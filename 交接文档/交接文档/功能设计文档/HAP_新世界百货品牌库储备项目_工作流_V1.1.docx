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D2" w:rsidRPr="003D0861" w:rsidRDefault="000051D2" w:rsidP="000051D2">
      <w:pPr>
        <w:pStyle w:val="TitleBar"/>
        <w:rPr>
          <w:color w:val="000000"/>
        </w:rPr>
      </w:pPr>
    </w:p>
    <w:p w:rsidR="000051D2" w:rsidRPr="003D0861" w:rsidRDefault="003704B6" w:rsidP="000051D2">
      <w:pPr>
        <w:pStyle w:val="Title-Major"/>
        <w:ind w:left="0"/>
        <w:rPr>
          <w:color w:val="000000"/>
        </w:rPr>
      </w:pPr>
      <w:bookmarkStart w:id="0" w:name="TitleEnd"/>
      <w:bookmarkEnd w:id="0"/>
      <w:r>
        <w:rPr>
          <w:rFonts w:hint="eastAsia"/>
          <w:color w:val="000000"/>
        </w:rPr>
        <w:t xml:space="preserve"> </w:t>
      </w:r>
    </w:p>
    <w:p w:rsidR="000051D2" w:rsidRPr="00DA1D5C" w:rsidRDefault="00393B7B" w:rsidP="00DA1D5C">
      <w:pPr>
        <w:pStyle w:val="Title-Major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新</w:t>
      </w:r>
      <w:proofErr w:type="gramStart"/>
      <w:r>
        <w:rPr>
          <w:rFonts w:hint="eastAsia"/>
          <w:color w:val="000000"/>
          <w:sz w:val="44"/>
          <w:szCs w:val="44"/>
        </w:rPr>
        <w:t>百</w:t>
      </w:r>
      <w:r>
        <w:rPr>
          <w:color w:val="000000"/>
          <w:sz w:val="44"/>
          <w:szCs w:val="44"/>
        </w:rPr>
        <w:t>品牌库</w:t>
      </w:r>
      <w:proofErr w:type="gramEnd"/>
      <w:r>
        <w:rPr>
          <w:rFonts w:hint="eastAsia"/>
          <w:color w:val="000000"/>
          <w:sz w:val="44"/>
          <w:szCs w:val="44"/>
        </w:rPr>
        <w:t>储备</w:t>
      </w:r>
      <w:r>
        <w:rPr>
          <w:color w:val="000000"/>
          <w:sz w:val="44"/>
          <w:szCs w:val="44"/>
        </w:rPr>
        <w:t>开发项目</w:t>
      </w:r>
    </w:p>
    <w:p w:rsidR="000051D2" w:rsidRDefault="00175356" w:rsidP="000051D2">
      <w:pPr>
        <w:pStyle w:val="a0"/>
        <w:rPr>
          <w:rFonts w:ascii="黑体" w:eastAsia="黑体" w:hAnsi="黑体"/>
          <w:smallCaps/>
          <w:sz w:val="32"/>
          <w:szCs w:val="32"/>
        </w:rPr>
      </w:pPr>
      <w:r w:rsidRPr="00144F63">
        <w:rPr>
          <w:rFonts w:ascii="黑体" w:eastAsia="黑体" w:hAnsi="黑体" w:hint="eastAsia"/>
          <w:smallCaps/>
          <w:sz w:val="32"/>
          <w:szCs w:val="32"/>
        </w:rPr>
        <w:t>——功能设计文档</w:t>
      </w:r>
    </w:p>
    <w:p w:rsidR="006A40D8" w:rsidRPr="00A81FFA" w:rsidRDefault="00393B7B" w:rsidP="00A81FFA">
      <w:pPr>
        <w:pStyle w:val="Title-Major"/>
        <w:ind w:leftChars="1170" w:left="2340" w:firstLineChars="50" w:firstLine="1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品牌</w:t>
      </w:r>
      <w:r>
        <w:rPr>
          <w:rFonts w:ascii="黑体" w:eastAsia="黑体" w:hAnsi="黑体"/>
          <w:sz w:val="28"/>
          <w:szCs w:val="28"/>
        </w:rPr>
        <w:t>入库申请</w:t>
      </w:r>
      <w:r w:rsidR="007C1538">
        <w:rPr>
          <w:rFonts w:ascii="黑体" w:eastAsia="黑体" w:hAnsi="黑体"/>
          <w:sz w:val="28"/>
          <w:szCs w:val="28"/>
        </w:rPr>
        <w:t>工作流</w:t>
      </w:r>
    </w:p>
    <w:p w:rsidR="000051D2" w:rsidRDefault="000051D2" w:rsidP="000051D2">
      <w:pPr>
        <w:pStyle w:val="a0"/>
        <w:rPr>
          <w:color w:val="000000"/>
        </w:rPr>
      </w:pPr>
    </w:p>
    <w:p w:rsidR="000051D2" w:rsidRDefault="000051D2" w:rsidP="000051D2">
      <w:pPr>
        <w:pStyle w:val="a0"/>
        <w:rPr>
          <w:color w:val="000000"/>
        </w:rPr>
      </w:pPr>
    </w:p>
    <w:p w:rsidR="00FA3E36" w:rsidRDefault="00FA3E36" w:rsidP="000051D2">
      <w:pPr>
        <w:pStyle w:val="a0"/>
        <w:rPr>
          <w:color w:val="000000"/>
        </w:rPr>
      </w:pPr>
    </w:p>
    <w:p w:rsidR="00FA3E36" w:rsidRDefault="00FA3E36" w:rsidP="000051D2">
      <w:pPr>
        <w:pStyle w:val="a0"/>
        <w:rPr>
          <w:color w:val="000000"/>
        </w:rPr>
      </w:pPr>
    </w:p>
    <w:p w:rsidR="00FA3E36" w:rsidRDefault="00FA3E36" w:rsidP="000051D2">
      <w:pPr>
        <w:pStyle w:val="a0"/>
        <w:rPr>
          <w:color w:val="000000"/>
        </w:rPr>
      </w:pPr>
    </w:p>
    <w:p w:rsidR="00FA3E36" w:rsidRDefault="00FA3E36" w:rsidP="001232AF">
      <w:pPr>
        <w:pStyle w:val="a0"/>
        <w:tabs>
          <w:tab w:val="left" w:pos="4315"/>
        </w:tabs>
        <w:spacing w:after="0"/>
        <w:ind w:left="0"/>
        <w:rPr>
          <w:color w:val="000000"/>
          <w:sz w:val="28"/>
          <w:szCs w:val="28"/>
        </w:rPr>
      </w:pPr>
    </w:p>
    <w:p w:rsidR="00FA3E36" w:rsidRDefault="00FA3E36" w:rsidP="000051D2">
      <w:pPr>
        <w:pStyle w:val="a0"/>
        <w:tabs>
          <w:tab w:val="left" w:pos="4315"/>
        </w:tabs>
        <w:spacing w:after="0"/>
        <w:rPr>
          <w:color w:val="000000"/>
          <w:sz w:val="28"/>
          <w:szCs w:val="28"/>
        </w:rPr>
      </w:pPr>
    </w:p>
    <w:p w:rsidR="00393B7B" w:rsidRPr="00FA3E36" w:rsidRDefault="00393B7B" w:rsidP="00393B7B">
      <w:pPr>
        <w:pStyle w:val="a0"/>
        <w:tabs>
          <w:tab w:val="left" w:pos="4315"/>
        </w:tabs>
        <w:spacing w:after="0"/>
        <w:rPr>
          <w:color w:val="000000"/>
          <w:sz w:val="21"/>
          <w:szCs w:val="21"/>
        </w:rPr>
      </w:pPr>
      <w:r w:rsidRPr="00FA3E36">
        <w:rPr>
          <w:rFonts w:hint="eastAsia"/>
          <w:color w:val="000000"/>
          <w:sz w:val="21"/>
          <w:szCs w:val="21"/>
        </w:rPr>
        <w:t>作</w:t>
      </w:r>
      <w:r>
        <w:rPr>
          <w:rFonts w:hint="eastAsia"/>
          <w:color w:val="000000"/>
          <w:sz w:val="21"/>
          <w:szCs w:val="21"/>
        </w:rPr>
        <w:t xml:space="preserve">       </w:t>
      </w:r>
      <w:r w:rsidRPr="00FA3E36">
        <w:rPr>
          <w:rFonts w:hint="eastAsia"/>
          <w:color w:val="000000"/>
          <w:sz w:val="21"/>
          <w:szCs w:val="21"/>
        </w:rPr>
        <w:t>者：</w:t>
      </w:r>
      <w:r w:rsidRPr="00FA3E36"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钟</w:t>
      </w:r>
      <w:r>
        <w:rPr>
          <w:color w:val="000000"/>
          <w:sz w:val="21"/>
          <w:szCs w:val="21"/>
        </w:rPr>
        <w:t>廷颖</w:t>
      </w:r>
    </w:p>
    <w:p w:rsidR="00393B7B" w:rsidRPr="00FA3E36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  <w:r w:rsidRPr="00FA3E36">
        <w:rPr>
          <w:rFonts w:hint="eastAsia"/>
          <w:color w:val="000000"/>
          <w:sz w:val="21"/>
          <w:szCs w:val="21"/>
        </w:rPr>
        <w:t>创建日期</w:t>
      </w:r>
      <w:r w:rsidRPr="00FA3E36">
        <w:rPr>
          <w:color w:val="000000"/>
          <w:sz w:val="21"/>
          <w:szCs w:val="21"/>
        </w:rPr>
        <w:t>:</w:t>
      </w:r>
      <w:r w:rsidRPr="00FA3E36"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2018-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1-</w:t>
      </w:r>
      <w:r>
        <w:rPr>
          <w:color w:val="000000"/>
          <w:sz w:val="21"/>
          <w:szCs w:val="21"/>
        </w:rPr>
        <w:t>15</w:t>
      </w:r>
    </w:p>
    <w:p w:rsidR="00393B7B" w:rsidRPr="00FA3E36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  <w:r w:rsidRPr="00FA3E36">
        <w:rPr>
          <w:rFonts w:hint="eastAsia"/>
          <w:color w:val="000000"/>
          <w:sz w:val="21"/>
          <w:szCs w:val="21"/>
        </w:rPr>
        <w:t>更新日期</w:t>
      </w:r>
      <w:r w:rsidRPr="00FA3E36">
        <w:rPr>
          <w:color w:val="000000"/>
          <w:sz w:val="21"/>
          <w:szCs w:val="21"/>
        </w:rPr>
        <w:t>:</w:t>
      </w:r>
      <w:r w:rsidRPr="00FA3E36">
        <w:rPr>
          <w:color w:val="000000"/>
          <w:sz w:val="21"/>
          <w:szCs w:val="21"/>
        </w:rPr>
        <w:tab/>
      </w:r>
    </w:p>
    <w:p w:rsidR="00393B7B" w:rsidRPr="00FA3E36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  <w:r w:rsidRPr="00FA3E36">
        <w:rPr>
          <w:rFonts w:hint="eastAsia"/>
          <w:color w:val="000000"/>
          <w:sz w:val="21"/>
          <w:szCs w:val="21"/>
        </w:rPr>
        <w:t>更</w:t>
      </w:r>
      <w:r>
        <w:rPr>
          <w:rFonts w:hint="eastAsia"/>
          <w:color w:val="000000"/>
          <w:sz w:val="21"/>
          <w:szCs w:val="21"/>
        </w:rPr>
        <w:t xml:space="preserve"> </w:t>
      </w:r>
      <w:r w:rsidRPr="00E74576">
        <w:rPr>
          <w:rFonts w:hint="eastAsia"/>
          <w:color w:val="000000"/>
          <w:sz w:val="18"/>
          <w:szCs w:val="18"/>
        </w:rPr>
        <w:t xml:space="preserve"> </w:t>
      </w:r>
      <w:r w:rsidRPr="00FA3E36">
        <w:rPr>
          <w:rFonts w:hint="eastAsia"/>
          <w:color w:val="000000"/>
          <w:sz w:val="21"/>
          <w:szCs w:val="21"/>
        </w:rPr>
        <w:t>新</w:t>
      </w:r>
      <w:r>
        <w:rPr>
          <w:rFonts w:hint="eastAsia"/>
          <w:color w:val="000000"/>
          <w:sz w:val="21"/>
          <w:szCs w:val="21"/>
        </w:rPr>
        <w:t xml:space="preserve"> </w:t>
      </w:r>
      <w:r w:rsidRPr="00E74576">
        <w:rPr>
          <w:rFonts w:hint="eastAsia"/>
          <w:color w:val="000000"/>
          <w:sz w:val="18"/>
          <w:szCs w:val="18"/>
        </w:rPr>
        <w:t xml:space="preserve"> </w:t>
      </w:r>
      <w:r w:rsidRPr="00FA3E36">
        <w:rPr>
          <w:rFonts w:hint="eastAsia"/>
          <w:color w:val="000000"/>
          <w:sz w:val="21"/>
          <w:szCs w:val="21"/>
        </w:rPr>
        <w:t>者：</w:t>
      </w:r>
      <w:r w:rsidRPr="00FA3E36">
        <w:rPr>
          <w:rFonts w:hint="eastAsia"/>
          <w:color w:val="000000"/>
          <w:sz w:val="21"/>
          <w:szCs w:val="21"/>
        </w:rPr>
        <w:tab/>
      </w:r>
    </w:p>
    <w:p w:rsidR="00393B7B" w:rsidRPr="00FA3E36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  <w:r w:rsidRPr="00FA3E36">
        <w:rPr>
          <w:rFonts w:hint="eastAsia"/>
          <w:color w:val="000000"/>
          <w:sz w:val="21"/>
          <w:szCs w:val="21"/>
        </w:rPr>
        <w:t>文档编码</w:t>
      </w:r>
      <w:r w:rsidRPr="00FA3E36">
        <w:rPr>
          <w:color w:val="000000"/>
          <w:sz w:val="21"/>
          <w:szCs w:val="21"/>
        </w:rPr>
        <w:t>:</w:t>
      </w:r>
      <w:r w:rsidRPr="00FA3E36">
        <w:rPr>
          <w:color w:val="000000"/>
          <w:sz w:val="21"/>
          <w:szCs w:val="21"/>
        </w:rPr>
        <w:tab/>
      </w:r>
    </w:p>
    <w:p w:rsidR="00393B7B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  <w:r w:rsidRPr="00FA3E36">
        <w:rPr>
          <w:rFonts w:hint="eastAsia"/>
          <w:color w:val="000000"/>
          <w:sz w:val="21"/>
          <w:szCs w:val="21"/>
        </w:rPr>
        <w:t>文档版本</w:t>
      </w:r>
      <w:r w:rsidRPr="00FA3E36">
        <w:rPr>
          <w:color w:val="000000"/>
          <w:sz w:val="21"/>
          <w:szCs w:val="21"/>
        </w:rPr>
        <w:t>:</w:t>
      </w:r>
      <w:r w:rsidRPr="00FA3E36"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V1.1</w:t>
      </w:r>
    </w:p>
    <w:p w:rsidR="00393B7B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</w:p>
    <w:p w:rsidR="00393B7B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</w:p>
    <w:p w:rsidR="00393B7B" w:rsidRDefault="00393B7B" w:rsidP="00393B7B">
      <w:pPr>
        <w:pStyle w:val="a0"/>
        <w:tabs>
          <w:tab w:val="left" w:pos="4320"/>
        </w:tabs>
        <w:spacing w:after="0"/>
        <w:rPr>
          <w:color w:val="000000"/>
          <w:sz w:val="21"/>
          <w:szCs w:val="21"/>
        </w:rPr>
      </w:pPr>
    </w:p>
    <w:p w:rsidR="00393B7B" w:rsidRPr="00A67D9D" w:rsidRDefault="00393B7B" w:rsidP="00393B7B">
      <w:pPr>
        <w:pStyle w:val="a0"/>
        <w:tabs>
          <w:tab w:val="left" w:pos="4320"/>
        </w:tabs>
        <w:spacing w:after="0"/>
        <w:rPr>
          <w:b/>
          <w:color w:val="000000"/>
          <w:sz w:val="21"/>
          <w:szCs w:val="21"/>
        </w:rPr>
      </w:pPr>
      <w:r w:rsidRPr="00A67D9D">
        <w:rPr>
          <w:rFonts w:hint="eastAsia"/>
          <w:b/>
          <w:color w:val="000000"/>
          <w:sz w:val="21"/>
          <w:szCs w:val="21"/>
        </w:rPr>
        <w:t>审批签字：</w:t>
      </w:r>
    </w:p>
    <w:tbl>
      <w:tblPr>
        <w:tblW w:w="4962" w:type="dxa"/>
        <w:tblInd w:w="2376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283"/>
        <w:gridCol w:w="1418"/>
      </w:tblGrid>
      <w:tr w:rsidR="00393B7B" w:rsidTr="00B5397A">
        <w:tc>
          <w:tcPr>
            <w:tcW w:w="1843" w:type="dxa"/>
          </w:tcPr>
          <w:p w:rsidR="00393B7B" w:rsidRPr="00A67D9D" w:rsidRDefault="00393B7B" w:rsidP="00B5397A">
            <w:pPr>
              <w:spacing w:before="360"/>
              <w:rPr>
                <w:rStyle w:val="HighlightedVariable"/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Style w:val="HighlightedVariable"/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393B7B" w:rsidRPr="00A67D9D" w:rsidRDefault="00393B7B" w:rsidP="00B5397A">
            <w:pPr>
              <w:spacing w:before="36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A67D9D">
              <w:rPr>
                <w:rFonts w:ascii="宋体" w:hAnsi="宋体" w:hint="eastAsia"/>
                <w:b/>
                <w:sz w:val="21"/>
                <w:szCs w:val="21"/>
              </w:rPr>
              <w:t>签名</w:t>
            </w:r>
          </w:p>
        </w:tc>
        <w:tc>
          <w:tcPr>
            <w:tcW w:w="283" w:type="dxa"/>
          </w:tcPr>
          <w:p w:rsidR="00393B7B" w:rsidRPr="00A67D9D" w:rsidRDefault="00393B7B" w:rsidP="00B5397A">
            <w:pPr>
              <w:spacing w:before="36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18" w:type="dxa"/>
          </w:tcPr>
          <w:p w:rsidR="00393B7B" w:rsidRPr="00A67D9D" w:rsidRDefault="00393B7B" w:rsidP="00B5397A">
            <w:pPr>
              <w:spacing w:before="36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A67D9D">
              <w:rPr>
                <w:rFonts w:ascii="宋体" w:hAnsi="宋体" w:hint="eastAsia"/>
                <w:b/>
                <w:sz w:val="21"/>
                <w:szCs w:val="21"/>
              </w:rPr>
              <w:t>日期</w:t>
            </w:r>
          </w:p>
        </w:tc>
      </w:tr>
      <w:tr w:rsidR="00393B7B" w:rsidTr="00B5397A">
        <w:tc>
          <w:tcPr>
            <w:tcW w:w="1843" w:type="dxa"/>
          </w:tcPr>
          <w:p w:rsidR="00393B7B" w:rsidRPr="00A67D9D" w:rsidRDefault="00393B7B" w:rsidP="00B5397A">
            <w:pPr>
              <w:spacing w:before="360"/>
              <w:ind w:firstLineChars="50" w:firstLine="105"/>
              <w:rPr>
                <w:rStyle w:val="HighlightedVariable"/>
                <w:rFonts w:ascii="宋体" w:hAnsi="宋体"/>
                <w:b/>
                <w:color w:val="auto"/>
                <w:sz w:val="21"/>
                <w:szCs w:val="21"/>
              </w:rPr>
            </w:pPr>
            <w:r>
              <w:rPr>
                <w:rStyle w:val="HighlightedVariable"/>
                <w:rFonts w:ascii="宋体" w:hAnsi="宋体" w:hint="eastAsia"/>
                <w:b/>
                <w:color w:val="auto"/>
                <w:sz w:val="21"/>
                <w:szCs w:val="21"/>
              </w:rPr>
              <w:t>新</w:t>
            </w:r>
            <w:proofErr w:type="gramStart"/>
            <w:r>
              <w:rPr>
                <w:rStyle w:val="HighlightedVariable"/>
                <w:rFonts w:ascii="宋体" w:hAnsi="宋体" w:hint="eastAsia"/>
                <w:b/>
                <w:color w:val="auto"/>
                <w:sz w:val="21"/>
                <w:szCs w:val="21"/>
              </w:rPr>
              <w:t>百</w:t>
            </w:r>
            <w:r w:rsidRPr="00A67D9D">
              <w:rPr>
                <w:rStyle w:val="HighlightedVariable"/>
                <w:rFonts w:ascii="宋体" w:hAnsi="宋体" w:hint="eastAsia"/>
                <w:b/>
                <w:color w:val="auto"/>
                <w:sz w:val="21"/>
                <w:szCs w:val="21"/>
              </w:rPr>
              <w:t>项目</w:t>
            </w:r>
            <w:proofErr w:type="gramEnd"/>
            <w:r w:rsidRPr="00A67D9D">
              <w:rPr>
                <w:rStyle w:val="HighlightedVariable"/>
                <w:rFonts w:ascii="宋体" w:hAnsi="宋体" w:hint="eastAsia"/>
                <w:b/>
                <w:color w:val="auto"/>
                <w:sz w:val="21"/>
                <w:szCs w:val="21"/>
              </w:rPr>
              <w:t>经理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93B7B" w:rsidRPr="00A67D9D" w:rsidRDefault="00393B7B" w:rsidP="00B5397A">
            <w:pPr>
              <w:spacing w:before="36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3" w:type="dxa"/>
          </w:tcPr>
          <w:p w:rsidR="00393B7B" w:rsidRPr="00A67D9D" w:rsidRDefault="00393B7B" w:rsidP="00B5397A">
            <w:pPr>
              <w:spacing w:before="36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93B7B" w:rsidRPr="00A67D9D" w:rsidRDefault="00393B7B" w:rsidP="00B5397A">
            <w:pPr>
              <w:spacing w:before="360"/>
              <w:rPr>
                <w:rFonts w:ascii="宋体" w:hAnsi="宋体"/>
                <w:sz w:val="21"/>
                <w:szCs w:val="21"/>
              </w:rPr>
            </w:pPr>
          </w:p>
        </w:tc>
      </w:tr>
      <w:tr w:rsidR="00393B7B" w:rsidTr="00B5397A">
        <w:trPr>
          <w:trHeight w:val="704"/>
        </w:trPr>
        <w:tc>
          <w:tcPr>
            <w:tcW w:w="1843" w:type="dxa"/>
          </w:tcPr>
          <w:p w:rsidR="00393B7B" w:rsidRPr="00A67D9D" w:rsidRDefault="00393B7B" w:rsidP="00B5397A">
            <w:pPr>
              <w:spacing w:before="360"/>
              <w:ind w:firstLineChars="50" w:firstLine="105"/>
              <w:rPr>
                <w:rStyle w:val="HighlightedVariable"/>
                <w:rFonts w:ascii="宋体" w:hAnsi="宋体"/>
                <w:b/>
                <w:color w:val="auto"/>
                <w:sz w:val="21"/>
                <w:szCs w:val="21"/>
              </w:rPr>
            </w:pPr>
            <w:r w:rsidRPr="00A67D9D">
              <w:rPr>
                <w:rStyle w:val="HighlightedVariable"/>
                <w:rFonts w:ascii="宋体" w:hAnsi="宋体" w:hint="eastAsia"/>
                <w:b/>
                <w:color w:val="auto"/>
                <w:sz w:val="21"/>
                <w:szCs w:val="21"/>
              </w:rPr>
              <w:t>汉得项目经理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3B7B" w:rsidRPr="00A67D9D" w:rsidRDefault="00393B7B" w:rsidP="00B5397A">
            <w:pPr>
              <w:pStyle w:val="a6"/>
              <w:spacing w:before="36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3" w:type="dxa"/>
          </w:tcPr>
          <w:p w:rsidR="00393B7B" w:rsidRPr="00A67D9D" w:rsidRDefault="00393B7B" w:rsidP="00B5397A">
            <w:pPr>
              <w:pStyle w:val="a6"/>
              <w:spacing w:before="36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93B7B" w:rsidRPr="00A67D9D" w:rsidRDefault="00393B7B" w:rsidP="00B5397A">
            <w:pPr>
              <w:pStyle w:val="a6"/>
              <w:spacing w:before="36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4CE8" w:rsidRPr="00B40E9F" w:rsidRDefault="00C64CE8" w:rsidP="00C64CE8"/>
    <w:p w:rsidR="003F4E56" w:rsidRDefault="003F4E56" w:rsidP="00EF6477">
      <w:pPr>
        <w:pStyle w:val="2"/>
        <w:numPr>
          <w:ilvl w:val="0"/>
          <w:numId w:val="0"/>
        </w:numPr>
        <w:spacing w:after="0"/>
        <w:rPr>
          <w:color w:val="000000"/>
        </w:rPr>
      </w:pPr>
      <w:bookmarkStart w:id="1" w:name="_Toc178579662"/>
      <w:bookmarkStart w:id="2" w:name="_Toc291194569"/>
      <w:r w:rsidRPr="003D0861">
        <w:rPr>
          <w:rFonts w:hint="eastAsia"/>
          <w:color w:val="000000"/>
        </w:rPr>
        <w:lastRenderedPageBreak/>
        <w:t>文档控制</w:t>
      </w:r>
      <w:bookmarkEnd w:id="1"/>
      <w:bookmarkEnd w:id="2"/>
    </w:p>
    <w:p w:rsidR="003F4E56" w:rsidRPr="008B2882" w:rsidRDefault="003F4E56" w:rsidP="003F4E56">
      <w:pPr>
        <w:pStyle w:val="a0"/>
      </w:pPr>
    </w:p>
    <w:p w:rsidR="003F4E56" w:rsidRPr="003D0861" w:rsidRDefault="003F4E56" w:rsidP="003F4E56">
      <w:pPr>
        <w:pStyle w:val="HeadingBar"/>
        <w:rPr>
          <w:color w:val="000000"/>
        </w:rPr>
      </w:pPr>
    </w:p>
    <w:p w:rsidR="003F4E56" w:rsidRPr="003D0861" w:rsidRDefault="003F4E56" w:rsidP="003F4E56">
      <w:pPr>
        <w:keepNext/>
        <w:keepLines/>
        <w:spacing w:before="120" w:after="120"/>
        <w:rPr>
          <w:b/>
          <w:color w:val="000000"/>
          <w:sz w:val="24"/>
        </w:rPr>
      </w:pPr>
      <w:r w:rsidRPr="003D0861">
        <w:rPr>
          <w:rFonts w:hint="eastAsia"/>
          <w:b/>
          <w:color w:val="000000"/>
          <w:sz w:val="24"/>
        </w:rPr>
        <w:t>更改记录</w:t>
      </w:r>
      <w:r w:rsidR="006C22D0">
        <w:rPr>
          <w:rFonts w:hint="eastAsia"/>
          <w:b/>
          <w:color w:val="000000"/>
          <w:sz w:val="24"/>
        </w:rPr>
        <w:t>Change Record</w:t>
      </w:r>
    </w:p>
    <w:p w:rsidR="003F4E56" w:rsidRPr="003D0861" w:rsidRDefault="003F4E56" w:rsidP="006C22D0">
      <w:pPr>
        <w:pStyle w:val="a0"/>
        <w:ind w:left="8640"/>
        <w:rPr>
          <w:color w:val="000000"/>
        </w:rPr>
      </w:pPr>
    </w:p>
    <w:tbl>
      <w:tblPr>
        <w:tblW w:w="7656" w:type="dxa"/>
        <w:tblInd w:w="13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99"/>
        <w:gridCol w:w="850"/>
        <w:gridCol w:w="992"/>
        <w:gridCol w:w="4415"/>
      </w:tblGrid>
      <w:tr w:rsidR="003F4E56" w:rsidRPr="003D0861">
        <w:trPr>
          <w:cantSplit/>
          <w:tblHeader/>
        </w:trPr>
        <w:tc>
          <w:tcPr>
            <w:tcW w:w="1399" w:type="dxa"/>
            <w:tcBorders>
              <w:bottom w:val="nil"/>
              <w:right w:val="single" w:sz="6" w:space="0" w:color="auto"/>
            </w:tcBorders>
            <w:shd w:val="pct10" w:color="auto" w:fill="auto"/>
          </w:tcPr>
          <w:p w:rsidR="003F4E56" w:rsidRPr="003D0861" w:rsidRDefault="003F4E56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日期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F4E56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F4E56" w:rsidRPr="003D0861" w:rsidRDefault="003F4E56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版本</w:t>
            </w:r>
          </w:p>
        </w:tc>
        <w:tc>
          <w:tcPr>
            <w:tcW w:w="4415" w:type="dxa"/>
            <w:tcBorders>
              <w:left w:val="single" w:sz="6" w:space="0" w:color="auto"/>
              <w:bottom w:val="nil"/>
            </w:tcBorders>
            <w:shd w:val="pct10" w:color="auto" w:fill="auto"/>
          </w:tcPr>
          <w:p w:rsidR="003F4E56" w:rsidRPr="003D0861" w:rsidRDefault="003F4E56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备注</w:t>
            </w:r>
          </w:p>
        </w:tc>
      </w:tr>
      <w:tr w:rsidR="003F4E56" w:rsidRPr="003D0861">
        <w:trPr>
          <w:cantSplit/>
          <w:trHeight w:hRule="exact" w:val="60"/>
          <w:tblHeader/>
        </w:trPr>
        <w:tc>
          <w:tcPr>
            <w:tcW w:w="1399" w:type="dxa"/>
            <w:tcBorders>
              <w:left w:val="nil"/>
              <w:right w:val="nil"/>
            </w:tcBorders>
            <w:shd w:val="pct50" w:color="auto" w:fill="auto"/>
          </w:tcPr>
          <w:p w:rsidR="003F4E56" w:rsidRPr="003D0861" w:rsidRDefault="003F4E56" w:rsidP="00427485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3F4E56" w:rsidRPr="003D0861" w:rsidRDefault="003F4E56" w:rsidP="00427485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3F4E56" w:rsidRPr="003D0861" w:rsidRDefault="003F4E56" w:rsidP="00427485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4415" w:type="dxa"/>
            <w:tcBorders>
              <w:left w:val="nil"/>
              <w:right w:val="nil"/>
            </w:tcBorders>
            <w:shd w:val="pct50" w:color="auto" w:fill="auto"/>
          </w:tcPr>
          <w:p w:rsidR="003F4E56" w:rsidRPr="003D0861" w:rsidRDefault="003F4E56" w:rsidP="00427485">
            <w:pPr>
              <w:pStyle w:val="TableText"/>
              <w:rPr>
                <w:color w:val="000000"/>
                <w:sz w:val="8"/>
              </w:rPr>
            </w:pPr>
          </w:p>
        </w:tc>
      </w:tr>
      <w:tr w:rsidR="00393B7B" w:rsidRPr="003D0861">
        <w:trPr>
          <w:cantSplit/>
        </w:trPr>
        <w:tc>
          <w:tcPr>
            <w:tcW w:w="1399" w:type="dxa"/>
            <w:tcBorders>
              <w:top w:val="nil"/>
            </w:tcBorders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2018-01-</w:t>
            </w:r>
            <w:r>
              <w:rPr>
                <w:color w:val="000000"/>
              </w:rPr>
              <w:t>15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钟</w:t>
            </w:r>
            <w:r>
              <w:rPr>
                <w:color w:val="000000"/>
              </w:rPr>
              <w:t>廷颖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  <w:tc>
          <w:tcPr>
            <w:tcW w:w="4415" w:type="dxa"/>
            <w:tcBorders>
              <w:top w:val="nil"/>
            </w:tcBorders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 Prevision</w:t>
            </w:r>
          </w:p>
        </w:tc>
      </w:tr>
      <w:tr w:rsidR="00393B7B" w:rsidRPr="003D0861">
        <w:trPr>
          <w:cantSplit/>
        </w:trPr>
        <w:tc>
          <w:tcPr>
            <w:tcW w:w="1399" w:type="dxa"/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2018-03-</w:t>
            </w:r>
            <w:r>
              <w:rPr>
                <w:color w:val="000000"/>
              </w:rPr>
              <w:t>06</w:t>
            </w:r>
          </w:p>
        </w:tc>
        <w:tc>
          <w:tcPr>
            <w:tcW w:w="850" w:type="dxa"/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钟</w:t>
            </w:r>
            <w:r>
              <w:rPr>
                <w:color w:val="000000"/>
              </w:rPr>
              <w:t>廷颖</w:t>
            </w:r>
          </w:p>
        </w:tc>
        <w:tc>
          <w:tcPr>
            <w:tcW w:w="992" w:type="dxa"/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</w:t>
            </w:r>
            <w:r>
              <w:rPr>
                <w:color w:val="000000"/>
              </w:rPr>
              <w:t>.1</w:t>
            </w:r>
          </w:p>
        </w:tc>
        <w:tc>
          <w:tcPr>
            <w:tcW w:w="4415" w:type="dxa"/>
            <w:vAlign w:val="center"/>
          </w:tcPr>
          <w:p w:rsidR="00393B7B" w:rsidRPr="003D0861" w:rsidRDefault="00393B7B" w:rsidP="00393B7B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3F4E56" w:rsidRPr="003D0861">
        <w:trPr>
          <w:cantSplit/>
        </w:trPr>
        <w:tc>
          <w:tcPr>
            <w:tcW w:w="1399" w:type="dxa"/>
            <w:vAlign w:val="center"/>
          </w:tcPr>
          <w:p w:rsidR="003F4E56" w:rsidRPr="003D0861" w:rsidRDefault="003F4E56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3F4E56" w:rsidRPr="003D0861" w:rsidRDefault="003F4E56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3F4E56" w:rsidRPr="003D0861" w:rsidRDefault="003F4E56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4415" w:type="dxa"/>
            <w:vAlign w:val="center"/>
          </w:tcPr>
          <w:p w:rsidR="003F4E56" w:rsidRPr="003D0861" w:rsidRDefault="003F4E56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</w:tbl>
    <w:p w:rsidR="003F4E56" w:rsidRDefault="003F4E56" w:rsidP="003F4E56">
      <w:pPr>
        <w:pStyle w:val="a0"/>
        <w:rPr>
          <w:color w:val="000000"/>
        </w:rPr>
      </w:pPr>
    </w:p>
    <w:p w:rsidR="006C22D0" w:rsidRPr="003D0861" w:rsidRDefault="006C22D0" w:rsidP="006C22D0">
      <w:pPr>
        <w:pStyle w:val="HeadingBar"/>
        <w:rPr>
          <w:color w:val="000000"/>
        </w:rPr>
      </w:pPr>
    </w:p>
    <w:p w:rsidR="006C22D0" w:rsidRPr="003D0861" w:rsidRDefault="006C22D0" w:rsidP="006C22D0">
      <w:pPr>
        <w:keepNext/>
        <w:keepLines/>
        <w:spacing w:before="120" w:after="12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参与</w:t>
      </w:r>
      <w:r>
        <w:rPr>
          <w:rFonts w:hint="eastAsia"/>
          <w:b/>
          <w:color w:val="000000"/>
          <w:sz w:val="24"/>
        </w:rPr>
        <w:t>Contributor(s)</w:t>
      </w:r>
    </w:p>
    <w:p w:rsidR="006C22D0" w:rsidRPr="003D0861" w:rsidRDefault="006C22D0" w:rsidP="006C22D0">
      <w:pPr>
        <w:pStyle w:val="a0"/>
        <w:ind w:left="0"/>
        <w:rPr>
          <w:color w:val="000000"/>
        </w:rPr>
      </w:pPr>
    </w:p>
    <w:tbl>
      <w:tblPr>
        <w:tblW w:w="7656" w:type="dxa"/>
        <w:tblInd w:w="13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99"/>
        <w:gridCol w:w="850"/>
        <w:gridCol w:w="1843"/>
        <w:gridCol w:w="3564"/>
      </w:tblGrid>
      <w:tr w:rsidR="006C22D0" w:rsidRPr="003D0861">
        <w:trPr>
          <w:cantSplit/>
          <w:tblHeader/>
        </w:trPr>
        <w:tc>
          <w:tcPr>
            <w:tcW w:w="1399" w:type="dxa"/>
            <w:tcBorders>
              <w:bottom w:val="nil"/>
              <w:right w:val="single" w:sz="6" w:space="0" w:color="auto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日期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3564" w:type="dxa"/>
            <w:tcBorders>
              <w:left w:val="single" w:sz="6" w:space="0" w:color="auto"/>
              <w:bottom w:val="nil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职位</w:t>
            </w:r>
          </w:p>
        </w:tc>
      </w:tr>
      <w:tr w:rsidR="006C22D0" w:rsidRPr="003D0861">
        <w:trPr>
          <w:cantSplit/>
          <w:trHeight w:hRule="exact" w:val="60"/>
          <w:tblHeader/>
        </w:trPr>
        <w:tc>
          <w:tcPr>
            <w:tcW w:w="1399" w:type="dxa"/>
            <w:tcBorders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3564" w:type="dxa"/>
            <w:tcBorders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</w:tr>
      <w:tr w:rsidR="006C22D0" w:rsidRPr="003D0861">
        <w:trPr>
          <w:cantSplit/>
        </w:trPr>
        <w:tc>
          <w:tcPr>
            <w:tcW w:w="1399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3564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6C22D0" w:rsidRPr="003D0861">
        <w:trPr>
          <w:cantSplit/>
        </w:trPr>
        <w:tc>
          <w:tcPr>
            <w:tcW w:w="1399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3564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6C22D0" w:rsidRPr="003D0861">
        <w:trPr>
          <w:cantSplit/>
        </w:trPr>
        <w:tc>
          <w:tcPr>
            <w:tcW w:w="1399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3564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</w:tbl>
    <w:p w:rsidR="006C22D0" w:rsidRPr="003D0861" w:rsidRDefault="006C22D0" w:rsidP="006C22D0">
      <w:pPr>
        <w:pStyle w:val="a0"/>
        <w:ind w:left="0"/>
        <w:rPr>
          <w:color w:val="000000"/>
        </w:rPr>
      </w:pPr>
    </w:p>
    <w:p w:rsidR="006C22D0" w:rsidRPr="003D0861" w:rsidRDefault="006C22D0" w:rsidP="006C22D0">
      <w:pPr>
        <w:pStyle w:val="HeadingBar"/>
        <w:rPr>
          <w:color w:val="000000"/>
        </w:rPr>
      </w:pPr>
    </w:p>
    <w:p w:rsidR="006C22D0" w:rsidRPr="003D0861" w:rsidRDefault="006C22D0" w:rsidP="006C22D0">
      <w:pPr>
        <w:keepNext/>
        <w:keepLines/>
        <w:spacing w:before="120" w:after="12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复核</w:t>
      </w:r>
      <w:r>
        <w:rPr>
          <w:rFonts w:hint="eastAsia"/>
          <w:b/>
          <w:color w:val="000000"/>
          <w:sz w:val="24"/>
        </w:rPr>
        <w:t>Approver(s)</w:t>
      </w:r>
    </w:p>
    <w:p w:rsidR="006C22D0" w:rsidRPr="003D0861" w:rsidRDefault="006C22D0" w:rsidP="006C22D0">
      <w:pPr>
        <w:pStyle w:val="a0"/>
        <w:ind w:left="0"/>
        <w:rPr>
          <w:color w:val="000000"/>
        </w:rPr>
      </w:pPr>
    </w:p>
    <w:tbl>
      <w:tblPr>
        <w:tblW w:w="7636" w:type="dxa"/>
        <w:tblInd w:w="13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99"/>
        <w:gridCol w:w="850"/>
        <w:gridCol w:w="850"/>
        <w:gridCol w:w="1843"/>
        <w:gridCol w:w="2694"/>
      </w:tblGrid>
      <w:tr w:rsidR="0013254F" w:rsidRPr="003D0861">
        <w:trPr>
          <w:cantSplit/>
          <w:tblHeader/>
        </w:trPr>
        <w:tc>
          <w:tcPr>
            <w:tcW w:w="1399" w:type="dxa"/>
            <w:tcBorders>
              <w:bottom w:val="nil"/>
              <w:right w:val="single" w:sz="6" w:space="0" w:color="auto"/>
            </w:tcBorders>
            <w:shd w:val="pct10" w:color="auto" w:fill="auto"/>
          </w:tcPr>
          <w:p w:rsidR="0013254F" w:rsidRPr="003D0861" w:rsidRDefault="0013254F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日期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3254F" w:rsidRDefault="0013254F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3254F" w:rsidRPr="003D0861" w:rsidRDefault="0013254F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13254F" w:rsidRPr="003D0861" w:rsidRDefault="0013254F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职位</w:t>
            </w:r>
          </w:p>
        </w:tc>
        <w:tc>
          <w:tcPr>
            <w:tcW w:w="2694" w:type="dxa"/>
            <w:tcBorders>
              <w:left w:val="single" w:sz="6" w:space="0" w:color="auto"/>
              <w:bottom w:val="nil"/>
            </w:tcBorders>
            <w:shd w:val="pct10" w:color="auto" w:fill="auto"/>
          </w:tcPr>
          <w:p w:rsidR="0013254F" w:rsidRPr="003D0861" w:rsidRDefault="0013254F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3254F" w:rsidRPr="003D0861">
        <w:trPr>
          <w:cantSplit/>
          <w:trHeight w:hRule="exact" w:val="60"/>
          <w:tblHeader/>
        </w:trPr>
        <w:tc>
          <w:tcPr>
            <w:tcW w:w="1399" w:type="dxa"/>
            <w:tcBorders>
              <w:left w:val="nil"/>
              <w:right w:val="nil"/>
            </w:tcBorders>
            <w:shd w:val="pct50" w:color="auto" w:fill="auto"/>
          </w:tcPr>
          <w:p w:rsidR="0013254F" w:rsidRPr="003D0861" w:rsidRDefault="0013254F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pct50" w:color="auto" w:fill="auto"/>
          </w:tcPr>
          <w:p w:rsidR="0013254F" w:rsidRPr="003D0861" w:rsidRDefault="0013254F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13254F" w:rsidRPr="003D0861" w:rsidRDefault="0013254F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13254F" w:rsidRPr="003D0861" w:rsidRDefault="0013254F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  <w:shd w:val="pct50" w:color="auto" w:fill="auto"/>
          </w:tcPr>
          <w:p w:rsidR="0013254F" w:rsidRPr="003D0861" w:rsidRDefault="0013254F" w:rsidP="002E7E10">
            <w:pPr>
              <w:pStyle w:val="TableText"/>
              <w:rPr>
                <w:color w:val="000000"/>
                <w:sz w:val="8"/>
              </w:rPr>
            </w:pPr>
          </w:p>
        </w:tc>
      </w:tr>
      <w:tr w:rsidR="0013254F" w:rsidRPr="003D0861">
        <w:trPr>
          <w:cantSplit/>
        </w:trPr>
        <w:tc>
          <w:tcPr>
            <w:tcW w:w="1399" w:type="dxa"/>
            <w:tcBorders>
              <w:top w:val="nil"/>
            </w:tcBorders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13254F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2694" w:type="dxa"/>
            <w:tcBorders>
              <w:top w:val="nil"/>
            </w:tcBorders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13254F" w:rsidRPr="003D0861">
        <w:trPr>
          <w:cantSplit/>
        </w:trPr>
        <w:tc>
          <w:tcPr>
            <w:tcW w:w="1399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2694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13254F" w:rsidRPr="003D0861">
        <w:trPr>
          <w:cantSplit/>
        </w:trPr>
        <w:tc>
          <w:tcPr>
            <w:tcW w:w="1399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2694" w:type="dxa"/>
            <w:vAlign w:val="center"/>
          </w:tcPr>
          <w:p w:rsidR="0013254F" w:rsidRPr="003D0861" w:rsidRDefault="0013254F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</w:tbl>
    <w:p w:rsidR="003F4E56" w:rsidRDefault="003F4E56" w:rsidP="006C22D0">
      <w:pPr>
        <w:pStyle w:val="a0"/>
        <w:ind w:left="0"/>
        <w:rPr>
          <w:color w:val="000000"/>
        </w:rPr>
      </w:pPr>
    </w:p>
    <w:p w:rsidR="006C22D0" w:rsidRPr="003D0861" w:rsidRDefault="006C22D0" w:rsidP="006C22D0">
      <w:pPr>
        <w:pStyle w:val="HeadingBar"/>
        <w:rPr>
          <w:color w:val="000000"/>
        </w:rPr>
      </w:pPr>
    </w:p>
    <w:p w:rsidR="006C22D0" w:rsidRPr="003D0861" w:rsidRDefault="006C22D0" w:rsidP="006C22D0">
      <w:pPr>
        <w:keepNext/>
        <w:keepLines/>
        <w:spacing w:before="120" w:after="12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参考文档</w:t>
      </w:r>
      <w:r>
        <w:rPr>
          <w:rFonts w:hint="eastAsia"/>
          <w:b/>
          <w:color w:val="000000"/>
          <w:sz w:val="24"/>
        </w:rPr>
        <w:t>Related Documents</w:t>
      </w:r>
    </w:p>
    <w:p w:rsidR="006C22D0" w:rsidRPr="003D0861" w:rsidRDefault="006C22D0" w:rsidP="006C22D0">
      <w:pPr>
        <w:pStyle w:val="a0"/>
        <w:ind w:left="8640" w:firstLine="720"/>
        <w:rPr>
          <w:color w:val="000000"/>
        </w:rPr>
      </w:pPr>
    </w:p>
    <w:tbl>
      <w:tblPr>
        <w:tblW w:w="7656" w:type="dxa"/>
        <w:tblInd w:w="13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4801"/>
        <w:gridCol w:w="850"/>
        <w:gridCol w:w="709"/>
        <w:gridCol w:w="1296"/>
      </w:tblGrid>
      <w:tr w:rsidR="006C22D0" w:rsidRPr="003D0861">
        <w:trPr>
          <w:cantSplit/>
          <w:tblHeader/>
        </w:trPr>
        <w:tc>
          <w:tcPr>
            <w:tcW w:w="4801" w:type="dxa"/>
            <w:tcBorders>
              <w:bottom w:val="nil"/>
              <w:right w:val="single" w:sz="6" w:space="0" w:color="auto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文档名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作者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版本</w:t>
            </w:r>
          </w:p>
        </w:tc>
        <w:tc>
          <w:tcPr>
            <w:tcW w:w="1296" w:type="dxa"/>
            <w:tcBorders>
              <w:left w:val="single" w:sz="6" w:space="0" w:color="auto"/>
              <w:bottom w:val="nil"/>
            </w:tcBorders>
            <w:shd w:val="pct10" w:color="auto" w:fill="auto"/>
          </w:tcPr>
          <w:p w:rsidR="006C22D0" w:rsidRPr="003D0861" w:rsidRDefault="006C22D0" w:rsidP="00E264FA">
            <w:pPr>
              <w:pStyle w:val="TableHeading"/>
              <w:jc w:val="center"/>
              <w:rPr>
                <w:color w:val="000000"/>
              </w:rPr>
            </w:pPr>
            <w:r w:rsidRPr="003D0861">
              <w:rPr>
                <w:rFonts w:hint="eastAsia"/>
                <w:color w:val="000000"/>
              </w:rPr>
              <w:t>备注</w:t>
            </w:r>
          </w:p>
        </w:tc>
      </w:tr>
      <w:tr w:rsidR="006C22D0" w:rsidRPr="003D0861">
        <w:trPr>
          <w:cantSplit/>
          <w:trHeight w:hRule="exact" w:val="60"/>
          <w:tblHeader/>
        </w:trPr>
        <w:tc>
          <w:tcPr>
            <w:tcW w:w="4801" w:type="dxa"/>
            <w:tcBorders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pct50" w:color="auto" w:fill="auto"/>
          </w:tcPr>
          <w:p w:rsidR="006C22D0" w:rsidRPr="003D0861" w:rsidRDefault="006C22D0" w:rsidP="002E7E10">
            <w:pPr>
              <w:pStyle w:val="TableText"/>
              <w:rPr>
                <w:color w:val="000000"/>
                <w:sz w:val="8"/>
              </w:rPr>
            </w:pPr>
          </w:p>
        </w:tc>
      </w:tr>
      <w:tr w:rsidR="006C22D0" w:rsidRPr="003D0861">
        <w:trPr>
          <w:cantSplit/>
        </w:trPr>
        <w:tc>
          <w:tcPr>
            <w:tcW w:w="4801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296" w:type="dxa"/>
            <w:tcBorders>
              <w:top w:val="nil"/>
            </w:tcBorders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6C22D0" w:rsidRPr="003D0861">
        <w:trPr>
          <w:cantSplit/>
        </w:trPr>
        <w:tc>
          <w:tcPr>
            <w:tcW w:w="4801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296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  <w:tr w:rsidR="006C22D0" w:rsidRPr="003D0861">
        <w:trPr>
          <w:cantSplit/>
        </w:trPr>
        <w:tc>
          <w:tcPr>
            <w:tcW w:w="4801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  <w:tc>
          <w:tcPr>
            <w:tcW w:w="1296" w:type="dxa"/>
            <w:vAlign w:val="center"/>
          </w:tcPr>
          <w:p w:rsidR="006C22D0" w:rsidRPr="003D0861" w:rsidRDefault="006C22D0" w:rsidP="004339BC">
            <w:pPr>
              <w:pStyle w:val="TableText"/>
              <w:jc w:val="both"/>
              <w:rPr>
                <w:color w:val="000000"/>
              </w:rPr>
            </w:pPr>
          </w:p>
        </w:tc>
      </w:tr>
    </w:tbl>
    <w:p w:rsidR="00C64CE8" w:rsidRPr="003F4E56" w:rsidRDefault="00C64CE8" w:rsidP="00C64CE8"/>
    <w:p w:rsidR="00A70984" w:rsidRPr="00F70AD8" w:rsidRDefault="00A70984" w:rsidP="00D727FA">
      <w:pPr>
        <w:pStyle w:val="TOC1"/>
        <w:ind w:left="2517"/>
        <w:outlineLvl w:val="1"/>
        <w:rPr>
          <w:b/>
        </w:rPr>
      </w:pPr>
      <w:r w:rsidRPr="00F70AD8">
        <w:rPr>
          <w:rFonts w:hint="eastAsia"/>
          <w:b/>
        </w:rPr>
        <w:lastRenderedPageBreak/>
        <w:t>目录</w:t>
      </w:r>
    </w:p>
    <w:p w:rsidR="00E8615C" w:rsidRDefault="009815DB">
      <w:pPr>
        <w:pStyle w:val="20"/>
        <w:tabs>
          <w:tab w:val="right" w:leader="dot" w:pos="9062"/>
        </w:tabs>
        <w:rPr>
          <w:b w:val="0"/>
          <w:bCs w:val="0"/>
          <w:noProof/>
          <w:kern w:val="2"/>
          <w:sz w:val="21"/>
          <w:szCs w:val="24"/>
        </w:rPr>
      </w:pPr>
      <w:r w:rsidRPr="00B40E9F">
        <w:rPr>
          <w:rFonts w:ascii="Book Antiqua" w:hAnsi="Book Antiqua"/>
          <w:smallCaps/>
        </w:rPr>
        <w:fldChar w:fldCharType="begin"/>
      </w:r>
      <w:r w:rsidRPr="00B40E9F">
        <w:rPr>
          <w:rFonts w:ascii="Book Antiqua" w:hAnsi="Book Antiqua"/>
          <w:smallCaps/>
        </w:rPr>
        <w:instrText xml:space="preserve"> TOC \o "1-5" \f </w:instrText>
      </w:r>
      <w:r w:rsidRPr="00B40E9F">
        <w:rPr>
          <w:rFonts w:ascii="Book Antiqua" w:hAnsi="Book Antiqua"/>
          <w:smallCaps/>
        </w:rPr>
        <w:fldChar w:fldCharType="separate"/>
      </w:r>
      <w:r w:rsidR="00E8615C" w:rsidRPr="001B41C8">
        <w:rPr>
          <w:rFonts w:hint="eastAsia"/>
          <w:noProof/>
          <w:color w:val="000000"/>
        </w:rPr>
        <w:t>文档控制</w:t>
      </w:r>
      <w:r w:rsidR="00E8615C">
        <w:rPr>
          <w:noProof/>
        </w:rPr>
        <w:tab/>
      </w:r>
      <w:r w:rsidR="00E8615C">
        <w:rPr>
          <w:noProof/>
        </w:rPr>
        <w:fldChar w:fldCharType="begin"/>
      </w:r>
      <w:r w:rsidR="00E8615C">
        <w:rPr>
          <w:noProof/>
        </w:rPr>
        <w:instrText xml:space="preserve"> PAGEREF _Toc291194569 \h </w:instrText>
      </w:r>
      <w:r w:rsidR="00E8615C">
        <w:rPr>
          <w:noProof/>
        </w:rPr>
      </w:r>
      <w:r w:rsidR="00E8615C">
        <w:rPr>
          <w:noProof/>
        </w:rPr>
        <w:fldChar w:fldCharType="separate"/>
      </w:r>
      <w:r w:rsidR="00E8615C">
        <w:rPr>
          <w:noProof/>
        </w:rPr>
        <w:t>ii</w:t>
      </w:r>
      <w:r w:rsidR="00E8615C">
        <w:rPr>
          <w:noProof/>
        </w:rPr>
        <w:fldChar w:fldCharType="end"/>
      </w:r>
    </w:p>
    <w:p w:rsidR="00E8615C" w:rsidRDefault="00E8615C">
      <w:pPr>
        <w:pStyle w:val="20"/>
        <w:tabs>
          <w:tab w:val="left" w:pos="600"/>
          <w:tab w:val="right" w:leader="dot" w:pos="9062"/>
        </w:tabs>
        <w:rPr>
          <w:b w:val="0"/>
          <w:bCs w:val="0"/>
          <w:noProof/>
          <w:kern w:val="2"/>
          <w:sz w:val="21"/>
          <w:szCs w:val="24"/>
        </w:rPr>
      </w:pPr>
      <w:r>
        <w:rPr>
          <w:noProof/>
        </w:rPr>
        <w:t>1</w:t>
      </w:r>
      <w:r>
        <w:rPr>
          <w:b w:val="0"/>
          <w:bCs w:val="0"/>
          <w:noProof/>
          <w:kern w:val="2"/>
          <w:sz w:val="21"/>
          <w:szCs w:val="24"/>
        </w:rPr>
        <w:tab/>
      </w:r>
      <w:r>
        <w:rPr>
          <w:rFonts w:hint="eastAsia"/>
          <w:noProof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15C" w:rsidRDefault="00E8615C">
      <w:pPr>
        <w:pStyle w:val="3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开发概述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15C" w:rsidRDefault="00E8615C">
      <w:pPr>
        <w:pStyle w:val="3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15C" w:rsidRDefault="00E8615C">
      <w:pPr>
        <w:pStyle w:val="3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用户应用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15C" w:rsidRDefault="00E8615C">
      <w:pPr>
        <w:pStyle w:val="20"/>
        <w:tabs>
          <w:tab w:val="left" w:pos="600"/>
          <w:tab w:val="right" w:leader="dot" w:pos="9062"/>
        </w:tabs>
        <w:rPr>
          <w:b w:val="0"/>
          <w:bCs w:val="0"/>
          <w:noProof/>
          <w:kern w:val="2"/>
          <w:sz w:val="21"/>
          <w:szCs w:val="24"/>
        </w:rPr>
      </w:pPr>
      <w:r>
        <w:rPr>
          <w:noProof/>
        </w:rPr>
        <w:t>2</w:t>
      </w:r>
      <w:r>
        <w:rPr>
          <w:b w:val="0"/>
          <w:bCs w:val="0"/>
          <w:noProof/>
          <w:kern w:val="2"/>
          <w:sz w:val="21"/>
          <w:szCs w:val="24"/>
        </w:rPr>
        <w:tab/>
      </w:r>
      <w:r>
        <w:rPr>
          <w:rFonts w:hint="eastAsia"/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5C" w:rsidRDefault="00E8615C">
      <w:pPr>
        <w:pStyle w:val="3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路径与界面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5C" w:rsidRDefault="00E8615C">
      <w:pPr>
        <w:pStyle w:val="4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>2.1.1</w:t>
      </w:r>
      <w:r>
        <w:rPr>
          <w:rFonts w:hint="eastAsia"/>
          <w:noProof/>
        </w:rPr>
        <w:t>系统菜单路径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5C" w:rsidRDefault="00E8615C">
      <w:pPr>
        <w:pStyle w:val="4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系统标准界面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5C" w:rsidRDefault="00E8615C">
      <w:pPr>
        <w:pStyle w:val="4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客户化界面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5C" w:rsidRDefault="00E8615C">
      <w:pPr>
        <w:pStyle w:val="3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615C" w:rsidRDefault="00E8615C">
      <w:pPr>
        <w:pStyle w:val="4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2.2.1 </w:t>
      </w:r>
      <w:r w:rsidR="002237C5">
        <w:rPr>
          <w:rFonts w:hint="eastAsia"/>
          <w:noProof/>
        </w:rPr>
        <w:t>流程</w:t>
      </w:r>
      <w:r>
        <w:rPr>
          <w:rFonts w:hint="eastAsia"/>
          <w:noProof/>
        </w:rPr>
        <w:t>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615C" w:rsidRDefault="00E8615C">
      <w:pPr>
        <w:pStyle w:val="40"/>
        <w:tabs>
          <w:tab w:val="right" w:leader="dot" w:pos="9062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详细描述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615C" w:rsidRDefault="00E8615C">
      <w:pPr>
        <w:pStyle w:val="20"/>
        <w:tabs>
          <w:tab w:val="left" w:pos="600"/>
          <w:tab w:val="right" w:leader="dot" w:pos="9062"/>
        </w:tabs>
        <w:rPr>
          <w:b w:val="0"/>
          <w:bCs w:val="0"/>
          <w:noProof/>
          <w:kern w:val="2"/>
          <w:sz w:val="21"/>
          <w:szCs w:val="24"/>
        </w:rPr>
      </w:pPr>
      <w:r>
        <w:rPr>
          <w:noProof/>
        </w:rPr>
        <w:t>3</w:t>
      </w:r>
      <w:r>
        <w:rPr>
          <w:b w:val="0"/>
          <w:bCs w:val="0"/>
          <w:noProof/>
          <w:kern w:val="2"/>
          <w:sz w:val="21"/>
          <w:szCs w:val="24"/>
        </w:rPr>
        <w:tab/>
      </w:r>
      <w:r>
        <w:rPr>
          <w:rFonts w:hint="eastAsia"/>
          <w:noProof/>
        </w:rPr>
        <w:t>已解决与未解决的问题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671A" w:rsidRPr="00B40E9F" w:rsidRDefault="009815DB" w:rsidP="00FC7929">
      <w:pPr>
        <w:pStyle w:val="20"/>
        <w:tabs>
          <w:tab w:val="right" w:leader="dot" w:pos="9000"/>
        </w:tabs>
        <w:spacing w:after="120"/>
        <w:ind w:left="2520"/>
        <w:sectPr w:rsidR="0050671A" w:rsidRPr="00B40E9F" w:rsidSect="00415E7B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7" w:h="16840" w:code="9"/>
          <w:pgMar w:top="1134" w:right="1134" w:bottom="1134" w:left="1134" w:header="709" w:footer="567" w:gutter="567"/>
          <w:paperSrc w:first="7" w:other="7"/>
          <w:pgNumType w:fmt="lowerRoman" w:start="1"/>
          <w:cols w:space="720"/>
          <w:titlePg/>
        </w:sectPr>
      </w:pPr>
      <w:r w:rsidRPr="00B40E9F">
        <w:rPr>
          <w:rFonts w:ascii="Book Antiqua" w:hAnsi="Book Antiqua"/>
          <w:smallCaps/>
        </w:rPr>
        <w:fldChar w:fldCharType="end"/>
      </w:r>
    </w:p>
    <w:p w:rsidR="00DA270D" w:rsidRDefault="00DA270D" w:rsidP="00DC50B4">
      <w:pPr>
        <w:pStyle w:val="2"/>
        <w:pageBreakBefore/>
        <w:numPr>
          <w:ilvl w:val="0"/>
          <w:numId w:val="5"/>
        </w:numPr>
        <w:spacing w:line="360" w:lineRule="auto"/>
      </w:pPr>
      <w:bookmarkStart w:id="3" w:name="_Toc280111305"/>
      <w:bookmarkStart w:id="4" w:name="_Toc291194570"/>
      <w:r>
        <w:rPr>
          <w:rFonts w:hint="eastAsia"/>
        </w:rPr>
        <w:lastRenderedPageBreak/>
        <w:t>文档概述</w:t>
      </w:r>
      <w:bookmarkEnd w:id="3"/>
      <w:bookmarkEnd w:id="4"/>
    </w:p>
    <w:p w:rsidR="00DA270D" w:rsidRDefault="00DA270D" w:rsidP="00DA270D">
      <w:pPr>
        <w:pStyle w:val="HeadingBar"/>
        <w:ind w:right="5670"/>
      </w:pPr>
    </w:p>
    <w:p w:rsidR="00DA270D" w:rsidRDefault="00DA270D" w:rsidP="00DA270D">
      <w:pPr>
        <w:pStyle w:val="3"/>
        <w:numPr>
          <w:ilvl w:val="0"/>
          <w:numId w:val="0"/>
        </w:numPr>
      </w:pPr>
      <w:bookmarkStart w:id="5" w:name="_Toc291194571"/>
      <w:r>
        <w:rPr>
          <w:rFonts w:hint="eastAsia"/>
        </w:rPr>
        <w:t xml:space="preserve">1.1 </w:t>
      </w:r>
      <w:r>
        <w:rPr>
          <w:rFonts w:hint="eastAsia"/>
        </w:rPr>
        <w:t>开发概述</w:t>
      </w:r>
      <w:bookmarkEnd w:id="5"/>
    </w:p>
    <w:p w:rsidR="00DA270D" w:rsidRPr="00B40E9F" w:rsidRDefault="00DA270D" w:rsidP="00DA270D">
      <w:pPr>
        <w:pStyle w:val="a0"/>
      </w:pPr>
      <w:r>
        <w:rPr>
          <w:rFonts w:hint="eastAsia"/>
        </w:rPr>
        <w:t>开发编号：</w:t>
      </w:r>
      <w:r w:rsidR="008A1561">
        <w:t>HAP_</w:t>
      </w:r>
      <w:r w:rsidR="00795048">
        <w:t>NWDS_</w:t>
      </w:r>
      <w:r w:rsidR="008A1561">
        <w:t>WORKFLOW_001</w:t>
      </w:r>
    </w:p>
    <w:p w:rsidR="00DA270D" w:rsidRPr="00D779B1" w:rsidRDefault="00DA270D" w:rsidP="00D779B1">
      <w:pPr>
        <w:pStyle w:val="a0"/>
      </w:pPr>
      <w:r>
        <w:rPr>
          <w:rFonts w:hint="eastAsia"/>
        </w:rPr>
        <w:t>开发名称：</w:t>
      </w:r>
      <w:r w:rsidR="006934F0">
        <w:rPr>
          <w:rFonts w:hint="eastAsia"/>
        </w:rPr>
        <w:t>品牌</w:t>
      </w:r>
      <w:r w:rsidR="006934F0">
        <w:t>入库申请</w:t>
      </w:r>
      <w:r w:rsidR="008A1561">
        <w:t>工作流开发</w:t>
      </w:r>
    </w:p>
    <w:p w:rsidR="00DA270D" w:rsidRDefault="00DA270D" w:rsidP="00DA270D">
      <w:pPr>
        <w:pStyle w:val="a0"/>
      </w:pPr>
      <w:r>
        <w:rPr>
          <w:rFonts w:hint="eastAsia"/>
        </w:rPr>
        <w:t>开发类型：</w:t>
      </w:r>
      <w:r w:rsidR="008A1561">
        <w:rPr>
          <w:rFonts w:hint="eastAsia"/>
        </w:rPr>
        <w:t>工作流</w:t>
      </w:r>
    </w:p>
    <w:p w:rsidR="00DA270D" w:rsidRDefault="00DA270D" w:rsidP="00DA270D">
      <w:pPr>
        <w:pStyle w:val="HeadingBar"/>
        <w:ind w:right="5670"/>
      </w:pPr>
    </w:p>
    <w:p w:rsidR="00DA270D" w:rsidRDefault="006C3D30" w:rsidP="00DA270D">
      <w:pPr>
        <w:pStyle w:val="3"/>
        <w:numPr>
          <w:ilvl w:val="0"/>
          <w:numId w:val="0"/>
        </w:numPr>
      </w:pPr>
      <w:bookmarkStart w:id="6" w:name="_Toc291194572"/>
      <w:r>
        <w:rPr>
          <w:rFonts w:hint="eastAsia"/>
        </w:rPr>
        <w:t xml:space="preserve">1.2 </w:t>
      </w:r>
      <w:r w:rsidR="00DA270D">
        <w:rPr>
          <w:rFonts w:hint="eastAsia"/>
        </w:rPr>
        <w:t>需求描述</w:t>
      </w:r>
      <w:bookmarkEnd w:id="6"/>
    </w:p>
    <w:p w:rsidR="00DC50B4" w:rsidRDefault="00393B7B" w:rsidP="00DC50B4">
      <w:pPr>
        <w:pStyle w:val="a0"/>
      </w:pPr>
      <w:r>
        <w:rPr>
          <w:rFonts w:hint="eastAsia"/>
        </w:rPr>
        <w:t>新百</w:t>
      </w:r>
      <w:r>
        <w:t>的</w:t>
      </w:r>
      <w:r w:rsidR="009651BC">
        <w:rPr>
          <w:rFonts w:hint="eastAsia"/>
        </w:rPr>
        <w:t>供应商</w:t>
      </w:r>
      <w:r w:rsidR="006934F0">
        <w:rPr>
          <w:rFonts w:hint="eastAsia"/>
        </w:rPr>
        <w:t>要</w:t>
      </w:r>
      <w:r>
        <w:rPr>
          <w:rFonts w:hint="eastAsia"/>
        </w:rPr>
        <w:t>发起</w:t>
      </w:r>
      <w:r w:rsidR="006934F0">
        <w:rPr>
          <w:rFonts w:hint="eastAsia"/>
        </w:rPr>
        <w:t>品牌</w:t>
      </w:r>
      <w:r>
        <w:rPr>
          <w:rFonts w:hint="eastAsia"/>
        </w:rPr>
        <w:t>入库</w:t>
      </w:r>
      <w:r>
        <w:t>申请，</w:t>
      </w:r>
      <w:r w:rsidR="00FA02C9">
        <w:t>需要</w:t>
      </w:r>
      <w:r w:rsidR="009651BC">
        <w:rPr>
          <w:rFonts w:hint="eastAsia"/>
        </w:rPr>
        <w:t>填写品牌接待</w:t>
      </w:r>
      <w:r w:rsidR="009651BC">
        <w:t>情况登记表</w:t>
      </w:r>
      <w:r w:rsidR="009651BC">
        <w:rPr>
          <w:rFonts w:hint="eastAsia"/>
        </w:rPr>
        <w:t>，</w:t>
      </w:r>
      <w:r w:rsidR="009651BC">
        <w:t>通过</w:t>
      </w:r>
      <w:proofErr w:type="gramStart"/>
      <w:r w:rsidR="009651BC">
        <w:rPr>
          <w:rFonts w:hint="eastAsia"/>
        </w:rPr>
        <w:t>开发</w:t>
      </w:r>
      <w:r w:rsidR="009651BC">
        <w:t>线</w:t>
      </w:r>
      <w:proofErr w:type="gramEnd"/>
      <w:r w:rsidR="009651BC">
        <w:t>上工作流</w:t>
      </w:r>
      <w:r w:rsidR="003F655B">
        <w:t>，</w:t>
      </w:r>
      <w:r w:rsidR="009651BC">
        <w:rPr>
          <w:rFonts w:hint="eastAsia"/>
        </w:rPr>
        <w:t>可以</w:t>
      </w:r>
      <w:r w:rsidR="009651BC">
        <w:t>有效</w:t>
      </w:r>
      <w:r w:rsidR="009651BC">
        <w:rPr>
          <w:rFonts w:hint="eastAsia"/>
        </w:rPr>
        <w:t>提高业务</w:t>
      </w:r>
      <w:r w:rsidR="003F655B">
        <w:t>效率</w:t>
      </w:r>
      <w:r w:rsidR="00DC50B4">
        <w:rPr>
          <w:rFonts w:hint="eastAsia"/>
        </w:rPr>
        <w:t>。</w:t>
      </w:r>
    </w:p>
    <w:p w:rsidR="00DA270D" w:rsidRDefault="00DA270D" w:rsidP="00DA270D">
      <w:pPr>
        <w:pStyle w:val="HeadingBar"/>
        <w:ind w:right="5670"/>
      </w:pPr>
    </w:p>
    <w:p w:rsidR="00DA270D" w:rsidRDefault="006C3D30" w:rsidP="00DA270D">
      <w:pPr>
        <w:pStyle w:val="3"/>
        <w:numPr>
          <w:ilvl w:val="0"/>
          <w:numId w:val="0"/>
        </w:numPr>
      </w:pPr>
      <w:bookmarkStart w:id="7" w:name="_Toc291194573"/>
      <w:r>
        <w:rPr>
          <w:rFonts w:hint="eastAsia"/>
        </w:rPr>
        <w:t xml:space="preserve">1.3 </w:t>
      </w:r>
      <w:r w:rsidR="00DA270D">
        <w:rPr>
          <w:rFonts w:hint="eastAsia"/>
        </w:rPr>
        <w:t>用户应用</w:t>
      </w:r>
      <w:bookmarkEnd w:id="7"/>
    </w:p>
    <w:p w:rsidR="00DA270D" w:rsidRDefault="00393B7B" w:rsidP="00DA270D">
      <w:pPr>
        <w:pStyle w:val="a0"/>
      </w:pPr>
      <w:r>
        <w:rPr>
          <w:rFonts w:hint="eastAsia"/>
        </w:rPr>
        <w:t>用户</w:t>
      </w:r>
      <w:r>
        <w:t>可通过品牌入库申请工作流发起申请</w:t>
      </w:r>
      <w:r>
        <w:rPr>
          <w:rFonts w:hint="eastAsia"/>
        </w:rPr>
        <w:t>。</w:t>
      </w:r>
    </w:p>
    <w:p w:rsidR="004D4BFE" w:rsidRDefault="004D4BFE" w:rsidP="004D4BFE">
      <w:pPr>
        <w:pStyle w:val="2"/>
        <w:pageBreakBefore/>
        <w:numPr>
          <w:ilvl w:val="0"/>
          <w:numId w:val="5"/>
        </w:numPr>
        <w:spacing w:line="360" w:lineRule="auto"/>
      </w:pPr>
      <w:bookmarkStart w:id="8" w:name="_Toc291194574"/>
      <w:r>
        <w:rPr>
          <w:rFonts w:hint="eastAsia"/>
        </w:rPr>
        <w:lastRenderedPageBreak/>
        <w:t>功能设计</w:t>
      </w:r>
      <w:bookmarkEnd w:id="8"/>
    </w:p>
    <w:p w:rsidR="004D4BFE" w:rsidRDefault="004D4BFE" w:rsidP="004D4BFE">
      <w:pPr>
        <w:pStyle w:val="HeadingBar"/>
        <w:ind w:right="5670"/>
      </w:pPr>
    </w:p>
    <w:p w:rsidR="000C3DA5" w:rsidRDefault="004D4BFE" w:rsidP="00173561">
      <w:pPr>
        <w:pStyle w:val="3"/>
        <w:numPr>
          <w:ilvl w:val="0"/>
          <w:numId w:val="0"/>
        </w:numPr>
      </w:pPr>
      <w:bookmarkStart w:id="9" w:name="_Toc291194575"/>
      <w:r>
        <w:rPr>
          <w:rFonts w:hint="eastAsia"/>
        </w:rPr>
        <w:t xml:space="preserve">2.1 </w:t>
      </w:r>
      <w:r>
        <w:rPr>
          <w:rFonts w:hint="eastAsia"/>
        </w:rPr>
        <w:t>路径与界面</w:t>
      </w:r>
      <w:bookmarkEnd w:id="9"/>
    </w:p>
    <w:p w:rsidR="000C3DA5" w:rsidRPr="00B40E9F" w:rsidRDefault="00B650E4" w:rsidP="00764980">
      <w:pPr>
        <w:pStyle w:val="4"/>
        <w:numPr>
          <w:ilvl w:val="0"/>
          <w:numId w:val="0"/>
        </w:numPr>
        <w:tabs>
          <w:tab w:val="clear" w:pos="6480"/>
          <w:tab w:val="center" w:pos="3261"/>
        </w:tabs>
        <w:ind w:leftChars="100" w:left="200"/>
        <w:jc w:val="both"/>
      </w:pPr>
      <w:bookmarkStart w:id="10" w:name="_Toc287390169"/>
      <w:bookmarkStart w:id="11" w:name="_Toc290559740"/>
      <w:bookmarkStart w:id="12" w:name="_Toc29119457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2.1.1</w:t>
        </w:r>
      </w:smartTag>
      <w:r w:rsidR="000C3DA5">
        <w:rPr>
          <w:rFonts w:hint="eastAsia"/>
        </w:rPr>
        <w:t>系统菜单路径</w:t>
      </w:r>
      <w:bookmarkEnd w:id="10"/>
      <w:bookmarkEnd w:id="11"/>
      <w:bookmarkEnd w:id="12"/>
    </w:p>
    <w:p w:rsidR="000C3DA5" w:rsidRPr="007E3CA5" w:rsidRDefault="003F655B" w:rsidP="00764980">
      <w:pPr>
        <w:pStyle w:val="a0"/>
        <w:ind w:leftChars="100" w:left="200"/>
        <w:jc w:val="both"/>
        <w:rPr>
          <w:rFonts w:ascii="宋体" w:hAnsi="宋体"/>
        </w:rPr>
      </w:pPr>
      <w:r w:rsidRPr="007E3CA5">
        <w:rPr>
          <w:rFonts w:ascii="宋体" w:hAnsi="宋体" w:hint="eastAsia"/>
        </w:rPr>
        <w:t>新建</w:t>
      </w:r>
      <w:r w:rsidR="00393B7B">
        <w:rPr>
          <w:rFonts w:ascii="宋体" w:hAnsi="宋体"/>
        </w:rPr>
        <w:t>路径：</w:t>
      </w:r>
      <w:r w:rsidR="00EA4D57">
        <w:rPr>
          <w:rFonts w:ascii="宋体" w:hAnsi="宋体" w:hint="eastAsia"/>
        </w:rPr>
        <w:t>品牌入库</w:t>
      </w:r>
      <w:r w:rsidR="00EA4D57">
        <w:rPr>
          <w:rFonts w:ascii="宋体" w:hAnsi="宋体"/>
        </w:rPr>
        <w:t>管理</w:t>
      </w:r>
      <w:r w:rsidR="00EA4D57">
        <w:rPr>
          <w:rFonts w:ascii="宋体" w:hAnsi="宋体" w:hint="eastAsia"/>
        </w:rPr>
        <w:t xml:space="preserve"> &gt; 入库</w:t>
      </w:r>
      <w:r w:rsidR="00EA4D57">
        <w:rPr>
          <w:rFonts w:ascii="宋体" w:hAnsi="宋体"/>
        </w:rPr>
        <w:t>申请</w:t>
      </w:r>
      <w:r w:rsidRPr="007E3CA5">
        <w:rPr>
          <w:rFonts w:ascii="宋体" w:hAnsi="宋体" w:hint="eastAsia"/>
          <w:highlight w:val="yellow"/>
        </w:rPr>
        <w:t xml:space="preserve"> </w:t>
      </w:r>
    </w:p>
    <w:p w:rsidR="004D4BFE" w:rsidRDefault="00B650E4" w:rsidP="00764980">
      <w:pPr>
        <w:pStyle w:val="4"/>
        <w:numPr>
          <w:ilvl w:val="0"/>
          <w:numId w:val="0"/>
        </w:numPr>
        <w:ind w:leftChars="100" w:left="200"/>
      </w:pPr>
      <w:bookmarkStart w:id="13" w:name="_Toc291194577"/>
      <w:r>
        <w:rPr>
          <w:rFonts w:hint="eastAsia"/>
        </w:rPr>
        <w:t xml:space="preserve">2.1.2 </w:t>
      </w:r>
      <w:r w:rsidR="004D4BFE">
        <w:rPr>
          <w:rFonts w:hint="eastAsia"/>
        </w:rPr>
        <w:t>系统标准界面</w:t>
      </w:r>
      <w:bookmarkEnd w:id="13"/>
    </w:p>
    <w:p w:rsidR="004D4BFE" w:rsidRPr="00CB2D92" w:rsidRDefault="00B34AF5" w:rsidP="00CB2D92">
      <w:pPr>
        <w:pStyle w:val="a0"/>
        <w:ind w:leftChars="100" w:left="200"/>
      </w:pPr>
      <w:r>
        <w:rPr>
          <w:rFonts w:hint="eastAsia"/>
        </w:rPr>
        <w:t>NULL</w:t>
      </w:r>
    </w:p>
    <w:p w:rsidR="000C3DA5" w:rsidRDefault="00B650E4" w:rsidP="00764980">
      <w:pPr>
        <w:pStyle w:val="4"/>
        <w:numPr>
          <w:ilvl w:val="0"/>
          <w:numId w:val="0"/>
        </w:numPr>
        <w:ind w:leftChars="100" w:left="200"/>
      </w:pPr>
      <w:bookmarkStart w:id="14" w:name="_Toc29119457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2.1.3</w:t>
        </w:r>
      </w:smartTag>
      <w:r>
        <w:rPr>
          <w:rFonts w:hint="eastAsia"/>
        </w:rPr>
        <w:t xml:space="preserve"> </w:t>
      </w:r>
      <w:r w:rsidR="000C3DA5">
        <w:rPr>
          <w:rFonts w:hint="eastAsia"/>
        </w:rPr>
        <w:t>客户化界面</w:t>
      </w:r>
      <w:bookmarkEnd w:id="14"/>
    </w:p>
    <w:p w:rsidR="0060586E" w:rsidRDefault="0060586E" w:rsidP="0060586E">
      <w:pPr>
        <w:pStyle w:val="a0"/>
        <w:ind w:left="0" w:firstLine="200"/>
      </w:pPr>
    </w:p>
    <w:p w:rsidR="00393B7B" w:rsidRPr="00CB2D92" w:rsidRDefault="00393B7B" w:rsidP="0060586E">
      <w:pPr>
        <w:pStyle w:val="a0"/>
        <w:ind w:left="0" w:firstLine="200"/>
      </w:pPr>
      <w:r w:rsidRPr="00CB128F">
        <w:rPr>
          <w:noProof/>
        </w:rPr>
        <w:drawing>
          <wp:inline distT="0" distB="0" distL="0" distR="0">
            <wp:extent cx="5756910" cy="291020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5B" w:rsidRDefault="003F655B" w:rsidP="003F655B">
      <w:pPr>
        <w:pStyle w:val="a0"/>
        <w:tabs>
          <w:tab w:val="left" w:pos="3120"/>
        </w:tabs>
        <w:ind w:left="0"/>
      </w:pPr>
      <w:r>
        <w:br w:type="page"/>
      </w:r>
    </w:p>
    <w:p w:rsidR="004D4BFE" w:rsidRDefault="004D4BFE" w:rsidP="004D4BFE">
      <w:pPr>
        <w:pStyle w:val="HeadingBar"/>
        <w:ind w:right="5670"/>
      </w:pPr>
    </w:p>
    <w:p w:rsidR="004D4BFE" w:rsidRDefault="00644B6B" w:rsidP="004D4BFE">
      <w:pPr>
        <w:pStyle w:val="3"/>
        <w:numPr>
          <w:ilvl w:val="0"/>
          <w:numId w:val="0"/>
        </w:numPr>
      </w:pPr>
      <w:bookmarkStart w:id="15" w:name="_Toc291194579"/>
      <w:r>
        <w:rPr>
          <w:rFonts w:hint="eastAsia"/>
        </w:rPr>
        <w:t xml:space="preserve">2.2 </w:t>
      </w:r>
      <w:r w:rsidR="004D4BFE">
        <w:rPr>
          <w:rFonts w:hint="eastAsia"/>
        </w:rPr>
        <w:t>详细设计</w:t>
      </w:r>
      <w:bookmarkEnd w:id="15"/>
    </w:p>
    <w:p w:rsidR="00B648B9" w:rsidRDefault="00B648B9" w:rsidP="00764980">
      <w:pPr>
        <w:pStyle w:val="4"/>
        <w:numPr>
          <w:ilvl w:val="0"/>
          <w:numId w:val="0"/>
        </w:numPr>
        <w:ind w:leftChars="100" w:left="200"/>
      </w:pPr>
      <w:bookmarkStart w:id="16" w:name="_Toc291194580"/>
      <w:r>
        <w:rPr>
          <w:rFonts w:hint="eastAsia"/>
        </w:rPr>
        <w:t xml:space="preserve">2.2.1 </w:t>
      </w:r>
      <w:r w:rsidR="003F655B">
        <w:rPr>
          <w:rFonts w:hint="eastAsia"/>
        </w:rPr>
        <w:t>流程</w:t>
      </w:r>
      <w:r>
        <w:rPr>
          <w:rFonts w:hint="eastAsia"/>
        </w:rPr>
        <w:t>说明</w:t>
      </w:r>
      <w:bookmarkEnd w:id="16"/>
    </w:p>
    <w:p w:rsidR="00393B7B" w:rsidRDefault="00393B7B" w:rsidP="00393B7B">
      <w:pPr>
        <w:overflowPunct/>
        <w:autoSpaceDE/>
        <w:autoSpaceDN/>
        <w:adjustRightInd/>
        <w:textAlignment w:val="auto"/>
      </w:pPr>
    </w:p>
    <w:p w:rsidR="00795048" w:rsidRDefault="00702965" w:rsidP="00393B7B">
      <w:pPr>
        <w:overflowPunct/>
        <w:autoSpaceDE/>
        <w:autoSpaceDN/>
        <w:adjustRightInd/>
        <w:textAlignment w:val="auto"/>
      </w:pPr>
      <w:r>
        <w:rPr>
          <w:noProof/>
        </w:rPr>
        <w:drawing>
          <wp:inline distT="0" distB="0" distL="0" distR="0" wp14:anchorId="23F41506" wp14:editId="6E7945A8">
            <wp:extent cx="5760720" cy="3378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7B" w:rsidRDefault="00393B7B" w:rsidP="00393B7B">
      <w:pPr>
        <w:overflowPunct/>
        <w:autoSpaceDE/>
        <w:autoSpaceDN/>
        <w:adjustRightInd/>
        <w:textAlignment w:val="auto"/>
      </w:pPr>
    </w:p>
    <w:p w:rsidR="00795048" w:rsidRPr="00795048" w:rsidRDefault="00795048" w:rsidP="002237C5">
      <w:pPr>
        <w:pStyle w:val="a0"/>
        <w:ind w:left="0"/>
      </w:pPr>
      <w:r>
        <w:rPr>
          <w:rFonts w:hint="eastAsia"/>
        </w:rPr>
        <w:t>详细</w:t>
      </w:r>
      <w:r>
        <w:t>说明：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5245"/>
        <w:gridCol w:w="1984"/>
      </w:tblGrid>
      <w:tr w:rsidR="00163C46" w:rsidRPr="00B10075" w:rsidTr="00B10075">
        <w:tc>
          <w:tcPr>
            <w:tcW w:w="2093" w:type="dxa"/>
            <w:shd w:val="clear" w:color="auto" w:fill="auto"/>
            <w:vAlign w:val="center"/>
          </w:tcPr>
          <w:p w:rsidR="00163C46" w:rsidRPr="00B10075" w:rsidRDefault="00163C46" w:rsidP="00B10075">
            <w:pPr>
              <w:pStyle w:val="a0"/>
              <w:ind w:left="0"/>
              <w:jc w:val="center"/>
              <w:rPr>
                <w:b/>
                <w:bCs/>
                <w:color w:val="000000"/>
                <w:sz w:val="21"/>
              </w:rPr>
            </w:pPr>
            <w:r w:rsidRPr="00B10075">
              <w:rPr>
                <w:rFonts w:hint="eastAsia"/>
                <w:b/>
                <w:bCs/>
                <w:color w:val="000000"/>
                <w:sz w:val="21"/>
              </w:rPr>
              <w:t>节点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63C46" w:rsidRPr="00B10075" w:rsidRDefault="00163C46" w:rsidP="00B10075">
            <w:pPr>
              <w:pStyle w:val="a0"/>
              <w:ind w:left="0"/>
              <w:jc w:val="center"/>
              <w:rPr>
                <w:b/>
                <w:bCs/>
                <w:color w:val="000000"/>
                <w:sz w:val="21"/>
              </w:rPr>
            </w:pPr>
            <w:r w:rsidRPr="00B10075">
              <w:rPr>
                <w:rFonts w:hint="eastAsia"/>
                <w:b/>
                <w:bCs/>
                <w:color w:val="000000"/>
                <w:sz w:val="21"/>
              </w:rPr>
              <w:t>节点</w:t>
            </w:r>
            <w:r w:rsidRPr="00B10075">
              <w:rPr>
                <w:b/>
                <w:bCs/>
                <w:color w:val="000000"/>
                <w:sz w:val="21"/>
              </w:rPr>
              <w:t>说明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63C46" w:rsidRPr="00B10075" w:rsidRDefault="00163C46" w:rsidP="00B10075">
            <w:pPr>
              <w:pStyle w:val="a0"/>
              <w:ind w:left="0"/>
              <w:jc w:val="center"/>
              <w:rPr>
                <w:b/>
                <w:bCs/>
                <w:color w:val="000000"/>
                <w:sz w:val="21"/>
              </w:rPr>
            </w:pPr>
            <w:r w:rsidRPr="00B10075">
              <w:rPr>
                <w:rFonts w:hint="eastAsia"/>
                <w:b/>
                <w:bCs/>
                <w:color w:val="000000"/>
                <w:sz w:val="21"/>
              </w:rPr>
              <w:t>备注</w:t>
            </w:r>
          </w:p>
        </w:tc>
      </w:tr>
      <w:tr w:rsidR="00163C46" w:rsidRPr="00B10075" w:rsidTr="00AC50C8">
        <w:tc>
          <w:tcPr>
            <w:tcW w:w="2093" w:type="dxa"/>
            <w:shd w:val="clear" w:color="auto" w:fill="auto"/>
            <w:vAlign w:val="center"/>
          </w:tcPr>
          <w:p w:rsidR="00163C46" w:rsidRPr="00B10075" w:rsidRDefault="00702965" w:rsidP="00B10075">
            <w:pPr>
              <w:pStyle w:val="a0"/>
              <w:ind w:left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发起人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63C46" w:rsidRPr="00B10075" w:rsidRDefault="00BF010F" w:rsidP="00AC50C8">
            <w:pPr>
              <w:pStyle w:val="a0"/>
              <w:ind w:left="0"/>
              <w:jc w:val="both"/>
              <w:rPr>
                <w:color w:val="000000"/>
              </w:rPr>
            </w:pPr>
            <w:r w:rsidRPr="00B10075">
              <w:rPr>
                <w:rFonts w:hint="eastAsia"/>
                <w:color w:val="000000"/>
              </w:rPr>
              <w:t>供应商</w:t>
            </w:r>
            <w:proofErr w:type="gramStart"/>
            <w:r w:rsidR="00EA4D57" w:rsidRPr="00B10075">
              <w:rPr>
                <w:rFonts w:hint="eastAsia"/>
                <w:color w:val="000000"/>
              </w:rPr>
              <w:t>或门店</w:t>
            </w:r>
            <w:proofErr w:type="gramEnd"/>
            <w:r w:rsidR="00EA4D57" w:rsidRPr="00B10075">
              <w:rPr>
                <w:color w:val="000000"/>
              </w:rPr>
              <w:t>的发起人</w:t>
            </w:r>
            <w:r w:rsidR="00163C46" w:rsidRPr="00B10075">
              <w:rPr>
                <w:color w:val="000000"/>
              </w:rPr>
              <w:t>填写表单，发起申请</w:t>
            </w:r>
          </w:p>
        </w:tc>
        <w:tc>
          <w:tcPr>
            <w:tcW w:w="1984" w:type="dxa"/>
            <w:shd w:val="clear" w:color="auto" w:fill="auto"/>
          </w:tcPr>
          <w:p w:rsidR="00163C46" w:rsidRPr="00B10075" w:rsidRDefault="00163C46" w:rsidP="00B10075">
            <w:pPr>
              <w:pStyle w:val="a0"/>
              <w:ind w:left="0"/>
              <w:rPr>
                <w:color w:val="000000"/>
              </w:rPr>
            </w:pPr>
          </w:p>
        </w:tc>
      </w:tr>
      <w:tr w:rsidR="00163C46" w:rsidRPr="00B10075" w:rsidTr="0060586E">
        <w:trPr>
          <w:trHeight w:val="541"/>
        </w:trPr>
        <w:tc>
          <w:tcPr>
            <w:tcW w:w="2093" w:type="dxa"/>
            <w:shd w:val="clear" w:color="auto" w:fill="auto"/>
            <w:vAlign w:val="center"/>
          </w:tcPr>
          <w:p w:rsidR="00163C46" w:rsidRPr="00B10075" w:rsidRDefault="00BF010F" w:rsidP="00AC50C8">
            <w:pPr>
              <w:pStyle w:val="a0"/>
              <w:ind w:left="0"/>
              <w:jc w:val="center"/>
              <w:rPr>
                <w:b/>
                <w:bCs/>
                <w:color w:val="000000"/>
              </w:rPr>
            </w:pPr>
            <w:r w:rsidRPr="00B10075">
              <w:rPr>
                <w:rFonts w:hint="eastAsia"/>
                <w:b/>
                <w:bCs/>
                <w:color w:val="000000"/>
              </w:rPr>
              <w:t>门店</w:t>
            </w:r>
            <w:r w:rsidRPr="00B10075">
              <w:rPr>
                <w:b/>
                <w:bCs/>
                <w:color w:val="000000"/>
              </w:rPr>
              <w:t>审批</w:t>
            </w:r>
          </w:p>
        </w:tc>
        <w:tc>
          <w:tcPr>
            <w:tcW w:w="5245" w:type="dxa"/>
            <w:shd w:val="clear" w:color="auto" w:fill="auto"/>
          </w:tcPr>
          <w:p w:rsidR="00163C46" w:rsidRPr="00B10075" w:rsidRDefault="00A73F46" w:rsidP="0060586E">
            <w:pPr>
              <w:widowControl w:val="0"/>
              <w:overflowPunct/>
              <w:spacing w:line="300" w:lineRule="auto"/>
              <w:jc w:val="both"/>
              <w:textAlignment w:val="auto"/>
              <w:rPr>
                <w:color w:val="000000"/>
              </w:rPr>
            </w:pPr>
            <w:r w:rsidRPr="00B10075">
              <w:rPr>
                <w:rFonts w:hint="eastAsia"/>
                <w:color w:val="000000"/>
              </w:rPr>
              <w:t>根据</w:t>
            </w:r>
            <w:r w:rsidR="00BF010F" w:rsidRPr="00B10075">
              <w:rPr>
                <w:rFonts w:hint="eastAsia"/>
                <w:color w:val="000000"/>
              </w:rPr>
              <w:t>供应商</w:t>
            </w:r>
            <w:r w:rsidRPr="00B10075">
              <w:rPr>
                <w:rFonts w:hint="eastAsia"/>
                <w:color w:val="000000"/>
              </w:rPr>
              <w:t>选择</w:t>
            </w:r>
            <w:r w:rsidR="00EA4D57" w:rsidRPr="00B10075">
              <w:rPr>
                <w:color w:val="000000"/>
              </w:rPr>
              <w:t>的</w:t>
            </w:r>
            <w:r w:rsidR="00EA4D57" w:rsidRPr="00B10075">
              <w:rPr>
                <w:rFonts w:hint="eastAsia"/>
                <w:color w:val="000000"/>
              </w:rPr>
              <w:t>二</w:t>
            </w:r>
            <w:r w:rsidRPr="00B10075">
              <w:rPr>
                <w:color w:val="000000"/>
              </w:rPr>
              <w:t>级品类</w:t>
            </w:r>
            <w:r w:rsidRPr="00B10075">
              <w:rPr>
                <w:rFonts w:hint="eastAsia"/>
                <w:color w:val="000000"/>
              </w:rPr>
              <w:t>和</w:t>
            </w:r>
            <w:r w:rsidR="00BF010F" w:rsidRPr="00B10075">
              <w:rPr>
                <w:color w:val="000000"/>
              </w:rPr>
              <w:t>合作意向门店</w:t>
            </w:r>
            <w:r w:rsidRPr="00B10075">
              <w:rPr>
                <w:rFonts w:hint="eastAsia"/>
                <w:color w:val="000000"/>
              </w:rPr>
              <w:t>查找</w:t>
            </w:r>
            <w:r w:rsidRPr="00B10075">
              <w:rPr>
                <w:color w:val="000000"/>
              </w:rPr>
              <w:t>到对应的门店</w:t>
            </w:r>
            <w:r w:rsidR="00BF010F" w:rsidRPr="00B10075">
              <w:rPr>
                <w:color w:val="000000"/>
              </w:rPr>
              <w:t>审批人</w:t>
            </w:r>
            <w:r w:rsidRPr="00B10075">
              <w:rPr>
                <w:rFonts w:hint="eastAsia"/>
                <w:color w:val="000000"/>
              </w:rPr>
              <w:t>来</w:t>
            </w:r>
            <w:r w:rsidR="00BF010F" w:rsidRPr="00B10075">
              <w:rPr>
                <w:rFonts w:hint="eastAsia"/>
                <w:color w:val="000000"/>
              </w:rPr>
              <w:t>审核</w:t>
            </w:r>
            <w:r w:rsidR="00EA4D57" w:rsidRPr="00B10075">
              <w:rPr>
                <w:rFonts w:hint="eastAsia"/>
                <w:color w:val="000000"/>
              </w:rPr>
              <w:t>申请人</w:t>
            </w:r>
            <w:r w:rsidR="00BF010F" w:rsidRPr="00B10075">
              <w:rPr>
                <w:rFonts w:hint="eastAsia"/>
                <w:color w:val="000000"/>
              </w:rPr>
              <w:t>提交</w:t>
            </w:r>
            <w:r w:rsidR="00BF010F" w:rsidRPr="00B10075">
              <w:rPr>
                <w:color w:val="000000"/>
              </w:rPr>
              <w:t>的信息</w:t>
            </w:r>
          </w:p>
        </w:tc>
        <w:tc>
          <w:tcPr>
            <w:tcW w:w="1984" w:type="dxa"/>
            <w:shd w:val="clear" w:color="auto" w:fill="auto"/>
          </w:tcPr>
          <w:p w:rsidR="00163C46" w:rsidRPr="00B10075" w:rsidRDefault="00163C46" w:rsidP="00B10075">
            <w:pPr>
              <w:pStyle w:val="a0"/>
              <w:ind w:left="0"/>
              <w:rPr>
                <w:color w:val="000000"/>
              </w:rPr>
            </w:pPr>
          </w:p>
        </w:tc>
      </w:tr>
      <w:tr w:rsidR="00163C46" w:rsidRPr="00B10075" w:rsidTr="00AC50C8">
        <w:tc>
          <w:tcPr>
            <w:tcW w:w="2093" w:type="dxa"/>
            <w:shd w:val="clear" w:color="auto" w:fill="auto"/>
            <w:vAlign w:val="center"/>
          </w:tcPr>
          <w:p w:rsidR="00163C46" w:rsidRPr="00B10075" w:rsidRDefault="00BF010F" w:rsidP="00B10075">
            <w:pPr>
              <w:pStyle w:val="a0"/>
              <w:ind w:left="0"/>
              <w:jc w:val="center"/>
              <w:rPr>
                <w:b/>
                <w:bCs/>
                <w:color w:val="000000"/>
              </w:rPr>
            </w:pPr>
            <w:r w:rsidRPr="00B10075">
              <w:rPr>
                <w:rFonts w:hint="eastAsia"/>
                <w:b/>
                <w:bCs/>
                <w:color w:val="000000"/>
              </w:rPr>
              <w:t>总部</w:t>
            </w:r>
            <w:r w:rsidRPr="00B10075">
              <w:rPr>
                <w:b/>
                <w:bCs/>
                <w:color w:val="000000"/>
              </w:rPr>
              <w:t>审批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63C46" w:rsidRPr="00B10075" w:rsidRDefault="00BF010F" w:rsidP="00AC50C8">
            <w:pPr>
              <w:pStyle w:val="a0"/>
              <w:spacing w:before="0" w:after="0" w:line="300" w:lineRule="auto"/>
              <w:ind w:left="0"/>
              <w:jc w:val="both"/>
              <w:rPr>
                <w:color w:val="000000"/>
              </w:rPr>
            </w:pPr>
            <w:r w:rsidRPr="00B10075">
              <w:rPr>
                <w:rFonts w:hint="eastAsia"/>
                <w:color w:val="000000"/>
              </w:rPr>
              <w:t>总部</w:t>
            </w:r>
            <w:r w:rsidRPr="00B10075">
              <w:rPr>
                <w:color w:val="000000"/>
              </w:rPr>
              <w:t>审批人</w:t>
            </w:r>
            <w:r w:rsidRPr="00B10075">
              <w:rPr>
                <w:rFonts w:hint="eastAsia"/>
                <w:color w:val="000000"/>
              </w:rPr>
              <w:t>审核</w:t>
            </w:r>
            <w:r w:rsidRPr="00B10075">
              <w:rPr>
                <w:color w:val="000000"/>
              </w:rPr>
              <w:t>：</w:t>
            </w:r>
          </w:p>
          <w:p w:rsidR="00BF010F" w:rsidRPr="00B10075" w:rsidRDefault="00F66521" w:rsidP="00AC50C8">
            <w:pPr>
              <w:pStyle w:val="a0"/>
              <w:numPr>
                <w:ilvl w:val="0"/>
                <w:numId w:val="12"/>
              </w:numPr>
              <w:spacing w:before="0" w:after="0" w:line="300" w:lineRule="auto"/>
              <w:jc w:val="both"/>
              <w:rPr>
                <w:color w:val="000000"/>
              </w:rPr>
            </w:pPr>
            <w:r w:rsidRPr="00B10075">
              <w:rPr>
                <w:rFonts w:hint="eastAsia"/>
                <w:color w:val="000000"/>
              </w:rPr>
              <w:t>如果申请人</w:t>
            </w:r>
            <w:r w:rsidR="00BF010F" w:rsidRPr="00B10075">
              <w:rPr>
                <w:color w:val="000000"/>
              </w:rPr>
              <w:t>勾选了</w:t>
            </w:r>
            <w:r w:rsidR="00BF010F" w:rsidRPr="00B10075">
              <w:rPr>
                <w:color w:val="000000"/>
              </w:rPr>
              <w:t>“</w:t>
            </w:r>
            <w:r w:rsidR="00BF010F" w:rsidRPr="00B10075">
              <w:rPr>
                <w:rFonts w:hint="eastAsia"/>
                <w:color w:val="000000"/>
              </w:rPr>
              <w:t>多店</w:t>
            </w:r>
            <w:r w:rsidR="00BF010F" w:rsidRPr="00B10075">
              <w:rPr>
                <w:color w:val="000000"/>
              </w:rPr>
              <w:t>合作</w:t>
            </w:r>
            <w:r w:rsidR="00BF010F" w:rsidRPr="00B10075">
              <w:rPr>
                <w:color w:val="000000"/>
              </w:rPr>
              <w:t>”</w:t>
            </w:r>
            <w:r w:rsidRPr="00B10075">
              <w:rPr>
                <w:rFonts w:hint="eastAsia"/>
                <w:color w:val="000000"/>
              </w:rPr>
              <w:t>或</w:t>
            </w:r>
            <w:r w:rsidRPr="00B10075">
              <w:rPr>
                <w:color w:val="000000"/>
              </w:rPr>
              <w:t>“</w:t>
            </w:r>
            <w:r w:rsidRPr="00B10075">
              <w:rPr>
                <w:rFonts w:hint="eastAsia"/>
                <w:color w:val="000000"/>
              </w:rPr>
              <w:t>集团</w:t>
            </w:r>
            <w:r w:rsidRPr="00B10075">
              <w:rPr>
                <w:color w:val="000000"/>
              </w:rPr>
              <w:t>战略合作</w:t>
            </w:r>
            <w:r w:rsidRPr="00B10075">
              <w:rPr>
                <w:color w:val="000000"/>
              </w:rPr>
              <w:t>”</w:t>
            </w:r>
            <w:r w:rsidR="00BF010F" w:rsidRPr="00B10075">
              <w:rPr>
                <w:rFonts w:hint="eastAsia"/>
                <w:color w:val="000000"/>
              </w:rPr>
              <w:t>，直接</w:t>
            </w:r>
            <w:r w:rsidR="00702965">
              <w:rPr>
                <w:color w:val="000000"/>
              </w:rPr>
              <w:t>由总部审批</w:t>
            </w:r>
            <w:bookmarkStart w:id="17" w:name="_GoBack"/>
            <w:bookmarkEnd w:id="17"/>
            <w:r w:rsidR="0060586E" w:rsidRPr="00B10075">
              <w:rPr>
                <w:color w:val="000000"/>
              </w:rPr>
              <w:t xml:space="preserve"> </w:t>
            </w:r>
          </w:p>
          <w:p w:rsidR="00BF010F" w:rsidRPr="00B10075" w:rsidRDefault="00BF010F" w:rsidP="00AC50C8">
            <w:pPr>
              <w:pStyle w:val="a0"/>
              <w:numPr>
                <w:ilvl w:val="0"/>
                <w:numId w:val="12"/>
              </w:numPr>
              <w:spacing w:before="0" w:after="0" w:line="300" w:lineRule="auto"/>
              <w:jc w:val="both"/>
              <w:rPr>
                <w:color w:val="000000"/>
              </w:rPr>
            </w:pPr>
            <w:r w:rsidRPr="00B10075">
              <w:rPr>
                <w:rFonts w:hint="eastAsia"/>
                <w:color w:val="000000"/>
              </w:rPr>
              <w:t>如果</w:t>
            </w:r>
            <w:r w:rsidRPr="00B10075">
              <w:rPr>
                <w:color w:val="000000"/>
              </w:rPr>
              <w:t>供应商勾选了</w:t>
            </w:r>
            <w:r w:rsidRPr="00B10075">
              <w:rPr>
                <w:color w:val="000000"/>
              </w:rPr>
              <w:t>“</w:t>
            </w:r>
            <w:r w:rsidRPr="00B10075">
              <w:rPr>
                <w:rFonts w:hint="eastAsia"/>
                <w:color w:val="000000"/>
              </w:rPr>
              <w:t>单</w:t>
            </w:r>
            <w:r w:rsidRPr="00B10075">
              <w:rPr>
                <w:color w:val="000000"/>
              </w:rPr>
              <w:t>店合作</w:t>
            </w:r>
            <w:r w:rsidRPr="00B10075">
              <w:rPr>
                <w:color w:val="000000"/>
              </w:rPr>
              <w:t>”</w:t>
            </w:r>
            <w:r w:rsidRPr="00B10075">
              <w:rPr>
                <w:rFonts w:hint="eastAsia"/>
                <w:color w:val="000000"/>
              </w:rPr>
              <w:t>，先</w:t>
            </w:r>
            <w:r w:rsidRPr="00B10075">
              <w:rPr>
                <w:color w:val="000000"/>
              </w:rPr>
              <w:t>由</w:t>
            </w:r>
            <w:r w:rsidRPr="00B10075">
              <w:rPr>
                <w:rFonts w:hint="eastAsia"/>
                <w:color w:val="000000"/>
              </w:rPr>
              <w:t>对应</w:t>
            </w:r>
            <w:r w:rsidRPr="00B10075">
              <w:rPr>
                <w:color w:val="000000"/>
              </w:rPr>
              <w:t>的门店审批</w:t>
            </w:r>
            <w:r w:rsidRPr="00B10075">
              <w:rPr>
                <w:rFonts w:hint="eastAsia"/>
                <w:color w:val="000000"/>
              </w:rPr>
              <w:t>，</w:t>
            </w:r>
            <w:r w:rsidR="00A73F46" w:rsidRPr="00B10075">
              <w:rPr>
                <w:rFonts w:hint="eastAsia"/>
                <w:color w:val="000000"/>
              </w:rPr>
              <w:t>再</w:t>
            </w:r>
            <w:r w:rsidRPr="00B10075">
              <w:rPr>
                <w:rFonts w:hint="eastAsia"/>
                <w:color w:val="000000"/>
              </w:rPr>
              <w:t>由</w:t>
            </w:r>
            <w:r w:rsidRPr="00B10075">
              <w:rPr>
                <w:color w:val="000000"/>
              </w:rPr>
              <w:t>总部审批</w:t>
            </w:r>
          </w:p>
        </w:tc>
        <w:tc>
          <w:tcPr>
            <w:tcW w:w="1984" w:type="dxa"/>
            <w:shd w:val="clear" w:color="auto" w:fill="auto"/>
          </w:tcPr>
          <w:p w:rsidR="00163C46" w:rsidRPr="00B10075" w:rsidRDefault="00163C46" w:rsidP="00B10075">
            <w:pPr>
              <w:pStyle w:val="a0"/>
              <w:ind w:left="0"/>
              <w:rPr>
                <w:color w:val="000000"/>
              </w:rPr>
            </w:pPr>
          </w:p>
        </w:tc>
      </w:tr>
    </w:tbl>
    <w:p w:rsidR="00163C46" w:rsidRPr="00832B5A" w:rsidRDefault="00163C46" w:rsidP="002237C5">
      <w:pPr>
        <w:pStyle w:val="a0"/>
        <w:ind w:left="0"/>
        <w:rPr>
          <w:color w:val="000000"/>
        </w:rPr>
      </w:pPr>
    </w:p>
    <w:p w:rsidR="002237C5" w:rsidRDefault="00795048" w:rsidP="00764980">
      <w:pPr>
        <w:pStyle w:val="4"/>
        <w:numPr>
          <w:ilvl w:val="0"/>
          <w:numId w:val="0"/>
        </w:numPr>
        <w:pBdr>
          <w:bottom w:val="single" w:sz="6" w:space="2" w:color="auto"/>
        </w:pBdr>
        <w:ind w:leftChars="100" w:left="200"/>
      </w:pPr>
      <w:r>
        <w:rPr>
          <w:rFonts w:hint="eastAsia"/>
        </w:rPr>
        <w:lastRenderedPageBreak/>
        <w:t>2.2.2</w:t>
      </w:r>
      <w:r w:rsidR="002237C5">
        <w:rPr>
          <w:rFonts w:hint="eastAsia"/>
        </w:rPr>
        <w:t xml:space="preserve"> </w:t>
      </w:r>
      <w:r w:rsidR="002237C5">
        <w:rPr>
          <w:rFonts w:hint="eastAsia"/>
        </w:rPr>
        <w:t>表单</w:t>
      </w:r>
      <w:r w:rsidR="002237C5">
        <w:t>设计</w:t>
      </w:r>
    </w:p>
    <w:p w:rsidR="00163C46" w:rsidRPr="00AC50C8" w:rsidRDefault="00393B7B" w:rsidP="00AC50C8">
      <w:pPr>
        <w:pStyle w:val="a0"/>
        <w:ind w:left="0" w:firstLine="966"/>
        <w:rPr>
          <w:b/>
          <w:noProof/>
        </w:rPr>
      </w:pPr>
      <w:r w:rsidRPr="007F2078">
        <w:rPr>
          <w:noProof/>
        </w:rPr>
        <w:drawing>
          <wp:inline distT="0" distB="0" distL="0" distR="0">
            <wp:extent cx="4834255" cy="86112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86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75" w:rsidRPr="00832BCF" w:rsidRDefault="00BB41B6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lastRenderedPageBreak/>
        <w:t>【字段</w:t>
      </w:r>
      <w:r w:rsidR="00CB2D92" w:rsidRPr="00832BCF">
        <w:rPr>
          <w:rFonts w:ascii="宋体" w:hAnsi="宋体"/>
          <w:noProof/>
        </w:rPr>
        <w:t>说明</w:t>
      </w:r>
      <w:r w:rsidR="00CB2D92" w:rsidRPr="00832BCF">
        <w:rPr>
          <w:rFonts w:ascii="宋体" w:hAnsi="宋体" w:hint="eastAsia"/>
          <w:noProof/>
        </w:rPr>
        <w:t>】</w:t>
      </w:r>
      <w:r w:rsidR="00CB2D92" w:rsidRPr="00832BCF">
        <w:rPr>
          <w:rFonts w:ascii="宋体" w:hAnsi="宋体"/>
          <w:noProof/>
        </w:rPr>
        <w:t>：</w:t>
      </w:r>
    </w:p>
    <w:p w:rsidR="00CB2D92" w:rsidRDefault="002C6233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</w:t>
      </w:r>
      <w:r w:rsidR="00A73F46">
        <w:rPr>
          <w:rFonts w:ascii="宋体" w:hAnsi="宋体" w:hint="eastAsia"/>
          <w:noProof/>
        </w:rPr>
        <w:t>一级</w:t>
      </w:r>
      <w:r>
        <w:rPr>
          <w:rFonts w:ascii="宋体" w:hAnsi="宋体" w:hint="eastAsia"/>
          <w:noProof/>
        </w:rPr>
        <w:t>品类”</w:t>
      </w:r>
      <w:r w:rsidR="00CB2D92" w:rsidRPr="00832BCF">
        <w:rPr>
          <w:rFonts w:ascii="宋体" w:hAnsi="宋体"/>
          <w:noProof/>
        </w:rPr>
        <w:t>：</w:t>
      </w:r>
      <w:r w:rsidR="00ED5FF5">
        <w:rPr>
          <w:rFonts w:ascii="宋体" w:hAnsi="宋体" w:hint="eastAsia"/>
          <w:noProof/>
        </w:rPr>
        <w:t>下拉框</w:t>
      </w:r>
      <w:r w:rsidR="00372A96">
        <w:rPr>
          <w:rFonts w:ascii="宋体" w:hAnsi="宋体" w:hint="eastAsia"/>
          <w:noProof/>
        </w:rPr>
        <w:t>；</w:t>
      </w:r>
    </w:p>
    <w:p w:rsidR="00C858AA" w:rsidRDefault="00C858AA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“二级</w:t>
      </w:r>
      <w:r>
        <w:rPr>
          <w:rFonts w:ascii="宋体" w:hAnsi="宋体"/>
          <w:noProof/>
        </w:rPr>
        <w:t>品类</w:t>
      </w:r>
      <w:r>
        <w:rPr>
          <w:rFonts w:ascii="宋体" w:hAnsi="宋体" w:hint="eastAsia"/>
          <w:noProof/>
        </w:rPr>
        <w:t>”：</w:t>
      </w:r>
      <w:r w:rsidR="00A52275">
        <w:rPr>
          <w:rFonts w:ascii="宋体" w:hAnsi="宋体" w:hint="eastAsia"/>
          <w:noProof/>
        </w:rPr>
        <w:t>搜索框</w:t>
      </w:r>
      <w:r w:rsidR="00A52275">
        <w:rPr>
          <w:rFonts w:ascii="宋体" w:hAnsi="宋体"/>
          <w:noProof/>
        </w:rPr>
        <w:t>，</w:t>
      </w:r>
      <w:r>
        <w:rPr>
          <w:rFonts w:ascii="宋体" w:hAnsi="宋体" w:hint="eastAsia"/>
          <w:noProof/>
        </w:rPr>
        <w:t>根据</w:t>
      </w:r>
      <w:r>
        <w:rPr>
          <w:rFonts w:ascii="宋体" w:hAnsi="宋体"/>
          <w:noProof/>
        </w:rPr>
        <w:t>所选的</w:t>
      </w:r>
      <w:r>
        <w:rPr>
          <w:rFonts w:ascii="宋体" w:hAnsi="宋体" w:hint="eastAsia"/>
          <w:noProof/>
        </w:rPr>
        <w:t>一级</w:t>
      </w:r>
      <w:r>
        <w:rPr>
          <w:rFonts w:ascii="宋体" w:hAnsi="宋体"/>
          <w:noProof/>
        </w:rPr>
        <w:t>品类，</w:t>
      </w:r>
      <w:r w:rsidR="00A52275">
        <w:rPr>
          <w:rFonts w:ascii="宋体" w:hAnsi="宋体" w:hint="eastAsia"/>
          <w:noProof/>
        </w:rPr>
        <w:t>点击</w:t>
      </w:r>
      <w:r w:rsidR="00A52275">
        <w:rPr>
          <w:rFonts w:ascii="宋体" w:hAnsi="宋体"/>
          <w:noProof/>
        </w:rPr>
        <w:t>搜索</w:t>
      </w:r>
      <w:r>
        <w:rPr>
          <w:rFonts w:ascii="宋体" w:hAnsi="宋体"/>
          <w:noProof/>
        </w:rPr>
        <w:t>显示对应的二级品类；</w:t>
      </w:r>
    </w:p>
    <w:p w:rsidR="00C858AA" w:rsidRPr="00832BCF" w:rsidRDefault="00C858AA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“三级</w:t>
      </w:r>
      <w:r>
        <w:rPr>
          <w:rFonts w:ascii="宋体" w:hAnsi="宋体"/>
          <w:noProof/>
        </w:rPr>
        <w:t>品类</w:t>
      </w:r>
      <w:r>
        <w:rPr>
          <w:rFonts w:ascii="宋体" w:hAnsi="宋体" w:hint="eastAsia"/>
          <w:noProof/>
        </w:rPr>
        <w:t>”：</w:t>
      </w:r>
      <w:r w:rsidR="00A52275">
        <w:rPr>
          <w:rFonts w:ascii="宋体" w:hAnsi="宋体" w:hint="eastAsia"/>
          <w:noProof/>
        </w:rPr>
        <w:t>搜索框</w:t>
      </w:r>
      <w:r w:rsidR="00A52275">
        <w:rPr>
          <w:rFonts w:ascii="宋体" w:hAnsi="宋体"/>
          <w:noProof/>
        </w:rPr>
        <w:t>，</w:t>
      </w:r>
      <w:r w:rsidR="00A52275">
        <w:rPr>
          <w:rFonts w:ascii="宋体" w:hAnsi="宋体" w:hint="eastAsia"/>
          <w:noProof/>
        </w:rPr>
        <w:t>根据</w:t>
      </w:r>
      <w:r w:rsidR="00A52275">
        <w:rPr>
          <w:rFonts w:ascii="宋体" w:hAnsi="宋体"/>
          <w:noProof/>
        </w:rPr>
        <w:t>所选的</w:t>
      </w:r>
      <w:r w:rsidR="00A52275">
        <w:rPr>
          <w:rFonts w:ascii="宋体" w:hAnsi="宋体" w:hint="eastAsia"/>
          <w:noProof/>
        </w:rPr>
        <w:t>二级</w:t>
      </w:r>
      <w:r w:rsidR="00A52275">
        <w:rPr>
          <w:rFonts w:ascii="宋体" w:hAnsi="宋体"/>
          <w:noProof/>
        </w:rPr>
        <w:t>品类，</w:t>
      </w:r>
      <w:r w:rsidR="00A52275">
        <w:rPr>
          <w:rFonts w:ascii="宋体" w:hAnsi="宋体" w:hint="eastAsia"/>
          <w:noProof/>
        </w:rPr>
        <w:t>点击</w:t>
      </w:r>
      <w:r w:rsidR="00A52275">
        <w:rPr>
          <w:rFonts w:ascii="宋体" w:hAnsi="宋体"/>
          <w:noProof/>
        </w:rPr>
        <w:t>搜索显示对应的</w:t>
      </w:r>
      <w:r w:rsidR="00A52275">
        <w:rPr>
          <w:rFonts w:ascii="宋体" w:hAnsi="宋体" w:hint="eastAsia"/>
          <w:noProof/>
        </w:rPr>
        <w:t>三</w:t>
      </w:r>
      <w:r w:rsidR="00A52275">
        <w:rPr>
          <w:rFonts w:ascii="宋体" w:hAnsi="宋体"/>
          <w:noProof/>
        </w:rPr>
        <w:t>级品类</w:t>
      </w:r>
      <w:r>
        <w:rPr>
          <w:rFonts w:ascii="宋体" w:hAnsi="宋体"/>
          <w:noProof/>
        </w:rPr>
        <w:t>；</w:t>
      </w:r>
    </w:p>
    <w:p w:rsidR="002C6233" w:rsidRDefault="002C6233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“品牌</w:t>
      </w:r>
      <w:r>
        <w:rPr>
          <w:rFonts w:ascii="宋体" w:hAnsi="宋体"/>
          <w:noProof/>
        </w:rPr>
        <w:t>（</w:t>
      </w:r>
      <w:r>
        <w:rPr>
          <w:rFonts w:ascii="宋体" w:hAnsi="宋体" w:hint="eastAsia"/>
          <w:noProof/>
        </w:rPr>
        <w:t>中文</w:t>
      </w:r>
      <w:r>
        <w:rPr>
          <w:rFonts w:ascii="宋体" w:hAnsi="宋体"/>
          <w:noProof/>
        </w:rPr>
        <w:t>）</w:t>
      </w:r>
      <w:r>
        <w:rPr>
          <w:rFonts w:ascii="宋体" w:hAnsi="宋体" w:hint="eastAsia"/>
          <w:noProof/>
        </w:rPr>
        <w:t>”</w:t>
      </w:r>
      <w:r w:rsidR="00CB2D92" w:rsidRPr="00832BCF">
        <w:rPr>
          <w:rFonts w:ascii="宋体" w:hAnsi="宋体"/>
          <w:noProof/>
        </w:rPr>
        <w:t>：</w:t>
      </w:r>
      <w:r w:rsidR="00A52275">
        <w:rPr>
          <w:rFonts w:ascii="宋体" w:hAnsi="宋体" w:hint="eastAsia"/>
          <w:noProof/>
        </w:rPr>
        <w:t>校验是否存在填写</w:t>
      </w:r>
      <w:r w:rsidR="00A52275">
        <w:rPr>
          <w:rFonts w:ascii="宋体" w:hAnsi="宋体"/>
          <w:noProof/>
        </w:rPr>
        <w:t>的</w:t>
      </w:r>
      <w:r w:rsidR="00ED5FF5" w:rsidRPr="00ED5FF5">
        <w:rPr>
          <w:rFonts w:ascii="宋体" w:hAnsi="宋体" w:hint="eastAsia"/>
          <w:noProof/>
        </w:rPr>
        <w:t>品牌</w:t>
      </w:r>
      <w:r w:rsidR="00F66521">
        <w:rPr>
          <w:rFonts w:ascii="宋体" w:hAnsi="宋体" w:hint="eastAsia"/>
          <w:noProof/>
        </w:rPr>
        <w:t>，</w:t>
      </w:r>
      <w:r w:rsidR="00F66521" w:rsidRPr="0060586E">
        <w:rPr>
          <w:rFonts w:ascii="宋体" w:hAnsi="宋体"/>
          <w:noProof/>
        </w:rPr>
        <w:t>如果已存在</w:t>
      </w:r>
      <w:r w:rsidR="00F66521" w:rsidRPr="0060586E">
        <w:rPr>
          <w:rFonts w:ascii="宋体" w:hAnsi="宋体" w:hint="eastAsia"/>
          <w:noProof/>
        </w:rPr>
        <w:t>，</w:t>
      </w:r>
      <w:r w:rsidR="00F66521" w:rsidRPr="0060586E">
        <w:rPr>
          <w:rFonts w:ascii="宋体" w:hAnsi="宋体"/>
          <w:noProof/>
        </w:rPr>
        <w:t>弹出消息框告知</w:t>
      </w:r>
      <w:r w:rsidR="00F66521" w:rsidRPr="0060586E">
        <w:rPr>
          <w:rFonts w:ascii="宋体" w:hAnsi="宋体" w:hint="eastAsia"/>
          <w:noProof/>
        </w:rPr>
        <w:t>申请人</w:t>
      </w:r>
      <w:r w:rsidR="00A52275" w:rsidRPr="0060586E">
        <w:rPr>
          <w:rFonts w:ascii="宋体" w:hAnsi="宋体" w:hint="eastAsia"/>
          <w:noProof/>
        </w:rPr>
        <w:t>该</w:t>
      </w:r>
      <w:r w:rsidR="00A52275" w:rsidRPr="0060586E">
        <w:rPr>
          <w:rFonts w:ascii="宋体" w:hAnsi="宋体"/>
          <w:noProof/>
        </w:rPr>
        <w:t>品牌已存在，</w:t>
      </w:r>
      <w:r w:rsidR="00A52275" w:rsidRPr="0060586E">
        <w:rPr>
          <w:rFonts w:ascii="宋体" w:hAnsi="宋体" w:hint="eastAsia"/>
          <w:noProof/>
        </w:rPr>
        <w:t>同时</w:t>
      </w:r>
      <w:r w:rsidR="00A52275" w:rsidRPr="0060586E">
        <w:rPr>
          <w:rFonts w:ascii="宋体" w:hAnsi="宋体"/>
          <w:noProof/>
        </w:rPr>
        <w:t>将</w:t>
      </w:r>
      <w:r w:rsidR="00A52275" w:rsidRPr="0060586E">
        <w:rPr>
          <w:rFonts w:ascii="宋体" w:hAnsi="宋体" w:hint="eastAsia"/>
          <w:noProof/>
        </w:rPr>
        <w:t>表单</w:t>
      </w:r>
      <w:r w:rsidR="00A52275" w:rsidRPr="0060586E">
        <w:rPr>
          <w:rFonts w:ascii="宋体" w:hAnsi="宋体"/>
          <w:noProof/>
        </w:rPr>
        <w:t>的“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公司名称</w:t>
      </w:r>
      <w:r w:rsidR="00A52275" w:rsidRPr="0060586E">
        <w:rPr>
          <w:rFonts w:ascii="宋体" w:hAnsi="宋体"/>
          <w:noProof/>
        </w:rPr>
        <w:t>”</w:t>
      </w:r>
      <w:r w:rsidR="00A52275" w:rsidRPr="0060586E">
        <w:rPr>
          <w:rFonts w:ascii="宋体" w:hAnsi="宋体" w:hint="eastAsia"/>
          <w:noProof/>
        </w:rPr>
        <w:t>、</w:t>
      </w:r>
      <w:r w:rsidR="00A52275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电话</w:t>
      </w:r>
      <w:r w:rsidR="00A52275" w:rsidRPr="0060586E">
        <w:rPr>
          <w:rFonts w:ascii="宋体" w:hAnsi="宋体"/>
          <w:noProof/>
        </w:rPr>
        <w:t>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品牌网址</w:t>
      </w:r>
      <w:r w:rsidR="0060586E" w:rsidRPr="0060586E">
        <w:rPr>
          <w:rFonts w:ascii="宋体" w:hAnsi="宋体"/>
          <w:noProof/>
        </w:rPr>
        <w:t>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发源地”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公司地址”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成立时间”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进入</w:t>
      </w:r>
      <w:r w:rsidR="0060586E" w:rsidRPr="0060586E">
        <w:rPr>
          <w:rFonts w:ascii="宋体" w:hAnsi="宋体"/>
          <w:noProof/>
        </w:rPr>
        <w:t>国内时间”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核心竞争</w:t>
      </w:r>
      <w:r w:rsidR="0060586E" w:rsidRPr="0060586E">
        <w:rPr>
          <w:rFonts w:ascii="宋体" w:hAnsi="宋体" w:hint="eastAsia"/>
          <w:noProof/>
        </w:rPr>
        <w:t>力</w:t>
      </w:r>
      <w:r w:rsidR="0060586E" w:rsidRPr="0060586E">
        <w:rPr>
          <w:rFonts w:ascii="宋体" w:hAnsi="宋体"/>
          <w:noProof/>
        </w:rPr>
        <w:t>简述”</w:t>
      </w:r>
      <w:r w:rsidR="00A52275" w:rsidRPr="0060586E">
        <w:rPr>
          <w:rFonts w:ascii="宋体" w:hAnsi="宋体" w:hint="eastAsia"/>
          <w:noProof/>
        </w:rPr>
        <w:t>字段</w:t>
      </w:r>
      <w:r w:rsidR="00A52275" w:rsidRPr="0060586E">
        <w:rPr>
          <w:rFonts w:ascii="宋体" w:hAnsi="宋体"/>
          <w:noProof/>
        </w:rPr>
        <w:t>更改为非必</w:t>
      </w:r>
      <w:r w:rsidR="00A52275" w:rsidRPr="0060586E">
        <w:rPr>
          <w:rFonts w:ascii="宋体" w:hAnsi="宋体" w:hint="eastAsia"/>
          <w:noProof/>
        </w:rPr>
        <w:t>填</w:t>
      </w:r>
      <w:r w:rsidR="00372A96" w:rsidRPr="0060586E">
        <w:rPr>
          <w:rFonts w:ascii="宋体" w:hAnsi="宋体" w:hint="eastAsia"/>
          <w:noProof/>
        </w:rPr>
        <w:t>；</w:t>
      </w:r>
    </w:p>
    <w:p w:rsidR="002C6233" w:rsidRDefault="002C6233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“品牌</w:t>
      </w:r>
      <w:r>
        <w:rPr>
          <w:rFonts w:ascii="宋体" w:hAnsi="宋体"/>
          <w:noProof/>
        </w:rPr>
        <w:t>（</w:t>
      </w:r>
      <w:r>
        <w:rPr>
          <w:rFonts w:ascii="宋体" w:hAnsi="宋体" w:hint="eastAsia"/>
          <w:noProof/>
        </w:rPr>
        <w:t>英文</w:t>
      </w:r>
      <w:r>
        <w:rPr>
          <w:rFonts w:ascii="宋体" w:hAnsi="宋体"/>
          <w:noProof/>
        </w:rPr>
        <w:t>）</w:t>
      </w:r>
      <w:r>
        <w:rPr>
          <w:rFonts w:ascii="宋体" w:hAnsi="宋体" w:hint="eastAsia"/>
          <w:noProof/>
        </w:rPr>
        <w:t>”：</w:t>
      </w:r>
      <w:r w:rsidR="00A52275">
        <w:rPr>
          <w:rFonts w:ascii="宋体" w:hAnsi="宋体" w:hint="eastAsia"/>
          <w:noProof/>
        </w:rPr>
        <w:t>校验是否存在填写</w:t>
      </w:r>
      <w:r w:rsidR="00A52275">
        <w:rPr>
          <w:rFonts w:ascii="宋体" w:hAnsi="宋体"/>
          <w:noProof/>
        </w:rPr>
        <w:t>的品牌</w:t>
      </w:r>
      <w:r w:rsidR="00A52275" w:rsidRPr="0060586E">
        <w:rPr>
          <w:rFonts w:ascii="宋体" w:hAnsi="宋体" w:hint="eastAsia"/>
          <w:noProof/>
        </w:rPr>
        <w:t>，</w:t>
      </w:r>
      <w:r w:rsidR="00A52275" w:rsidRPr="0060586E">
        <w:rPr>
          <w:rFonts w:ascii="宋体" w:hAnsi="宋体"/>
          <w:noProof/>
        </w:rPr>
        <w:t>如果已存在</w:t>
      </w:r>
      <w:r w:rsidR="00A52275" w:rsidRPr="0060586E">
        <w:rPr>
          <w:rFonts w:ascii="宋体" w:hAnsi="宋体" w:hint="eastAsia"/>
          <w:noProof/>
        </w:rPr>
        <w:t>，</w:t>
      </w:r>
      <w:r w:rsidR="00A52275" w:rsidRPr="0060586E">
        <w:rPr>
          <w:rFonts w:ascii="宋体" w:hAnsi="宋体"/>
          <w:noProof/>
        </w:rPr>
        <w:t>弹出消息框告知</w:t>
      </w:r>
      <w:r w:rsidR="00A52275" w:rsidRPr="0060586E">
        <w:rPr>
          <w:rFonts w:ascii="宋体" w:hAnsi="宋体" w:hint="eastAsia"/>
          <w:noProof/>
        </w:rPr>
        <w:t>申请人该</w:t>
      </w:r>
      <w:r w:rsidR="00A52275" w:rsidRPr="0060586E">
        <w:rPr>
          <w:rFonts w:ascii="宋体" w:hAnsi="宋体"/>
          <w:noProof/>
        </w:rPr>
        <w:t>品牌已存在，</w:t>
      </w:r>
      <w:r w:rsidR="00A52275" w:rsidRPr="0060586E">
        <w:rPr>
          <w:rFonts w:ascii="宋体" w:hAnsi="宋体" w:hint="eastAsia"/>
          <w:noProof/>
        </w:rPr>
        <w:t>同时</w:t>
      </w:r>
      <w:r w:rsidR="00A52275" w:rsidRPr="0060586E">
        <w:rPr>
          <w:rFonts w:ascii="宋体" w:hAnsi="宋体"/>
          <w:noProof/>
        </w:rPr>
        <w:t>将</w:t>
      </w:r>
      <w:r w:rsidR="00A52275" w:rsidRPr="0060586E">
        <w:rPr>
          <w:rFonts w:ascii="宋体" w:hAnsi="宋体" w:hint="eastAsia"/>
          <w:noProof/>
        </w:rPr>
        <w:t>表单</w:t>
      </w:r>
      <w:r w:rsidR="00A52275" w:rsidRPr="0060586E">
        <w:rPr>
          <w:rFonts w:ascii="宋体" w:hAnsi="宋体"/>
          <w:noProof/>
        </w:rPr>
        <w:t>的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公司名称”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电话</w:t>
      </w:r>
      <w:r w:rsidR="0060586E" w:rsidRPr="0060586E">
        <w:rPr>
          <w:rFonts w:ascii="宋体" w:hAnsi="宋体"/>
          <w:noProof/>
        </w:rPr>
        <w:t>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品牌网址</w:t>
      </w:r>
      <w:r w:rsidR="0060586E" w:rsidRPr="0060586E">
        <w:rPr>
          <w:rFonts w:ascii="宋体" w:hAnsi="宋体"/>
          <w:noProof/>
        </w:rPr>
        <w:t>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发源地”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公司地址”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成立时间”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进入</w:t>
      </w:r>
      <w:r w:rsidR="0060586E" w:rsidRPr="0060586E">
        <w:rPr>
          <w:rFonts w:ascii="宋体" w:hAnsi="宋体"/>
          <w:noProof/>
        </w:rPr>
        <w:t>国内时间”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品牌</w:t>
      </w:r>
      <w:r w:rsidR="0060586E" w:rsidRPr="0060586E">
        <w:rPr>
          <w:rFonts w:ascii="宋体" w:hAnsi="宋体"/>
          <w:noProof/>
        </w:rPr>
        <w:t>核心竞争</w:t>
      </w:r>
      <w:r w:rsidR="0060586E" w:rsidRPr="0060586E">
        <w:rPr>
          <w:rFonts w:ascii="宋体" w:hAnsi="宋体" w:hint="eastAsia"/>
          <w:noProof/>
        </w:rPr>
        <w:t>力</w:t>
      </w:r>
      <w:r w:rsidR="0060586E" w:rsidRPr="0060586E">
        <w:rPr>
          <w:rFonts w:ascii="宋体" w:hAnsi="宋体"/>
          <w:noProof/>
        </w:rPr>
        <w:t>简述”</w:t>
      </w:r>
      <w:r w:rsidR="00A52275" w:rsidRPr="0060586E">
        <w:rPr>
          <w:rFonts w:ascii="宋体" w:hAnsi="宋体" w:hint="eastAsia"/>
          <w:noProof/>
        </w:rPr>
        <w:t>字段</w:t>
      </w:r>
      <w:r w:rsidR="00A52275" w:rsidRPr="0060586E">
        <w:rPr>
          <w:rFonts w:ascii="宋体" w:hAnsi="宋体"/>
          <w:noProof/>
        </w:rPr>
        <w:t>更改为非必</w:t>
      </w:r>
      <w:r w:rsidR="00A52275" w:rsidRPr="0060586E">
        <w:rPr>
          <w:rFonts w:ascii="宋体" w:hAnsi="宋体" w:hint="eastAsia"/>
          <w:noProof/>
        </w:rPr>
        <w:t>填</w:t>
      </w:r>
      <w:r w:rsidR="0060586E">
        <w:rPr>
          <w:rFonts w:ascii="宋体" w:hAnsi="宋体" w:hint="eastAsia"/>
          <w:noProof/>
        </w:rPr>
        <w:t>。</w:t>
      </w:r>
      <w:r w:rsidR="0060586E">
        <w:rPr>
          <w:rFonts w:ascii="宋体" w:hAnsi="宋体"/>
          <w:noProof/>
        </w:rPr>
        <w:t>另</w:t>
      </w:r>
      <w:r w:rsidR="0060586E">
        <w:rPr>
          <w:rFonts w:ascii="宋体" w:hAnsi="宋体" w:hint="eastAsia"/>
          <w:noProof/>
        </w:rPr>
        <w:t>，</w:t>
      </w:r>
      <w:r w:rsidR="0060586E">
        <w:rPr>
          <w:rFonts w:ascii="宋体" w:hAnsi="宋体"/>
          <w:noProof/>
        </w:rPr>
        <w:t>“</w:t>
      </w:r>
      <w:r w:rsidR="0060586E">
        <w:rPr>
          <w:rFonts w:ascii="宋体" w:hAnsi="宋体" w:hint="eastAsia"/>
          <w:noProof/>
        </w:rPr>
        <w:t>品牌</w:t>
      </w:r>
      <w:r w:rsidR="0060586E">
        <w:rPr>
          <w:rFonts w:ascii="宋体" w:hAnsi="宋体"/>
          <w:noProof/>
        </w:rPr>
        <w:t>（</w:t>
      </w:r>
      <w:r w:rsidR="0060586E">
        <w:rPr>
          <w:rFonts w:ascii="宋体" w:hAnsi="宋体" w:hint="eastAsia"/>
          <w:noProof/>
        </w:rPr>
        <w:t>中文</w:t>
      </w:r>
      <w:r w:rsidR="0060586E">
        <w:rPr>
          <w:rFonts w:ascii="宋体" w:hAnsi="宋体"/>
          <w:noProof/>
        </w:rPr>
        <w:t>）”</w:t>
      </w:r>
      <w:r w:rsidR="0060586E">
        <w:rPr>
          <w:rFonts w:ascii="宋体" w:hAnsi="宋体" w:hint="eastAsia"/>
          <w:noProof/>
        </w:rPr>
        <w:t>和</w:t>
      </w:r>
      <w:r w:rsidR="0060586E">
        <w:rPr>
          <w:rFonts w:ascii="宋体" w:hAnsi="宋体"/>
          <w:noProof/>
        </w:rPr>
        <w:t>“</w:t>
      </w:r>
      <w:r w:rsidR="0060586E">
        <w:rPr>
          <w:rFonts w:ascii="宋体" w:hAnsi="宋体" w:hint="eastAsia"/>
          <w:noProof/>
        </w:rPr>
        <w:t>品牌</w:t>
      </w:r>
      <w:r w:rsidR="0060586E">
        <w:rPr>
          <w:rFonts w:ascii="宋体" w:hAnsi="宋体"/>
          <w:noProof/>
        </w:rPr>
        <w:t>（</w:t>
      </w:r>
      <w:r w:rsidR="0060586E">
        <w:rPr>
          <w:rFonts w:ascii="宋体" w:hAnsi="宋体" w:hint="eastAsia"/>
          <w:noProof/>
        </w:rPr>
        <w:t>英文</w:t>
      </w:r>
      <w:r w:rsidR="0060586E">
        <w:rPr>
          <w:rFonts w:ascii="宋体" w:hAnsi="宋体"/>
          <w:noProof/>
        </w:rPr>
        <w:t>）”</w:t>
      </w:r>
      <w:r w:rsidR="0060586E">
        <w:rPr>
          <w:rFonts w:ascii="宋体" w:hAnsi="宋体" w:hint="eastAsia"/>
          <w:noProof/>
        </w:rPr>
        <w:t>这两个</w:t>
      </w:r>
      <w:r w:rsidR="0060586E">
        <w:rPr>
          <w:rFonts w:ascii="宋体" w:hAnsi="宋体"/>
          <w:noProof/>
        </w:rPr>
        <w:t>字段不能同时为空；</w:t>
      </w:r>
    </w:p>
    <w:p w:rsidR="002C6233" w:rsidRDefault="002C6233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“来访</w:t>
      </w:r>
      <w:r>
        <w:rPr>
          <w:rFonts w:ascii="宋体" w:hAnsi="宋体"/>
          <w:noProof/>
        </w:rPr>
        <w:t>供应商名称</w:t>
      </w:r>
      <w:r>
        <w:rPr>
          <w:rFonts w:ascii="宋体" w:hAnsi="宋体" w:hint="eastAsia"/>
          <w:noProof/>
        </w:rPr>
        <w:t>”</w:t>
      </w:r>
      <w:r>
        <w:rPr>
          <w:rFonts w:ascii="宋体" w:hAnsi="宋体"/>
          <w:noProof/>
        </w:rPr>
        <w:t>：</w:t>
      </w:r>
      <w:r w:rsidR="00A52275">
        <w:rPr>
          <w:rFonts w:ascii="宋体" w:hAnsi="宋体" w:hint="eastAsia"/>
          <w:noProof/>
        </w:rPr>
        <w:t>校验</w:t>
      </w:r>
      <w:r w:rsidR="00F66521">
        <w:rPr>
          <w:rFonts w:ascii="宋体" w:hAnsi="宋体" w:hint="eastAsia"/>
          <w:noProof/>
        </w:rPr>
        <w:t>是否</w:t>
      </w:r>
      <w:r w:rsidR="00A52275" w:rsidRPr="0060586E">
        <w:rPr>
          <w:rFonts w:ascii="宋体" w:hAnsi="宋体" w:hint="eastAsia"/>
          <w:noProof/>
        </w:rPr>
        <w:t>存在填写</w:t>
      </w:r>
      <w:r w:rsidR="00A52275" w:rsidRPr="0060586E">
        <w:rPr>
          <w:rFonts w:ascii="宋体" w:hAnsi="宋体"/>
          <w:noProof/>
        </w:rPr>
        <w:t>的</w:t>
      </w:r>
      <w:r w:rsidR="00F66521" w:rsidRPr="0060586E">
        <w:rPr>
          <w:rFonts w:ascii="宋体" w:hAnsi="宋体" w:hint="eastAsia"/>
          <w:noProof/>
        </w:rPr>
        <w:t>供应商名称</w:t>
      </w:r>
      <w:r w:rsidR="00F66521" w:rsidRPr="0060586E">
        <w:rPr>
          <w:rFonts w:ascii="宋体" w:hAnsi="宋体"/>
          <w:noProof/>
        </w:rPr>
        <w:t>，如果</w:t>
      </w:r>
      <w:r w:rsidR="00A52275" w:rsidRPr="0060586E">
        <w:rPr>
          <w:rFonts w:ascii="宋体" w:hAnsi="宋体" w:hint="eastAsia"/>
          <w:noProof/>
        </w:rPr>
        <w:t>已存在</w:t>
      </w:r>
      <w:r w:rsidR="00F66521" w:rsidRPr="0060586E">
        <w:rPr>
          <w:rFonts w:ascii="宋体" w:hAnsi="宋体" w:hint="eastAsia"/>
          <w:noProof/>
        </w:rPr>
        <w:t>，</w:t>
      </w:r>
      <w:r w:rsidR="00F66521" w:rsidRPr="0060586E">
        <w:rPr>
          <w:rFonts w:ascii="宋体" w:hAnsi="宋体"/>
          <w:noProof/>
        </w:rPr>
        <w:t>弹出消息框告知</w:t>
      </w:r>
      <w:r w:rsidR="00A52275" w:rsidRPr="0060586E">
        <w:rPr>
          <w:rFonts w:ascii="宋体" w:hAnsi="宋体"/>
          <w:noProof/>
        </w:rPr>
        <w:t>申请人</w:t>
      </w:r>
      <w:r w:rsidR="00A52275" w:rsidRPr="0060586E">
        <w:rPr>
          <w:rFonts w:ascii="宋体" w:hAnsi="宋体" w:hint="eastAsia"/>
          <w:noProof/>
        </w:rPr>
        <w:t>该</w:t>
      </w:r>
      <w:r w:rsidR="00A52275" w:rsidRPr="0060586E">
        <w:rPr>
          <w:rFonts w:ascii="宋体" w:hAnsi="宋体"/>
          <w:noProof/>
        </w:rPr>
        <w:t>供应商名称已存在</w:t>
      </w:r>
      <w:r w:rsidR="00F66521" w:rsidRPr="0060586E">
        <w:rPr>
          <w:rFonts w:ascii="宋体" w:hAnsi="宋体"/>
          <w:noProof/>
        </w:rPr>
        <w:t>，同时</w:t>
      </w:r>
      <w:r w:rsidR="00A52275" w:rsidRPr="0060586E">
        <w:rPr>
          <w:rFonts w:ascii="宋体" w:hAnsi="宋体" w:hint="eastAsia"/>
          <w:noProof/>
        </w:rPr>
        <w:t>将</w:t>
      </w:r>
      <w:r w:rsidR="00F66521" w:rsidRPr="0060586E">
        <w:rPr>
          <w:rFonts w:ascii="宋体" w:hAnsi="宋体"/>
          <w:noProof/>
        </w:rPr>
        <w:t>表单的</w:t>
      </w:r>
      <w:r w:rsidR="00A52275" w:rsidRPr="0060586E">
        <w:rPr>
          <w:rFonts w:ascii="宋体" w:hAnsi="宋体" w:hint="eastAsia"/>
          <w:noProof/>
        </w:rPr>
        <w:t>“</w:t>
      </w:r>
      <w:r w:rsidR="0060586E" w:rsidRPr="0060586E">
        <w:rPr>
          <w:rFonts w:ascii="宋体" w:hAnsi="宋体" w:hint="eastAsia"/>
          <w:noProof/>
        </w:rPr>
        <w:t>电话</w:t>
      </w:r>
      <w:r w:rsidR="00A52275" w:rsidRPr="0060586E">
        <w:rPr>
          <w:rFonts w:ascii="宋体" w:hAnsi="宋体" w:hint="eastAsia"/>
          <w:noProof/>
        </w:rPr>
        <w:t>”、</w:t>
      </w:r>
      <w:r w:rsidR="00A52275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现</w:t>
      </w:r>
      <w:r w:rsidR="0060586E" w:rsidRPr="0060586E">
        <w:rPr>
          <w:rFonts w:ascii="宋体" w:hAnsi="宋体"/>
          <w:noProof/>
        </w:rPr>
        <w:t>操作品类、品牌</w:t>
      </w:r>
      <w:r w:rsidR="00A52275" w:rsidRPr="0060586E">
        <w:rPr>
          <w:rFonts w:ascii="宋体" w:hAnsi="宋体"/>
          <w:noProof/>
        </w:rPr>
        <w:t>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供应商</w:t>
      </w:r>
      <w:r w:rsidR="0060586E" w:rsidRPr="0060586E">
        <w:rPr>
          <w:rFonts w:ascii="宋体" w:hAnsi="宋体"/>
          <w:noProof/>
        </w:rPr>
        <w:t>地址”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经销等级</w:t>
      </w:r>
      <w:r w:rsidR="0060586E" w:rsidRPr="0060586E">
        <w:rPr>
          <w:rFonts w:ascii="宋体" w:hAnsi="宋体"/>
          <w:noProof/>
        </w:rPr>
        <w:t>”</w:t>
      </w:r>
      <w:r w:rsidR="0060586E" w:rsidRPr="0060586E">
        <w:rPr>
          <w:rFonts w:ascii="宋体" w:hAnsi="宋体" w:hint="eastAsia"/>
          <w:noProof/>
        </w:rPr>
        <w:t>、</w:t>
      </w:r>
      <w:r w:rsidR="0060586E" w:rsidRPr="0060586E">
        <w:rPr>
          <w:rFonts w:ascii="宋体" w:hAnsi="宋体"/>
          <w:noProof/>
        </w:rPr>
        <w:t>“</w:t>
      </w:r>
      <w:r w:rsidR="0060586E" w:rsidRPr="0060586E">
        <w:rPr>
          <w:rFonts w:ascii="宋体" w:hAnsi="宋体" w:hint="eastAsia"/>
          <w:noProof/>
        </w:rPr>
        <w:t>代理</w:t>
      </w:r>
      <w:r w:rsidR="0060586E" w:rsidRPr="0060586E">
        <w:rPr>
          <w:rFonts w:ascii="宋体" w:hAnsi="宋体"/>
          <w:noProof/>
        </w:rPr>
        <w:t>期限”</w:t>
      </w:r>
      <w:r w:rsidR="00A52275" w:rsidRPr="0060586E">
        <w:rPr>
          <w:rFonts w:ascii="宋体" w:hAnsi="宋体" w:hint="eastAsia"/>
          <w:noProof/>
        </w:rPr>
        <w:t>字段</w:t>
      </w:r>
      <w:r w:rsidR="00A52275" w:rsidRPr="0060586E">
        <w:rPr>
          <w:rFonts w:ascii="宋体" w:hAnsi="宋体"/>
          <w:noProof/>
        </w:rPr>
        <w:t>更改为非必填</w:t>
      </w:r>
      <w:r w:rsidR="00372A96" w:rsidRPr="0060586E">
        <w:rPr>
          <w:rFonts w:ascii="宋体" w:hAnsi="宋体" w:hint="eastAsia"/>
          <w:noProof/>
        </w:rPr>
        <w:t>；</w:t>
      </w:r>
    </w:p>
    <w:p w:rsidR="002C6233" w:rsidRDefault="002C6233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“经销等级”</w:t>
      </w:r>
      <w:r>
        <w:rPr>
          <w:rFonts w:ascii="宋体" w:hAnsi="宋体"/>
          <w:noProof/>
        </w:rPr>
        <w:t>：</w:t>
      </w:r>
      <w:r w:rsidR="00ED5FF5">
        <w:rPr>
          <w:rFonts w:ascii="宋体" w:hAnsi="宋体" w:hint="eastAsia"/>
          <w:noProof/>
        </w:rPr>
        <w:t>下拉框</w:t>
      </w:r>
      <w:r w:rsidR="00372A96">
        <w:rPr>
          <w:rFonts w:ascii="宋体" w:hAnsi="宋体" w:hint="eastAsia"/>
          <w:noProof/>
        </w:rPr>
        <w:t>；</w:t>
      </w:r>
    </w:p>
    <w:p w:rsidR="002C6233" w:rsidRDefault="002C6233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</w:t>
      </w:r>
      <w:r w:rsidR="00ED5FF5">
        <w:rPr>
          <w:rFonts w:ascii="宋体" w:hAnsi="宋体"/>
          <w:noProof/>
        </w:rPr>
        <w:t>合作方式</w:t>
      </w:r>
      <w:r>
        <w:rPr>
          <w:rFonts w:ascii="宋体" w:hAnsi="宋体" w:hint="eastAsia"/>
          <w:noProof/>
        </w:rPr>
        <w:t>”</w:t>
      </w:r>
      <w:r w:rsidR="00A52275">
        <w:rPr>
          <w:rFonts w:ascii="宋体" w:hAnsi="宋体" w:hint="eastAsia"/>
          <w:noProof/>
        </w:rPr>
        <w:t>：下拉框</w:t>
      </w:r>
      <w:r w:rsidR="00ED5FF5">
        <w:rPr>
          <w:rFonts w:ascii="宋体" w:hAnsi="宋体"/>
          <w:noProof/>
        </w:rPr>
        <w:t>，</w:t>
      </w:r>
      <w:r w:rsidR="00ED5FF5">
        <w:rPr>
          <w:rFonts w:ascii="宋体" w:hAnsi="宋体" w:hint="eastAsia"/>
          <w:noProof/>
        </w:rPr>
        <w:t>如果</w:t>
      </w:r>
      <w:r w:rsidR="00ED5FF5">
        <w:rPr>
          <w:rFonts w:ascii="宋体" w:hAnsi="宋体"/>
          <w:noProof/>
        </w:rPr>
        <w:t>选择“</w:t>
      </w:r>
      <w:r w:rsidR="00ED5FF5">
        <w:rPr>
          <w:rFonts w:ascii="宋体" w:hAnsi="宋体" w:hint="eastAsia"/>
          <w:noProof/>
        </w:rPr>
        <w:t>单店</w:t>
      </w:r>
      <w:r w:rsidR="00ED5FF5">
        <w:rPr>
          <w:rFonts w:ascii="宋体" w:hAnsi="宋体"/>
          <w:noProof/>
        </w:rPr>
        <w:t>合作”</w:t>
      </w:r>
      <w:r w:rsidR="00ED5FF5">
        <w:rPr>
          <w:rFonts w:ascii="宋体" w:hAnsi="宋体" w:hint="eastAsia"/>
          <w:noProof/>
        </w:rPr>
        <w:t>，</w:t>
      </w:r>
      <w:r w:rsidR="00A52275">
        <w:rPr>
          <w:rFonts w:ascii="宋体" w:hAnsi="宋体" w:hint="eastAsia"/>
          <w:noProof/>
        </w:rPr>
        <w:t>“合作</w:t>
      </w:r>
      <w:r w:rsidR="00A52275">
        <w:rPr>
          <w:rFonts w:ascii="宋体" w:hAnsi="宋体"/>
          <w:noProof/>
        </w:rPr>
        <w:t>意向门店”</w:t>
      </w:r>
      <w:r w:rsidR="00A52275">
        <w:rPr>
          <w:rFonts w:ascii="宋体" w:hAnsi="宋体" w:hint="eastAsia"/>
          <w:noProof/>
        </w:rPr>
        <w:t>为</w:t>
      </w:r>
      <w:r w:rsidR="00A52275">
        <w:rPr>
          <w:rFonts w:ascii="宋体" w:hAnsi="宋体"/>
          <w:noProof/>
        </w:rPr>
        <w:t>必填项</w:t>
      </w:r>
      <w:r w:rsidR="00A52275">
        <w:rPr>
          <w:rFonts w:ascii="宋体" w:hAnsi="宋体" w:hint="eastAsia"/>
          <w:noProof/>
        </w:rPr>
        <w:t>，</w:t>
      </w:r>
      <w:r w:rsidR="00A52275">
        <w:rPr>
          <w:rFonts w:ascii="宋体" w:hAnsi="宋体"/>
          <w:noProof/>
        </w:rPr>
        <w:t>且</w:t>
      </w:r>
      <w:r w:rsidR="00ED5FF5">
        <w:rPr>
          <w:rFonts w:ascii="宋体" w:hAnsi="宋体"/>
          <w:noProof/>
        </w:rPr>
        <w:t>只能选择一个</w:t>
      </w:r>
      <w:r w:rsidR="00ED5FF5">
        <w:rPr>
          <w:rFonts w:ascii="宋体" w:hAnsi="宋体" w:hint="eastAsia"/>
          <w:noProof/>
        </w:rPr>
        <w:t>；</w:t>
      </w:r>
      <w:r w:rsidR="00ED5FF5">
        <w:rPr>
          <w:rFonts w:ascii="宋体" w:hAnsi="宋体"/>
          <w:noProof/>
        </w:rPr>
        <w:t>如果选择“</w:t>
      </w:r>
      <w:r w:rsidR="00ED5FF5">
        <w:rPr>
          <w:rFonts w:ascii="宋体" w:hAnsi="宋体" w:hint="eastAsia"/>
          <w:noProof/>
        </w:rPr>
        <w:t>多店</w:t>
      </w:r>
      <w:r w:rsidR="00ED5FF5">
        <w:rPr>
          <w:rFonts w:ascii="宋体" w:hAnsi="宋体"/>
          <w:noProof/>
        </w:rPr>
        <w:t>合作”</w:t>
      </w:r>
      <w:r w:rsidR="00ED5FF5">
        <w:rPr>
          <w:rFonts w:ascii="宋体" w:hAnsi="宋体" w:hint="eastAsia"/>
          <w:noProof/>
        </w:rPr>
        <w:t>，</w:t>
      </w:r>
      <w:r w:rsidR="00A52275">
        <w:rPr>
          <w:rFonts w:ascii="宋体" w:hAnsi="宋体" w:hint="eastAsia"/>
          <w:noProof/>
        </w:rPr>
        <w:t>“</w:t>
      </w:r>
      <w:r w:rsidR="00A52275">
        <w:rPr>
          <w:rFonts w:ascii="宋体" w:hAnsi="宋体"/>
          <w:noProof/>
        </w:rPr>
        <w:t>合作意向门店</w:t>
      </w:r>
      <w:r w:rsidR="00A52275">
        <w:rPr>
          <w:rFonts w:ascii="宋体" w:hAnsi="宋体" w:hint="eastAsia"/>
          <w:noProof/>
        </w:rPr>
        <w:t>”为</w:t>
      </w:r>
      <w:r w:rsidR="00A52275">
        <w:rPr>
          <w:rFonts w:ascii="宋体" w:hAnsi="宋体"/>
          <w:noProof/>
        </w:rPr>
        <w:t>必填项，</w:t>
      </w:r>
      <w:r w:rsidR="00ED5FF5">
        <w:rPr>
          <w:rFonts w:ascii="宋体" w:hAnsi="宋体"/>
          <w:noProof/>
        </w:rPr>
        <w:t>可以多选</w:t>
      </w:r>
      <w:r w:rsidR="00372A96">
        <w:rPr>
          <w:rFonts w:ascii="宋体" w:hAnsi="宋体" w:hint="eastAsia"/>
          <w:noProof/>
        </w:rPr>
        <w:t>；</w:t>
      </w:r>
      <w:r w:rsidR="00F66521">
        <w:rPr>
          <w:rFonts w:ascii="宋体" w:hAnsi="宋体" w:hint="eastAsia"/>
          <w:noProof/>
        </w:rPr>
        <w:t>如果</w:t>
      </w:r>
      <w:r w:rsidR="00F66521">
        <w:rPr>
          <w:rFonts w:ascii="宋体" w:hAnsi="宋体"/>
          <w:noProof/>
        </w:rPr>
        <w:t>选择“</w:t>
      </w:r>
      <w:r w:rsidR="00F66521">
        <w:rPr>
          <w:rFonts w:ascii="宋体" w:hAnsi="宋体" w:hint="eastAsia"/>
          <w:noProof/>
        </w:rPr>
        <w:t>集团</w:t>
      </w:r>
      <w:r w:rsidR="00F66521">
        <w:rPr>
          <w:rFonts w:ascii="宋体" w:hAnsi="宋体"/>
          <w:noProof/>
        </w:rPr>
        <w:t>战略合作”</w:t>
      </w:r>
      <w:r w:rsidR="00F66521">
        <w:rPr>
          <w:rFonts w:ascii="宋体" w:hAnsi="宋体" w:hint="eastAsia"/>
          <w:noProof/>
        </w:rPr>
        <w:t>，</w:t>
      </w:r>
      <w:r w:rsidR="00A52275">
        <w:rPr>
          <w:rFonts w:ascii="宋体" w:hAnsi="宋体" w:hint="eastAsia"/>
          <w:noProof/>
        </w:rPr>
        <w:t>“合作</w:t>
      </w:r>
      <w:r w:rsidR="00A52275">
        <w:rPr>
          <w:rFonts w:ascii="宋体" w:hAnsi="宋体"/>
          <w:noProof/>
        </w:rPr>
        <w:t>意向门店</w:t>
      </w:r>
      <w:r w:rsidR="00A52275">
        <w:rPr>
          <w:rFonts w:ascii="宋体" w:hAnsi="宋体" w:hint="eastAsia"/>
          <w:noProof/>
        </w:rPr>
        <w:t>”为</w:t>
      </w:r>
      <w:r w:rsidR="00A52275">
        <w:rPr>
          <w:rFonts w:ascii="宋体" w:hAnsi="宋体"/>
          <w:noProof/>
        </w:rPr>
        <w:t>非必填项</w:t>
      </w:r>
      <w:r w:rsidR="00F66521">
        <w:rPr>
          <w:rFonts w:ascii="宋体" w:hAnsi="宋体" w:hint="eastAsia"/>
          <w:noProof/>
        </w:rPr>
        <w:t>；</w:t>
      </w:r>
    </w:p>
    <w:p w:rsidR="00F66521" w:rsidRDefault="00F66521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“请</w:t>
      </w:r>
      <w:r>
        <w:rPr>
          <w:rFonts w:ascii="宋体" w:hAnsi="宋体"/>
          <w:noProof/>
        </w:rPr>
        <w:t>选择合作门店</w:t>
      </w:r>
      <w:r>
        <w:rPr>
          <w:rFonts w:ascii="宋体" w:hAnsi="宋体" w:hint="eastAsia"/>
          <w:noProof/>
        </w:rPr>
        <w:t>”：</w:t>
      </w:r>
      <w:r>
        <w:rPr>
          <w:rFonts w:ascii="宋体" w:hAnsi="宋体"/>
          <w:noProof/>
        </w:rPr>
        <w:t>点击下拉框选择想要合作的门店；</w:t>
      </w:r>
    </w:p>
    <w:p w:rsidR="00F66521" w:rsidRDefault="00ED5FF5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“合作</w:t>
      </w:r>
      <w:r>
        <w:rPr>
          <w:rFonts w:ascii="宋体" w:hAnsi="宋体"/>
          <w:noProof/>
        </w:rPr>
        <w:t>意向门店</w:t>
      </w:r>
      <w:r>
        <w:rPr>
          <w:rFonts w:ascii="宋体" w:hAnsi="宋体" w:hint="eastAsia"/>
          <w:noProof/>
        </w:rPr>
        <w:t>”：</w:t>
      </w:r>
      <w:r w:rsidR="00F66521">
        <w:rPr>
          <w:rFonts w:ascii="宋体" w:hAnsi="宋体" w:hint="eastAsia"/>
          <w:noProof/>
        </w:rPr>
        <w:t>选择</w:t>
      </w:r>
      <w:r w:rsidR="00F66521">
        <w:rPr>
          <w:rFonts w:ascii="宋体" w:hAnsi="宋体"/>
          <w:noProof/>
        </w:rPr>
        <w:t>的</w:t>
      </w:r>
      <w:r w:rsidR="00F66521">
        <w:rPr>
          <w:rFonts w:ascii="宋体" w:hAnsi="宋体" w:hint="eastAsia"/>
          <w:noProof/>
        </w:rPr>
        <w:t>合作</w:t>
      </w:r>
      <w:r w:rsidR="00F66521">
        <w:rPr>
          <w:rFonts w:ascii="宋体" w:hAnsi="宋体"/>
          <w:noProof/>
        </w:rPr>
        <w:t>门店会在这里显示</w:t>
      </w:r>
      <w:r w:rsidR="0060586E">
        <w:rPr>
          <w:rFonts w:ascii="宋体" w:hAnsi="宋体" w:hint="eastAsia"/>
          <w:noProof/>
        </w:rPr>
        <w:t>；</w:t>
      </w:r>
    </w:p>
    <w:p w:rsidR="0060586E" w:rsidRPr="0060586E" w:rsidRDefault="0060586E" w:rsidP="00CB2D92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/>
          <w:noProof/>
        </w:rPr>
        <w:t>“</w:t>
      </w:r>
      <w:r>
        <w:rPr>
          <w:rFonts w:ascii="宋体" w:hAnsi="宋体" w:hint="eastAsia"/>
          <w:noProof/>
        </w:rPr>
        <w:t>查询</w:t>
      </w:r>
      <w:r>
        <w:rPr>
          <w:rFonts w:ascii="宋体" w:hAnsi="宋体"/>
          <w:noProof/>
        </w:rPr>
        <w:t>情况”</w:t>
      </w:r>
      <w:r>
        <w:rPr>
          <w:rFonts w:ascii="宋体" w:hAnsi="宋体" w:hint="eastAsia"/>
          <w:noProof/>
        </w:rPr>
        <w:t>：</w:t>
      </w:r>
      <w:r>
        <w:rPr>
          <w:rFonts w:ascii="宋体" w:hAnsi="宋体"/>
          <w:noProof/>
        </w:rPr>
        <w:t>如果填写的</w:t>
      </w:r>
      <w:r>
        <w:rPr>
          <w:rFonts w:ascii="宋体" w:hAnsi="宋体" w:hint="eastAsia"/>
          <w:noProof/>
        </w:rPr>
        <w:t>品牌在</w:t>
      </w:r>
      <w:r>
        <w:rPr>
          <w:rFonts w:ascii="宋体" w:hAnsi="宋体"/>
          <w:noProof/>
        </w:rPr>
        <w:t>品牌信息管理页面不存在，即显示为“</w:t>
      </w:r>
      <w:r>
        <w:rPr>
          <w:rFonts w:ascii="宋体" w:hAnsi="宋体" w:hint="eastAsia"/>
          <w:noProof/>
        </w:rPr>
        <w:t>未</w:t>
      </w:r>
      <w:r>
        <w:rPr>
          <w:rFonts w:ascii="宋体" w:hAnsi="宋体"/>
          <w:noProof/>
        </w:rPr>
        <w:t>储备”</w:t>
      </w:r>
      <w:r>
        <w:rPr>
          <w:rFonts w:ascii="宋体" w:hAnsi="宋体" w:hint="eastAsia"/>
          <w:noProof/>
        </w:rPr>
        <w:t>，</w:t>
      </w:r>
      <w:r>
        <w:rPr>
          <w:rFonts w:ascii="宋体" w:hAnsi="宋体"/>
          <w:noProof/>
        </w:rPr>
        <w:t>如果已存在，且该品牌</w:t>
      </w:r>
      <w:r>
        <w:rPr>
          <w:rFonts w:ascii="宋体" w:hAnsi="宋体" w:hint="eastAsia"/>
          <w:noProof/>
        </w:rPr>
        <w:t>未</w:t>
      </w:r>
      <w:r>
        <w:rPr>
          <w:rFonts w:ascii="宋体" w:hAnsi="宋体"/>
          <w:noProof/>
        </w:rPr>
        <w:t>与新百合作，显示“</w:t>
      </w:r>
      <w:r>
        <w:rPr>
          <w:rFonts w:ascii="宋体" w:hAnsi="宋体" w:hint="eastAsia"/>
          <w:noProof/>
        </w:rPr>
        <w:t>已储备</w:t>
      </w:r>
      <w:r>
        <w:rPr>
          <w:rFonts w:ascii="宋体" w:hAnsi="宋体"/>
          <w:noProof/>
        </w:rPr>
        <w:t>”</w:t>
      </w:r>
      <w:r>
        <w:rPr>
          <w:rFonts w:ascii="宋体" w:hAnsi="宋体" w:hint="eastAsia"/>
          <w:noProof/>
        </w:rPr>
        <w:t>，</w:t>
      </w:r>
      <w:r>
        <w:rPr>
          <w:rFonts w:ascii="宋体" w:hAnsi="宋体"/>
          <w:noProof/>
        </w:rPr>
        <w:t>如果</w:t>
      </w:r>
      <w:r>
        <w:rPr>
          <w:rFonts w:ascii="宋体" w:hAnsi="宋体" w:hint="eastAsia"/>
          <w:noProof/>
        </w:rPr>
        <w:t>该</w:t>
      </w:r>
      <w:r>
        <w:rPr>
          <w:rFonts w:ascii="宋体" w:hAnsi="宋体"/>
          <w:noProof/>
        </w:rPr>
        <w:t>品牌已与新百合作，显示“</w:t>
      </w:r>
      <w:r>
        <w:rPr>
          <w:rFonts w:ascii="宋体" w:hAnsi="宋体" w:hint="eastAsia"/>
          <w:noProof/>
        </w:rPr>
        <w:t>已合作</w:t>
      </w:r>
      <w:r>
        <w:rPr>
          <w:rFonts w:ascii="宋体" w:hAnsi="宋体"/>
          <w:noProof/>
        </w:rPr>
        <w:t>”</w:t>
      </w:r>
      <w:r>
        <w:rPr>
          <w:rFonts w:ascii="宋体" w:hAnsi="宋体" w:hint="eastAsia"/>
          <w:noProof/>
        </w:rPr>
        <w:t>。</w:t>
      </w:r>
    </w:p>
    <w:p w:rsidR="00795048" w:rsidRPr="00832B5A" w:rsidRDefault="00C858AA" w:rsidP="00795048">
      <w:pPr>
        <w:pStyle w:val="a0"/>
        <w:ind w:left="0"/>
        <w:rPr>
          <w:color w:val="000000"/>
        </w:rPr>
      </w:pPr>
      <w:r>
        <w:rPr>
          <w:color w:val="000000"/>
        </w:rPr>
        <w:br w:type="page"/>
      </w:r>
    </w:p>
    <w:p w:rsidR="00795048" w:rsidRDefault="00795048" w:rsidP="00795048">
      <w:pPr>
        <w:pStyle w:val="4"/>
        <w:numPr>
          <w:ilvl w:val="0"/>
          <w:numId w:val="0"/>
        </w:numPr>
        <w:pBdr>
          <w:bottom w:val="single" w:sz="6" w:space="2" w:color="auto"/>
        </w:pBdr>
        <w:ind w:leftChars="100" w:left="200"/>
      </w:pPr>
      <w:r>
        <w:rPr>
          <w:rFonts w:hint="eastAsia"/>
        </w:rPr>
        <w:lastRenderedPageBreak/>
        <w:t xml:space="preserve">2.2.3 </w:t>
      </w:r>
      <w:r w:rsidR="002C6233">
        <w:rPr>
          <w:rFonts w:hint="eastAsia"/>
        </w:rPr>
        <w:t>附件上传</w:t>
      </w:r>
    </w:p>
    <w:p w:rsidR="00372A96" w:rsidRPr="00372A96" w:rsidRDefault="003928B5" w:rsidP="00372A96">
      <w:pPr>
        <w:pStyle w:val="a0"/>
        <w:ind w:leftChars="100" w:left="200"/>
        <w:jc w:val="both"/>
      </w:pPr>
      <w:r>
        <w:rPr>
          <w:rFonts w:hint="eastAsia"/>
        </w:rPr>
        <w:t>申请表单上增加一个“上传附件”按钮，供应商根据按钮</w:t>
      </w:r>
      <w:r>
        <w:t>上方的文本说明</w:t>
      </w:r>
      <w:r w:rsidR="00372A96">
        <w:rPr>
          <w:rFonts w:hint="eastAsia"/>
        </w:rPr>
        <w:t>上传</w:t>
      </w:r>
      <w:r>
        <w:rPr>
          <w:rFonts w:hint="eastAsia"/>
        </w:rPr>
        <w:t>符合</w:t>
      </w:r>
      <w:r>
        <w:t>要求</w:t>
      </w:r>
      <w:r>
        <w:rPr>
          <w:rFonts w:hint="eastAsia"/>
        </w:rPr>
        <w:t>的</w:t>
      </w:r>
      <w:r w:rsidR="00372A96">
        <w:rPr>
          <w:rFonts w:hint="eastAsia"/>
        </w:rPr>
        <w:t>附件</w:t>
      </w:r>
      <w:r>
        <w:rPr>
          <w:rFonts w:hint="eastAsia"/>
        </w:rPr>
        <w:t>：</w:t>
      </w:r>
    </w:p>
    <w:p w:rsidR="00CB2D92" w:rsidRDefault="00393B7B" w:rsidP="00982971">
      <w:pPr>
        <w:pStyle w:val="a0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293370</wp:posOffset>
                </wp:positionV>
                <wp:extent cx="983615" cy="319405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3615" cy="319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9D0D7" id="Rectangle 2" o:spid="_x0000_s1026" style="position:absolute;left:0;text-align:left;margin-left:-1.7pt;margin-top:23.1pt;width:77.45pt;height:25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" filled="f" strokecolor="red" strokeweight="1.5pt"/>
            </w:pict>
          </mc:Fallback>
        </mc:AlternateContent>
      </w:r>
      <w:r w:rsidRPr="007F2078">
        <w:rPr>
          <w:noProof/>
        </w:rPr>
        <w:drawing>
          <wp:inline distT="0" distB="0" distL="0" distR="0">
            <wp:extent cx="5756910" cy="9302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96" w:rsidRPr="00832BCF" w:rsidRDefault="00372A96" w:rsidP="00372A96">
      <w:pPr>
        <w:pStyle w:val="a0"/>
        <w:spacing w:beforeLines="50" w:after="0" w:line="360" w:lineRule="auto"/>
        <w:ind w:left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【注意</w:t>
      </w:r>
      <w:r w:rsidRPr="00832BCF">
        <w:rPr>
          <w:rFonts w:ascii="宋体" w:hAnsi="宋体" w:hint="eastAsia"/>
          <w:noProof/>
        </w:rPr>
        <w:t>】</w:t>
      </w:r>
      <w:r w:rsidRPr="00832BCF">
        <w:rPr>
          <w:rFonts w:ascii="宋体" w:hAnsi="宋体"/>
          <w:noProof/>
        </w:rPr>
        <w:t>：</w:t>
      </w:r>
    </w:p>
    <w:p w:rsidR="00795048" w:rsidRDefault="00372A96" w:rsidP="00982971">
      <w:pPr>
        <w:pStyle w:val="a0"/>
        <w:ind w:left="0"/>
        <w:rPr>
          <w:noProof/>
        </w:rPr>
      </w:pPr>
      <w:r>
        <w:rPr>
          <w:rFonts w:hint="eastAsia"/>
          <w:noProof/>
        </w:rPr>
        <w:t>“上传</w:t>
      </w:r>
      <w:r>
        <w:rPr>
          <w:noProof/>
        </w:rPr>
        <w:t>附件</w:t>
      </w:r>
      <w:r>
        <w:rPr>
          <w:rFonts w:hint="eastAsia"/>
          <w:noProof/>
        </w:rPr>
        <w:t>”功能</w:t>
      </w:r>
      <w:r w:rsidR="007E3CA5">
        <w:rPr>
          <w:noProof/>
        </w:rPr>
        <w:t>限制为只能上传</w:t>
      </w:r>
      <w:r w:rsidR="007E3CA5">
        <w:rPr>
          <w:rFonts w:hint="eastAsia"/>
          <w:noProof/>
        </w:rPr>
        <w:t>不大于</w:t>
      </w:r>
      <w:r w:rsidR="007E3CA5">
        <w:rPr>
          <w:rFonts w:hint="eastAsia"/>
          <w:noProof/>
        </w:rPr>
        <w:t xml:space="preserve">1 M </w:t>
      </w:r>
      <w:r w:rsidR="007E3CA5">
        <w:rPr>
          <w:rFonts w:hint="eastAsia"/>
          <w:noProof/>
        </w:rPr>
        <w:t>的</w:t>
      </w:r>
      <w:r w:rsidR="007E3CA5">
        <w:rPr>
          <w:noProof/>
        </w:rPr>
        <w:t xml:space="preserve"> jpg </w:t>
      </w:r>
      <w:r>
        <w:rPr>
          <w:noProof/>
        </w:rPr>
        <w:t>格式</w:t>
      </w:r>
      <w:r w:rsidR="007E3CA5">
        <w:rPr>
          <w:rFonts w:hint="eastAsia"/>
          <w:noProof/>
        </w:rPr>
        <w:t>的</w:t>
      </w:r>
      <w:r w:rsidR="007E3CA5">
        <w:rPr>
          <w:noProof/>
        </w:rPr>
        <w:t>图片</w:t>
      </w:r>
      <w:r w:rsidR="00F66521">
        <w:rPr>
          <w:rFonts w:hint="eastAsia"/>
          <w:noProof/>
        </w:rPr>
        <w:t>。</w:t>
      </w:r>
    </w:p>
    <w:p w:rsidR="00795048" w:rsidRDefault="00795048" w:rsidP="00982971">
      <w:pPr>
        <w:pStyle w:val="a0"/>
        <w:ind w:left="0"/>
        <w:rPr>
          <w:noProof/>
        </w:rPr>
      </w:pPr>
    </w:p>
    <w:p w:rsidR="007E3CA5" w:rsidRDefault="007E3CA5" w:rsidP="00982971">
      <w:pPr>
        <w:pStyle w:val="a0"/>
        <w:ind w:left="0"/>
        <w:rPr>
          <w:noProof/>
        </w:rPr>
      </w:pPr>
    </w:p>
    <w:p w:rsidR="00372A96" w:rsidRDefault="00372A96" w:rsidP="00372A96">
      <w:pPr>
        <w:pStyle w:val="4"/>
        <w:numPr>
          <w:ilvl w:val="0"/>
          <w:numId w:val="0"/>
        </w:numPr>
        <w:pBdr>
          <w:bottom w:val="single" w:sz="6" w:space="2" w:color="auto"/>
        </w:pBdr>
        <w:ind w:leftChars="100" w:left="200"/>
      </w:pPr>
      <w:r>
        <w:rPr>
          <w:rFonts w:hint="eastAsia"/>
        </w:rPr>
        <w:t xml:space="preserve">2.2.3 </w:t>
      </w:r>
      <w:r>
        <w:rPr>
          <w:rFonts w:hint="eastAsia"/>
        </w:rPr>
        <w:t>附件预览</w:t>
      </w:r>
      <w:r>
        <w:t>、下载</w:t>
      </w:r>
    </w:p>
    <w:p w:rsidR="00372A96" w:rsidRPr="00372A96" w:rsidRDefault="00372A96" w:rsidP="00372A96">
      <w:pPr>
        <w:pStyle w:val="a0"/>
        <w:ind w:leftChars="100" w:left="200"/>
        <w:jc w:val="both"/>
      </w:pPr>
      <w:r w:rsidRPr="007C0BCC">
        <w:rPr>
          <w:rFonts w:ascii="宋体" w:hAnsi="宋体" w:hint="eastAsia"/>
        </w:rPr>
        <w:t>审批</w:t>
      </w:r>
      <w:r w:rsidRPr="007C0BCC">
        <w:rPr>
          <w:rFonts w:ascii="宋体" w:hAnsi="宋体"/>
        </w:rPr>
        <w:t>页面增加“</w:t>
      </w:r>
      <w:r w:rsidRPr="007C0BCC">
        <w:rPr>
          <w:rFonts w:ascii="宋体" w:hAnsi="宋体" w:hint="eastAsia"/>
        </w:rPr>
        <w:t>预览</w:t>
      </w:r>
      <w:r w:rsidRPr="007C0BCC">
        <w:rPr>
          <w:rFonts w:ascii="宋体" w:hAnsi="宋体"/>
        </w:rPr>
        <w:t>”</w:t>
      </w:r>
      <w:r w:rsidRPr="007C0BCC">
        <w:rPr>
          <w:rFonts w:ascii="宋体" w:hAnsi="宋体" w:hint="eastAsia"/>
        </w:rPr>
        <w:t>，</w:t>
      </w:r>
      <w:r w:rsidRPr="007C0BCC">
        <w:rPr>
          <w:rFonts w:ascii="宋体" w:hAnsi="宋体"/>
        </w:rPr>
        <w:t>“</w:t>
      </w:r>
      <w:r w:rsidRPr="007C0BCC">
        <w:rPr>
          <w:rFonts w:ascii="宋体" w:hAnsi="宋体" w:hint="eastAsia"/>
        </w:rPr>
        <w:t>下载</w:t>
      </w:r>
      <w:r w:rsidRPr="007C0BCC">
        <w:rPr>
          <w:rFonts w:ascii="宋体" w:hAnsi="宋体"/>
        </w:rPr>
        <w:t>”</w:t>
      </w:r>
      <w:r w:rsidRPr="007C0BCC">
        <w:rPr>
          <w:rFonts w:ascii="宋体" w:hAnsi="宋体" w:hint="eastAsia"/>
        </w:rPr>
        <w:t>按钮</w:t>
      </w:r>
      <w:r w:rsidRPr="007C0BCC">
        <w:rPr>
          <w:rFonts w:ascii="宋体" w:hAnsi="宋体"/>
        </w:rPr>
        <w:t>，</w:t>
      </w:r>
      <w:r w:rsidRPr="007C0BCC">
        <w:rPr>
          <w:rFonts w:ascii="宋体" w:hAnsi="宋体" w:hint="eastAsia"/>
        </w:rPr>
        <w:t>审批人可以在审批页面预览或下载附件</w:t>
      </w:r>
    </w:p>
    <w:p w:rsidR="00372A96" w:rsidRDefault="00393B7B" w:rsidP="00982971">
      <w:pPr>
        <w:pStyle w:val="a0"/>
        <w:ind w:left="0"/>
        <w:rPr>
          <w:noProof/>
        </w:rPr>
      </w:pPr>
      <w:r w:rsidRPr="00EA5536">
        <w:rPr>
          <w:noProof/>
        </w:rPr>
        <w:drawing>
          <wp:inline distT="0" distB="0" distL="0" distR="0">
            <wp:extent cx="5756910" cy="65214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96" w:rsidRDefault="00372A96" w:rsidP="00982971">
      <w:pPr>
        <w:pStyle w:val="a0"/>
        <w:ind w:left="0"/>
        <w:rPr>
          <w:noProof/>
        </w:rPr>
      </w:pPr>
    </w:p>
    <w:p w:rsidR="00372A96" w:rsidRPr="00372A96" w:rsidRDefault="00372A96" w:rsidP="00982971">
      <w:pPr>
        <w:pStyle w:val="a0"/>
        <w:ind w:left="0"/>
        <w:rPr>
          <w:noProof/>
        </w:rPr>
      </w:pPr>
    </w:p>
    <w:p w:rsidR="00CB2D92" w:rsidRDefault="00795048" w:rsidP="00CB2D92">
      <w:pPr>
        <w:pStyle w:val="4"/>
        <w:numPr>
          <w:ilvl w:val="0"/>
          <w:numId w:val="0"/>
        </w:numPr>
        <w:pBdr>
          <w:bottom w:val="single" w:sz="6" w:space="2" w:color="auto"/>
        </w:pBdr>
        <w:ind w:leftChars="100" w:left="200"/>
      </w:pPr>
      <w:r>
        <w:rPr>
          <w:rFonts w:hint="eastAsia"/>
        </w:rPr>
        <w:t>2.2.4</w:t>
      </w:r>
      <w:r w:rsidR="00CB2D92">
        <w:rPr>
          <w:rFonts w:hint="eastAsia"/>
        </w:rPr>
        <w:t xml:space="preserve"> </w:t>
      </w:r>
      <w:r w:rsidR="00CB2D92">
        <w:rPr>
          <w:rFonts w:hint="eastAsia"/>
        </w:rPr>
        <w:t>邮件</w:t>
      </w:r>
      <w:r w:rsidR="00ED5FF5">
        <w:rPr>
          <w:rFonts w:hint="eastAsia"/>
        </w:rPr>
        <w:t>通知</w:t>
      </w:r>
    </w:p>
    <w:p w:rsidR="00C35D8C" w:rsidRDefault="00C35D8C" w:rsidP="00030A38">
      <w:pPr>
        <w:pStyle w:val="a0"/>
        <w:spacing w:beforeLines="50" w:after="0" w:line="360" w:lineRule="auto"/>
        <w:ind w:leftChars="100" w:left="200"/>
        <w:rPr>
          <w:noProof/>
        </w:rPr>
      </w:pPr>
      <w:r>
        <w:rPr>
          <w:rFonts w:hint="eastAsia"/>
          <w:noProof/>
        </w:rPr>
        <w:t>供应商</w:t>
      </w:r>
      <w:r>
        <w:rPr>
          <w:noProof/>
        </w:rPr>
        <w:t>提交表单后，</w:t>
      </w:r>
      <w:r w:rsidR="00030A38">
        <w:rPr>
          <w:noProof/>
        </w:rPr>
        <w:t>要发送邮件通知对应的</w:t>
      </w:r>
      <w:r>
        <w:rPr>
          <w:rFonts w:hint="eastAsia"/>
          <w:noProof/>
        </w:rPr>
        <w:t>审批</w:t>
      </w:r>
      <w:r w:rsidR="00030A38">
        <w:rPr>
          <w:rFonts w:hint="eastAsia"/>
          <w:noProof/>
        </w:rPr>
        <w:t>员工</w:t>
      </w:r>
      <w:r>
        <w:rPr>
          <w:noProof/>
        </w:rPr>
        <w:t>，邮件内容要包括文本说明，系统登录链接</w:t>
      </w:r>
      <w:r w:rsidR="00B65630">
        <w:rPr>
          <w:rFonts w:hint="eastAsia"/>
          <w:noProof/>
        </w:rPr>
        <w:t>；</w:t>
      </w:r>
    </w:p>
    <w:p w:rsidR="00CB2D92" w:rsidRDefault="00C35D8C" w:rsidP="00030A38">
      <w:pPr>
        <w:pStyle w:val="a0"/>
        <w:spacing w:beforeLines="50" w:after="0" w:line="360" w:lineRule="auto"/>
        <w:ind w:leftChars="100" w:left="200"/>
        <w:rPr>
          <w:noProof/>
        </w:rPr>
      </w:pPr>
      <w:r>
        <w:rPr>
          <w:rFonts w:hint="eastAsia"/>
          <w:noProof/>
        </w:rPr>
        <w:t>审批</w:t>
      </w:r>
      <w:r>
        <w:rPr>
          <w:noProof/>
        </w:rPr>
        <w:t>通过或拒绝</w:t>
      </w:r>
      <w:r>
        <w:rPr>
          <w:rFonts w:hint="eastAsia"/>
          <w:noProof/>
        </w:rPr>
        <w:t>后</w:t>
      </w:r>
      <w:r>
        <w:rPr>
          <w:noProof/>
        </w:rPr>
        <w:t>要发送邮件通知供应商</w:t>
      </w:r>
      <w:r w:rsidR="00B65630">
        <w:rPr>
          <w:rFonts w:hint="eastAsia"/>
          <w:noProof/>
        </w:rPr>
        <w:t>，</w:t>
      </w:r>
      <w:r w:rsidR="00B65630">
        <w:rPr>
          <w:noProof/>
        </w:rPr>
        <w:t>邮件内容</w:t>
      </w:r>
      <w:r w:rsidR="00B65630">
        <w:rPr>
          <w:rFonts w:hint="eastAsia"/>
          <w:noProof/>
        </w:rPr>
        <w:t>包括</w:t>
      </w:r>
      <w:r w:rsidR="007E3CA5">
        <w:rPr>
          <w:noProof/>
        </w:rPr>
        <w:t>文本说明</w:t>
      </w:r>
      <w:r w:rsidR="007E3CA5">
        <w:rPr>
          <w:rFonts w:hint="eastAsia"/>
          <w:noProof/>
        </w:rPr>
        <w:t>和</w:t>
      </w:r>
      <w:r w:rsidR="007E3CA5">
        <w:rPr>
          <w:noProof/>
        </w:rPr>
        <w:t>系统登录链接。</w:t>
      </w:r>
    </w:p>
    <w:p w:rsidR="00CB2D92" w:rsidRDefault="00CB2D92" w:rsidP="0007010D">
      <w:pPr>
        <w:pStyle w:val="a0"/>
        <w:spacing w:beforeLines="50" w:after="0" w:line="360" w:lineRule="auto"/>
        <w:ind w:leftChars="100" w:left="200"/>
        <w:rPr>
          <w:noProof/>
        </w:rPr>
      </w:pPr>
    </w:p>
    <w:p w:rsidR="0007010D" w:rsidRPr="00CB2D92" w:rsidRDefault="0007010D" w:rsidP="0007010D">
      <w:pPr>
        <w:pStyle w:val="a0"/>
        <w:spacing w:beforeLines="50" w:after="0" w:line="360" w:lineRule="auto"/>
        <w:ind w:leftChars="100" w:left="200"/>
        <w:rPr>
          <w:noProof/>
        </w:rPr>
      </w:pPr>
    </w:p>
    <w:p w:rsidR="002139F9" w:rsidRDefault="002139F9" w:rsidP="002139F9">
      <w:pPr>
        <w:pStyle w:val="2"/>
        <w:pageBreakBefore/>
        <w:numPr>
          <w:ilvl w:val="0"/>
          <w:numId w:val="5"/>
        </w:numPr>
        <w:spacing w:line="360" w:lineRule="auto"/>
      </w:pPr>
      <w:bookmarkStart w:id="18" w:name="_Toc291194582"/>
      <w:r>
        <w:rPr>
          <w:rFonts w:hint="eastAsia"/>
        </w:rPr>
        <w:lastRenderedPageBreak/>
        <w:t>已解决与未解决的问题</w:t>
      </w:r>
      <w:bookmarkEnd w:id="18"/>
    </w:p>
    <w:p w:rsidR="004D4BFE" w:rsidRDefault="00907871" w:rsidP="00AC50C8">
      <w:pPr>
        <w:pStyle w:val="a0"/>
        <w:ind w:left="0"/>
      </w:pPr>
      <w:r>
        <w:rPr>
          <w:rFonts w:hint="eastAsia"/>
        </w:rPr>
        <w:t>无</w:t>
      </w:r>
    </w:p>
    <w:p w:rsidR="00546E33" w:rsidRDefault="00546E33" w:rsidP="00AC50C8">
      <w:pPr>
        <w:pStyle w:val="a0"/>
        <w:ind w:left="0"/>
      </w:pPr>
    </w:p>
    <w:sectPr w:rsidR="00546E33" w:rsidSect="007E3074">
      <w:pgSz w:w="11907" w:h="16840" w:code="9"/>
      <w:pgMar w:top="1134" w:right="1134" w:bottom="1134" w:left="1134" w:header="851" w:footer="754" w:gutter="567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08" w:rsidRDefault="00716208">
      <w:r>
        <w:separator/>
      </w:r>
    </w:p>
  </w:endnote>
  <w:endnote w:type="continuationSeparator" w:id="0">
    <w:p w:rsidR="00716208" w:rsidRDefault="0071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5C" w:rsidRDefault="00E8615C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xlvii</w:t>
    </w:r>
    <w:r>
      <w:rPr>
        <w:rStyle w:val="ab"/>
      </w:rPr>
      <w:fldChar w:fldCharType="end"/>
    </w:r>
  </w:p>
  <w:p w:rsidR="00E8615C" w:rsidRDefault="00E8615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5C" w:rsidRDefault="00E8615C" w:rsidP="003704B6">
    <w:pPr>
      <w:pStyle w:val="a5"/>
      <w:tabs>
        <w:tab w:val="clear" w:pos="7920"/>
        <w:tab w:val="left" w:pos="4250"/>
        <w:tab w:val="left" w:pos="8335"/>
      </w:tabs>
    </w:pPr>
    <w:r>
      <w:rPr>
        <w:rFonts w:hint="eastAsia"/>
      </w:rPr>
      <w:tab/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702965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5C" w:rsidRDefault="00E8615C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08" w:rsidRDefault="00716208">
      <w:r>
        <w:separator/>
      </w:r>
    </w:p>
  </w:footnote>
  <w:footnote w:type="continuationSeparator" w:id="0">
    <w:p w:rsidR="00716208" w:rsidRDefault="00716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5C" w:rsidRDefault="00393B7B" w:rsidP="00163C46">
    <w:pPr>
      <w:pStyle w:val="a6"/>
      <w:tabs>
        <w:tab w:val="left" w:pos="7797"/>
      </w:tabs>
      <w:ind w:right="720"/>
    </w:pPr>
    <w:r>
      <w:rPr>
        <w:noProof/>
      </w:rPr>
      <w:drawing>
        <wp:inline distT="0" distB="0" distL="0" distR="0">
          <wp:extent cx="1153160" cy="389890"/>
          <wp:effectExtent l="0" t="0" r="0" b="0"/>
          <wp:docPr id="5" name="图片 5" descr="H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A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648C2"/>
    <w:multiLevelType w:val="hybridMultilevel"/>
    <w:tmpl w:val="F3905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A11CE"/>
    <w:multiLevelType w:val="multilevel"/>
    <w:tmpl w:val="34C86B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9601E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3F92076"/>
    <w:multiLevelType w:val="multilevel"/>
    <w:tmpl w:val="31AE6466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1"/>
        </w:tabs>
        <w:ind w:left="168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48"/>
        </w:tabs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84"/>
        </w:tabs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60"/>
        </w:tabs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96"/>
        </w:tabs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372"/>
        </w:tabs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008"/>
        </w:tabs>
        <w:ind w:left="12008" w:hanging="1800"/>
      </w:pPr>
      <w:rPr>
        <w:rFonts w:hint="default"/>
      </w:rPr>
    </w:lvl>
  </w:abstractNum>
  <w:abstractNum w:abstractNumId="4" w15:restartNumberingAfterBreak="0">
    <w:nsid w:val="3CF073E6"/>
    <w:multiLevelType w:val="multilevel"/>
    <w:tmpl w:val="17F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66D50"/>
    <w:multiLevelType w:val="hybridMultilevel"/>
    <w:tmpl w:val="6A48B9CE"/>
    <w:lvl w:ilvl="0" w:tplc="EFECB7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F1559F"/>
    <w:multiLevelType w:val="multilevel"/>
    <w:tmpl w:val="86865C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681"/>
        </w:tabs>
        <w:ind w:left="168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548"/>
        </w:tabs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184"/>
        </w:tabs>
        <w:ind w:left="6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460"/>
        </w:tabs>
        <w:ind w:left="74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9096"/>
        </w:tabs>
        <w:ind w:left="9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372"/>
        </w:tabs>
        <w:ind w:left="103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2008"/>
        </w:tabs>
        <w:ind w:left="12008" w:hanging="1800"/>
      </w:pPr>
      <w:rPr>
        <w:rFonts w:hint="default"/>
      </w:rPr>
    </w:lvl>
  </w:abstractNum>
  <w:abstractNum w:abstractNumId="7" w15:restartNumberingAfterBreak="0">
    <w:nsid w:val="6DE13097"/>
    <w:multiLevelType w:val="hybridMultilevel"/>
    <w:tmpl w:val="7E52A57C"/>
    <w:lvl w:ilvl="0" w:tplc="7F1CB7B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545330B"/>
    <w:multiLevelType w:val="hybridMultilevel"/>
    <w:tmpl w:val="DEE23150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9" w15:restartNumberingAfterBreak="0">
    <w:nsid w:val="7A747C8A"/>
    <w:multiLevelType w:val="multilevel"/>
    <w:tmpl w:val="844E24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681"/>
        </w:tabs>
        <w:ind w:left="168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548"/>
        </w:tabs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184"/>
        </w:tabs>
        <w:ind w:left="6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460"/>
        </w:tabs>
        <w:ind w:left="74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9096"/>
        </w:tabs>
        <w:ind w:left="9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372"/>
        </w:tabs>
        <w:ind w:left="103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2008"/>
        </w:tabs>
        <w:ind w:left="12008" w:hanging="1800"/>
      </w:pPr>
      <w:rPr>
        <w:rFonts w:hint="default"/>
      </w:rPr>
    </w:lvl>
  </w:abstractNum>
  <w:abstractNum w:abstractNumId="10" w15:restartNumberingAfterBreak="0">
    <w:nsid w:val="7ADB73D2"/>
    <w:multiLevelType w:val="multilevel"/>
    <w:tmpl w:val="0C4063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1"/>
        </w:tabs>
        <w:ind w:left="1681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48"/>
        </w:tabs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84"/>
        </w:tabs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60"/>
        </w:tabs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96"/>
        </w:tabs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372"/>
        </w:tabs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008"/>
        </w:tabs>
        <w:ind w:left="12008" w:hanging="1800"/>
      </w:pPr>
      <w:rPr>
        <w:rFonts w:hint="default"/>
      </w:rPr>
    </w:lvl>
  </w:abstractNum>
  <w:abstractNum w:abstractNumId="11" w15:restartNumberingAfterBreak="0">
    <w:nsid w:val="7E2C3645"/>
    <w:multiLevelType w:val="hybridMultilevel"/>
    <w:tmpl w:val="F46C8FA2"/>
    <w:lvl w:ilvl="0" w:tplc="AC2495BA">
      <w:numFmt w:val="none"/>
      <w:lvlText w:val=""/>
      <w:lvlJc w:val="left"/>
      <w:pPr>
        <w:tabs>
          <w:tab w:val="num" w:pos="360"/>
        </w:tabs>
      </w:pPr>
    </w:lvl>
    <w:lvl w:ilvl="1" w:tplc="A5C4C4F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E943B3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63865F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0BCE5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A4000D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2BCAB1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BACEDB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EA765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4"/>
    <w:lvlOverride w:ilvl="0">
      <w:startOverride w:val="1"/>
    </w:lvlOverride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embedSystemFonts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6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IM_Version" w:val="1.2.0"/>
    <w:docVar w:name="ProjectCode" w:val="AIM20DEV"/>
  </w:docVars>
  <w:rsids>
    <w:rsidRoot w:val="005B2C31"/>
    <w:rsid w:val="000000F7"/>
    <w:rsid w:val="00000A33"/>
    <w:rsid w:val="00001440"/>
    <w:rsid w:val="000014BF"/>
    <w:rsid w:val="00002217"/>
    <w:rsid w:val="000038C7"/>
    <w:rsid w:val="000046CB"/>
    <w:rsid w:val="00004CBB"/>
    <w:rsid w:val="00004E93"/>
    <w:rsid w:val="000051C8"/>
    <w:rsid w:val="000051D2"/>
    <w:rsid w:val="00006324"/>
    <w:rsid w:val="000065F0"/>
    <w:rsid w:val="000069D3"/>
    <w:rsid w:val="00007828"/>
    <w:rsid w:val="00012734"/>
    <w:rsid w:val="000128AC"/>
    <w:rsid w:val="00012A6E"/>
    <w:rsid w:val="000135B2"/>
    <w:rsid w:val="00014558"/>
    <w:rsid w:val="0001478A"/>
    <w:rsid w:val="00014840"/>
    <w:rsid w:val="00014E28"/>
    <w:rsid w:val="00014ECC"/>
    <w:rsid w:val="000151DF"/>
    <w:rsid w:val="00015B03"/>
    <w:rsid w:val="000164FE"/>
    <w:rsid w:val="00016BBC"/>
    <w:rsid w:val="000170A3"/>
    <w:rsid w:val="00017ADA"/>
    <w:rsid w:val="00020183"/>
    <w:rsid w:val="00020F5B"/>
    <w:rsid w:val="000211AF"/>
    <w:rsid w:val="000234A2"/>
    <w:rsid w:val="00023AF4"/>
    <w:rsid w:val="00023BBD"/>
    <w:rsid w:val="00024098"/>
    <w:rsid w:val="000255D4"/>
    <w:rsid w:val="000275E2"/>
    <w:rsid w:val="00027A4A"/>
    <w:rsid w:val="00030A38"/>
    <w:rsid w:val="000315D7"/>
    <w:rsid w:val="00031FAB"/>
    <w:rsid w:val="0003204B"/>
    <w:rsid w:val="0003258A"/>
    <w:rsid w:val="00032EC8"/>
    <w:rsid w:val="00033839"/>
    <w:rsid w:val="00033E16"/>
    <w:rsid w:val="00033E7C"/>
    <w:rsid w:val="0003494A"/>
    <w:rsid w:val="00035018"/>
    <w:rsid w:val="00035267"/>
    <w:rsid w:val="00035665"/>
    <w:rsid w:val="00035EB7"/>
    <w:rsid w:val="00036539"/>
    <w:rsid w:val="00036607"/>
    <w:rsid w:val="000368BB"/>
    <w:rsid w:val="00036F6D"/>
    <w:rsid w:val="0004020F"/>
    <w:rsid w:val="00040C42"/>
    <w:rsid w:val="00041591"/>
    <w:rsid w:val="000415F3"/>
    <w:rsid w:val="000417B9"/>
    <w:rsid w:val="0004182D"/>
    <w:rsid w:val="00041C3A"/>
    <w:rsid w:val="00041EC8"/>
    <w:rsid w:val="00042093"/>
    <w:rsid w:val="000426D3"/>
    <w:rsid w:val="00042F3F"/>
    <w:rsid w:val="00042F99"/>
    <w:rsid w:val="00043A83"/>
    <w:rsid w:val="000442C0"/>
    <w:rsid w:val="00044492"/>
    <w:rsid w:val="000446CA"/>
    <w:rsid w:val="000457BF"/>
    <w:rsid w:val="00045DC7"/>
    <w:rsid w:val="00046086"/>
    <w:rsid w:val="00047483"/>
    <w:rsid w:val="00050026"/>
    <w:rsid w:val="00050D56"/>
    <w:rsid w:val="00051745"/>
    <w:rsid w:val="00051F72"/>
    <w:rsid w:val="000527B2"/>
    <w:rsid w:val="00052B13"/>
    <w:rsid w:val="00052E30"/>
    <w:rsid w:val="00053159"/>
    <w:rsid w:val="00053592"/>
    <w:rsid w:val="000537B9"/>
    <w:rsid w:val="00053E2B"/>
    <w:rsid w:val="00053F31"/>
    <w:rsid w:val="0005479A"/>
    <w:rsid w:val="00055415"/>
    <w:rsid w:val="00055461"/>
    <w:rsid w:val="000558E8"/>
    <w:rsid w:val="000559F9"/>
    <w:rsid w:val="00055BA9"/>
    <w:rsid w:val="00055F96"/>
    <w:rsid w:val="0005674E"/>
    <w:rsid w:val="00056C6F"/>
    <w:rsid w:val="0005728E"/>
    <w:rsid w:val="0006115B"/>
    <w:rsid w:val="00061191"/>
    <w:rsid w:val="00061E1A"/>
    <w:rsid w:val="00062D62"/>
    <w:rsid w:val="000632A5"/>
    <w:rsid w:val="00063E0D"/>
    <w:rsid w:val="00063E4D"/>
    <w:rsid w:val="0006480F"/>
    <w:rsid w:val="0006492F"/>
    <w:rsid w:val="00064B50"/>
    <w:rsid w:val="000655D1"/>
    <w:rsid w:val="00065961"/>
    <w:rsid w:val="0006653A"/>
    <w:rsid w:val="00066DD4"/>
    <w:rsid w:val="000671D2"/>
    <w:rsid w:val="00067431"/>
    <w:rsid w:val="00067648"/>
    <w:rsid w:val="00067A74"/>
    <w:rsid w:val="0007010D"/>
    <w:rsid w:val="00070BE3"/>
    <w:rsid w:val="00070DEE"/>
    <w:rsid w:val="00071413"/>
    <w:rsid w:val="00071A77"/>
    <w:rsid w:val="00074376"/>
    <w:rsid w:val="00074E82"/>
    <w:rsid w:val="000750C1"/>
    <w:rsid w:val="00075247"/>
    <w:rsid w:val="00075A9E"/>
    <w:rsid w:val="000762DC"/>
    <w:rsid w:val="00076311"/>
    <w:rsid w:val="00076FCF"/>
    <w:rsid w:val="0007723C"/>
    <w:rsid w:val="000773B1"/>
    <w:rsid w:val="000777FC"/>
    <w:rsid w:val="00077F96"/>
    <w:rsid w:val="00080D4D"/>
    <w:rsid w:val="00080F04"/>
    <w:rsid w:val="000811CA"/>
    <w:rsid w:val="00081E0F"/>
    <w:rsid w:val="00082681"/>
    <w:rsid w:val="00082A51"/>
    <w:rsid w:val="000834E7"/>
    <w:rsid w:val="000837BA"/>
    <w:rsid w:val="00084567"/>
    <w:rsid w:val="00085EBF"/>
    <w:rsid w:val="00086902"/>
    <w:rsid w:val="00086FC0"/>
    <w:rsid w:val="000878B0"/>
    <w:rsid w:val="000900B1"/>
    <w:rsid w:val="00090566"/>
    <w:rsid w:val="00090928"/>
    <w:rsid w:val="00090C26"/>
    <w:rsid w:val="00090D9E"/>
    <w:rsid w:val="000919F5"/>
    <w:rsid w:val="00091A01"/>
    <w:rsid w:val="00091CCB"/>
    <w:rsid w:val="00092B09"/>
    <w:rsid w:val="00093F9D"/>
    <w:rsid w:val="00095403"/>
    <w:rsid w:val="000977D1"/>
    <w:rsid w:val="00097D3B"/>
    <w:rsid w:val="000A0433"/>
    <w:rsid w:val="000A067A"/>
    <w:rsid w:val="000A1340"/>
    <w:rsid w:val="000A16D1"/>
    <w:rsid w:val="000A1929"/>
    <w:rsid w:val="000A2620"/>
    <w:rsid w:val="000A28D8"/>
    <w:rsid w:val="000A2F17"/>
    <w:rsid w:val="000A48C6"/>
    <w:rsid w:val="000A4B9C"/>
    <w:rsid w:val="000A4FE9"/>
    <w:rsid w:val="000A5206"/>
    <w:rsid w:val="000A5DC3"/>
    <w:rsid w:val="000A65FD"/>
    <w:rsid w:val="000A6DE0"/>
    <w:rsid w:val="000A7FBF"/>
    <w:rsid w:val="000B19BD"/>
    <w:rsid w:val="000B1EB1"/>
    <w:rsid w:val="000B2B1B"/>
    <w:rsid w:val="000B2B77"/>
    <w:rsid w:val="000B3867"/>
    <w:rsid w:val="000B3FC6"/>
    <w:rsid w:val="000B44AF"/>
    <w:rsid w:val="000B4C51"/>
    <w:rsid w:val="000B568B"/>
    <w:rsid w:val="000B5B01"/>
    <w:rsid w:val="000B62CF"/>
    <w:rsid w:val="000B6468"/>
    <w:rsid w:val="000B67F3"/>
    <w:rsid w:val="000B6BC5"/>
    <w:rsid w:val="000B6DEF"/>
    <w:rsid w:val="000B714B"/>
    <w:rsid w:val="000B7B52"/>
    <w:rsid w:val="000B7DA6"/>
    <w:rsid w:val="000C01E8"/>
    <w:rsid w:val="000C03D5"/>
    <w:rsid w:val="000C13DD"/>
    <w:rsid w:val="000C20CC"/>
    <w:rsid w:val="000C245C"/>
    <w:rsid w:val="000C2CB4"/>
    <w:rsid w:val="000C32E2"/>
    <w:rsid w:val="000C3C66"/>
    <w:rsid w:val="000C3C73"/>
    <w:rsid w:val="000C3DA5"/>
    <w:rsid w:val="000C4A42"/>
    <w:rsid w:val="000C6737"/>
    <w:rsid w:val="000C6CF7"/>
    <w:rsid w:val="000C6D77"/>
    <w:rsid w:val="000D09F1"/>
    <w:rsid w:val="000D3DC7"/>
    <w:rsid w:val="000D6AC4"/>
    <w:rsid w:val="000D73E9"/>
    <w:rsid w:val="000E0900"/>
    <w:rsid w:val="000E1610"/>
    <w:rsid w:val="000E1696"/>
    <w:rsid w:val="000E2993"/>
    <w:rsid w:val="000E49FE"/>
    <w:rsid w:val="000E63E4"/>
    <w:rsid w:val="000E719D"/>
    <w:rsid w:val="000E7E74"/>
    <w:rsid w:val="000F089F"/>
    <w:rsid w:val="000F1647"/>
    <w:rsid w:val="000F1754"/>
    <w:rsid w:val="000F18D6"/>
    <w:rsid w:val="000F23E4"/>
    <w:rsid w:val="000F3E67"/>
    <w:rsid w:val="000F45F9"/>
    <w:rsid w:val="000F4CFE"/>
    <w:rsid w:val="000F5A92"/>
    <w:rsid w:val="000F7270"/>
    <w:rsid w:val="000F7BF1"/>
    <w:rsid w:val="00100F30"/>
    <w:rsid w:val="00101134"/>
    <w:rsid w:val="001017F6"/>
    <w:rsid w:val="00101C44"/>
    <w:rsid w:val="00102368"/>
    <w:rsid w:val="00102A29"/>
    <w:rsid w:val="0010308E"/>
    <w:rsid w:val="0010321D"/>
    <w:rsid w:val="00104F4D"/>
    <w:rsid w:val="00105550"/>
    <w:rsid w:val="00105785"/>
    <w:rsid w:val="00105F22"/>
    <w:rsid w:val="0010653C"/>
    <w:rsid w:val="001075A5"/>
    <w:rsid w:val="00107E5D"/>
    <w:rsid w:val="00110539"/>
    <w:rsid w:val="0011053D"/>
    <w:rsid w:val="001110C1"/>
    <w:rsid w:val="00112613"/>
    <w:rsid w:val="00113150"/>
    <w:rsid w:val="0011368B"/>
    <w:rsid w:val="00113C0C"/>
    <w:rsid w:val="00115D45"/>
    <w:rsid w:val="00115DAA"/>
    <w:rsid w:val="0011603B"/>
    <w:rsid w:val="00116259"/>
    <w:rsid w:val="00116CB8"/>
    <w:rsid w:val="00120870"/>
    <w:rsid w:val="00120A76"/>
    <w:rsid w:val="00120E3D"/>
    <w:rsid w:val="00121C29"/>
    <w:rsid w:val="001232AF"/>
    <w:rsid w:val="001233E4"/>
    <w:rsid w:val="001245D1"/>
    <w:rsid w:val="0012527E"/>
    <w:rsid w:val="001256F8"/>
    <w:rsid w:val="0012585B"/>
    <w:rsid w:val="00125B18"/>
    <w:rsid w:val="0012638F"/>
    <w:rsid w:val="00127779"/>
    <w:rsid w:val="00127D14"/>
    <w:rsid w:val="00127F71"/>
    <w:rsid w:val="00130548"/>
    <w:rsid w:val="00130FE7"/>
    <w:rsid w:val="0013110E"/>
    <w:rsid w:val="001319F9"/>
    <w:rsid w:val="00131C59"/>
    <w:rsid w:val="00132130"/>
    <w:rsid w:val="001321FE"/>
    <w:rsid w:val="0013254F"/>
    <w:rsid w:val="00132ED9"/>
    <w:rsid w:val="0013365D"/>
    <w:rsid w:val="00134675"/>
    <w:rsid w:val="00134A67"/>
    <w:rsid w:val="00134B78"/>
    <w:rsid w:val="00135B4A"/>
    <w:rsid w:val="001362D7"/>
    <w:rsid w:val="00136856"/>
    <w:rsid w:val="00136A50"/>
    <w:rsid w:val="001409CF"/>
    <w:rsid w:val="00140D29"/>
    <w:rsid w:val="00143CB2"/>
    <w:rsid w:val="001443DC"/>
    <w:rsid w:val="001445BC"/>
    <w:rsid w:val="0014492C"/>
    <w:rsid w:val="00144F63"/>
    <w:rsid w:val="00144FAA"/>
    <w:rsid w:val="0014648D"/>
    <w:rsid w:val="001468A6"/>
    <w:rsid w:val="00146F95"/>
    <w:rsid w:val="001472D9"/>
    <w:rsid w:val="0015078B"/>
    <w:rsid w:val="001507A2"/>
    <w:rsid w:val="00153C76"/>
    <w:rsid w:val="001554AA"/>
    <w:rsid w:val="001556E1"/>
    <w:rsid w:val="00156173"/>
    <w:rsid w:val="00156330"/>
    <w:rsid w:val="001567F4"/>
    <w:rsid w:val="00156857"/>
    <w:rsid w:val="00156956"/>
    <w:rsid w:val="0015695F"/>
    <w:rsid w:val="0015702C"/>
    <w:rsid w:val="00160A78"/>
    <w:rsid w:val="00161CEE"/>
    <w:rsid w:val="00163B57"/>
    <w:rsid w:val="00163C46"/>
    <w:rsid w:val="0016490F"/>
    <w:rsid w:val="00164E48"/>
    <w:rsid w:val="00165C59"/>
    <w:rsid w:val="0016649B"/>
    <w:rsid w:val="001679F5"/>
    <w:rsid w:val="00167F13"/>
    <w:rsid w:val="00167FD0"/>
    <w:rsid w:val="00170A7E"/>
    <w:rsid w:val="00170D74"/>
    <w:rsid w:val="00170E58"/>
    <w:rsid w:val="00171C66"/>
    <w:rsid w:val="00173561"/>
    <w:rsid w:val="001736AC"/>
    <w:rsid w:val="00173D46"/>
    <w:rsid w:val="00173FA2"/>
    <w:rsid w:val="00174240"/>
    <w:rsid w:val="00174855"/>
    <w:rsid w:val="00175356"/>
    <w:rsid w:val="001763D3"/>
    <w:rsid w:val="001763E0"/>
    <w:rsid w:val="00176645"/>
    <w:rsid w:val="0017687F"/>
    <w:rsid w:val="001775DC"/>
    <w:rsid w:val="0017777C"/>
    <w:rsid w:val="0017798C"/>
    <w:rsid w:val="00177E82"/>
    <w:rsid w:val="00177F26"/>
    <w:rsid w:val="001808E4"/>
    <w:rsid w:val="001809EF"/>
    <w:rsid w:val="00180E41"/>
    <w:rsid w:val="001811C2"/>
    <w:rsid w:val="00181766"/>
    <w:rsid w:val="00181774"/>
    <w:rsid w:val="00181B98"/>
    <w:rsid w:val="00182183"/>
    <w:rsid w:val="00182218"/>
    <w:rsid w:val="001823C1"/>
    <w:rsid w:val="00182870"/>
    <w:rsid w:val="00183804"/>
    <w:rsid w:val="001838F8"/>
    <w:rsid w:val="00183F90"/>
    <w:rsid w:val="001842A4"/>
    <w:rsid w:val="001846DD"/>
    <w:rsid w:val="00185588"/>
    <w:rsid w:val="00185689"/>
    <w:rsid w:val="00186BB0"/>
    <w:rsid w:val="00187875"/>
    <w:rsid w:val="0019224B"/>
    <w:rsid w:val="00192690"/>
    <w:rsid w:val="00192C8A"/>
    <w:rsid w:val="00192EC6"/>
    <w:rsid w:val="00193B8A"/>
    <w:rsid w:val="00194132"/>
    <w:rsid w:val="0019465D"/>
    <w:rsid w:val="00194A01"/>
    <w:rsid w:val="00195248"/>
    <w:rsid w:val="0019581B"/>
    <w:rsid w:val="00195CE3"/>
    <w:rsid w:val="00196E28"/>
    <w:rsid w:val="001972A0"/>
    <w:rsid w:val="0019756D"/>
    <w:rsid w:val="001979CF"/>
    <w:rsid w:val="00197DBA"/>
    <w:rsid w:val="001A01BD"/>
    <w:rsid w:val="001A04FC"/>
    <w:rsid w:val="001A24C4"/>
    <w:rsid w:val="001A28C5"/>
    <w:rsid w:val="001A2B1F"/>
    <w:rsid w:val="001A3407"/>
    <w:rsid w:val="001A3BCE"/>
    <w:rsid w:val="001A3DDD"/>
    <w:rsid w:val="001A43C0"/>
    <w:rsid w:val="001A5250"/>
    <w:rsid w:val="001A5417"/>
    <w:rsid w:val="001A555A"/>
    <w:rsid w:val="001A72B9"/>
    <w:rsid w:val="001A7F00"/>
    <w:rsid w:val="001B001D"/>
    <w:rsid w:val="001B022D"/>
    <w:rsid w:val="001B21ED"/>
    <w:rsid w:val="001B24BE"/>
    <w:rsid w:val="001B32A0"/>
    <w:rsid w:val="001B3B77"/>
    <w:rsid w:val="001B527E"/>
    <w:rsid w:val="001B531B"/>
    <w:rsid w:val="001B66B2"/>
    <w:rsid w:val="001B7234"/>
    <w:rsid w:val="001B7D03"/>
    <w:rsid w:val="001C04BB"/>
    <w:rsid w:val="001C0976"/>
    <w:rsid w:val="001C0FF2"/>
    <w:rsid w:val="001C11C0"/>
    <w:rsid w:val="001C1522"/>
    <w:rsid w:val="001C1963"/>
    <w:rsid w:val="001C1A64"/>
    <w:rsid w:val="001C1BAB"/>
    <w:rsid w:val="001C2CD5"/>
    <w:rsid w:val="001C34E5"/>
    <w:rsid w:val="001C39C7"/>
    <w:rsid w:val="001C5132"/>
    <w:rsid w:val="001C533A"/>
    <w:rsid w:val="001C6F00"/>
    <w:rsid w:val="001C7682"/>
    <w:rsid w:val="001C77D2"/>
    <w:rsid w:val="001D06C3"/>
    <w:rsid w:val="001D0A12"/>
    <w:rsid w:val="001D0EBD"/>
    <w:rsid w:val="001D106B"/>
    <w:rsid w:val="001D1723"/>
    <w:rsid w:val="001D2464"/>
    <w:rsid w:val="001D259D"/>
    <w:rsid w:val="001D2CCD"/>
    <w:rsid w:val="001D3843"/>
    <w:rsid w:val="001D4311"/>
    <w:rsid w:val="001D518E"/>
    <w:rsid w:val="001D5707"/>
    <w:rsid w:val="001D5961"/>
    <w:rsid w:val="001D5D87"/>
    <w:rsid w:val="001D6122"/>
    <w:rsid w:val="001D677D"/>
    <w:rsid w:val="001D6C32"/>
    <w:rsid w:val="001D6ED9"/>
    <w:rsid w:val="001D7337"/>
    <w:rsid w:val="001E01E8"/>
    <w:rsid w:val="001E0332"/>
    <w:rsid w:val="001E043A"/>
    <w:rsid w:val="001E0535"/>
    <w:rsid w:val="001E05AB"/>
    <w:rsid w:val="001E0BE7"/>
    <w:rsid w:val="001E0C94"/>
    <w:rsid w:val="001E37FB"/>
    <w:rsid w:val="001E3C2D"/>
    <w:rsid w:val="001E40BB"/>
    <w:rsid w:val="001E4DB3"/>
    <w:rsid w:val="001E5640"/>
    <w:rsid w:val="001E5BFB"/>
    <w:rsid w:val="001E67E0"/>
    <w:rsid w:val="001E7054"/>
    <w:rsid w:val="001E7DC5"/>
    <w:rsid w:val="001F05C4"/>
    <w:rsid w:val="001F1E4F"/>
    <w:rsid w:val="001F20F9"/>
    <w:rsid w:val="001F24E2"/>
    <w:rsid w:val="001F41A5"/>
    <w:rsid w:val="001F4BB2"/>
    <w:rsid w:val="001F5234"/>
    <w:rsid w:val="001F6CB6"/>
    <w:rsid w:val="002006BA"/>
    <w:rsid w:val="0020104A"/>
    <w:rsid w:val="00201061"/>
    <w:rsid w:val="00201B7E"/>
    <w:rsid w:val="00203B3E"/>
    <w:rsid w:val="00203C80"/>
    <w:rsid w:val="00203D18"/>
    <w:rsid w:val="00203FC8"/>
    <w:rsid w:val="0020509F"/>
    <w:rsid w:val="00205899"/>
    <w:rsid w:val="00205DC6"/>
    <w:rsid w:val="002073FC"/>
    <w:rsid w:val="00207DEF"/>
    <w:rsid w:val="00210414"/>
    <w:rsid w:val="00210BDA"/>
    <w:rsid w:val="00210C8F"/>
    <w:rsid w:val="00210D85"/>
    <w:rsid w:val="00211744"/>
    <w:rsid w:val="00211DF0"/>
    <w:rsid w:val="00213227"/>
    <w:rsid w:val="0021331B"/>
    <w:rsid w:val="002139F9"/>
    <w:rsid w:val="00213A5D"/>
    <w:rsid w:val="00214467"/>
    <w:rsid w:val="00214EF9"/>
    <w:rsid w:val="00214F4D"/>
    <w:rsid w:val="00215500"/>
    <w:rsid w:val="00215530"/>
    <w:rsid w:val="002156C2"/>
    <w:rsid w:val="00215C52"/>
    <w:rsid w:val="00215DB4"/>
    <w:rsid w:val="002166DC"/>
    <w:rsid w:val="00217628"/>
    <w:rsid w:val="002204DA"/>
    <w:rsid w:val="00220C8F"/>
    <w:rsid w:val="00221366"/>
    <w:rsid w:val="00222F3B"/>
    <w:rsid w:val="002236AE"/>
    <w:rsid w:val="002237C5"/>
    <w:rsid w:val="002239FC"/>
    <w:rsid w:val="00223F22"/>
    <w:rsid w:val="002240B7"/>
    <w:rsid w:val="00225049"/>
    <w:rsid w:val="0022575D"/>
    <w:rsid w:val="002261CD"/>
    <w:rsid w:val="002263B2"/>
    <w:rsid w:val="00227164"/>
    <w:rsid w:val="00227A50"/>
    <w:rsid w:val="00227C2C"/>
    <w:rsid w:val="00227D06"/>
    <w:rsid w:val="00227F10"/>
    <w:rsid w:val="00230155"/>
    <w:rsid w:val="00230567"/>
    <w:rsid w:val="00230958"/>
    <w:rsid w:val="00230A78"/>
    <w:rsid w:val="00230ADC"/>
    <w:rsid w:val="00230E72"/>
    <w:rsid w:val="00230FF4"/>
    <w:rsid w:val="00231D06"/>
    <w:rsid w:val="00232D19"/>
    <w:rsid w:val="00232FBB"/>
    <w:rsid w:val="00233937"/>
    <w:rsid w:val="00233EB9"/>
    <w:rsid w:val="00235110"/>
    <w:rsid w:val="0023590B"/>
    <w:rsid w:val="00235CA0"/>
    <w:rsid w:val="002361FC"/>
    <w:rsid w:val="00236A01"/>
    <w:rsid w:val="00236BC5"/>
    <w:rsid w:val="00236E37"/>
    <w:rsid w:val="00236ED0"/>
    <w:rsid w:val="00237ACF"/>
    <w:rsid w:val="00237FCB"/>
    <w:rsid w:val="0024067E"/>
    <w:rsid w:val="0024091D"/>
    <w:rsid w:val="00241164"/>
    <w:rsid w:val="0024158D"/>
    <w:rsid w:val="0024189E"/>
    <w:rsid w:val="00241C62"/>
    <w:rsid w:val="00241D63"/>
    <w:rsid w:val="00242783"/>
    <w:rsid w:val="002429B0"/>
    <w:rsid w:val="00242E80"/>
    <w:rsid w:val="0024315B"/>
    <w:rsid w:val="002431D2"/>
    <w:rsid w:val="00243CB4"/>
    <w:rsid w:val="00243CE6"/>
    <w:rsid w:val="00244190"/>
    <w:rsid w:val="00244AF6"/>
    <w:rsid w:val="00244E45"/>
    <w:rsid w:val="00244EBE"/>
    <w:rsid w:val="0024502B"/>
    <w:rsid w:val="00245BE3"/>
    <w:rsid w:val="00245DC5"/>
    <w:rsid w:val="00246569"/>
    <w:rsid w:val="002466E8"/>
    <w:rsid w:val="0024682E"/>
    <w:rsid w:val="00246898"/>
    <w:rsid w:val="0024777C"/>
    <w:rsid w:val="00247913"/>
    <w:rsid w:val="00247F0C"/>
    <w:rsid w:val="00250D53"/>
    <w:rsid w:val="0025110D"/>
    <w:rsid w:val="00251EB0"/>
    <w:rsid w:val="0025205A"/>
    <w:rsid w:val="0025240B"/>
    <w:rsid w:val="00252EC7"/>
    <w:rsid w:val="00253195"/>
    <w:rsid w:val="0025345E"/>
    <w:rsid w:val="002535C5"/>
    <w:rsid w:val="00253C15"/>
    <w:rsid w:val="00253C87"/>
    <w:rsid w:val="00255944"/>
    <w:rsid w:val="002559B1"/>
    <w:rsid w:val="00255C96"/>
    <w:rsid w:val="00256503"/>
    <w:rsid w:val="002567F7"/>
    <w:rsid w:val="00256BB1"/>
    <w:rsid w:val="00257828"/>
    <w:rsid w:val="00257977"/>
    <w:rsid w:val="00257FA5"/>
    <w:rsid w:val="002600F2"/>
    <w:rsid w:val="00260157"/>
    <w:rsid w:val="00261301"/>
    <w:rsid w:val="00261B95"/>
    <w:rsid w:val="00261C1A"/>
    <w:rsid w:val="00261C7B"/>
    <w:rsid w:val="002622CA"/>
    <w:rsid w:val="00262358"/>
    <w:rsid w:val="002624FC"/>
    <w:rsid w:val="00262A83"/>
    <w:rsid w:val="002633F9"/>
    <w:rsid w:val="00263804"/>
    <w:rsid w:val="00263EFE"/>
    <w:rsid w:val="002641B6"/>
    <w:rsid w:val="002662F7"/>
    <w:rsid w:val="00266AA9"/>
    <w:rsid w:val="00266DED"/>
    <w:rsid w:val="00266E69"/>
    <w:rsid w:val="00266E6A"/>
    <w:rsid w:val="002673A7"/>
    <w:rsid w:val="00267524"/>
    <w:rsid w:val="002677E5"/>
    <w:rsid w:val="00270203"/>
    <w:rsid w:val="00270664"/>
    <w:rsid w:val="00270AD2"/>
    <w:rsid w:val="00270B7D"/>
    <w:rsid w:val="00270C9A"/>
    <w:rsid w:val="00270FF8"/>
    <w:rsid w:val="0027200C"/>
    <w:rsid w:val="0027235B"/>
    <w:rsid w:val="00272A3E"/>
    <w:rsid w:val="00273AB5"/>
    <w:rsid w:val="00273B4E"/>
    <w:rsid w:val="00274AB4"/>
    <w:rsid w:val="00274EEA"/>
    <w:rsid w:val="00275263"/>
    <w:rsid w:val="002752C7"/>
    <w:rsid w:val="00275357"/>
    <w:rsid w:val="00275A30"/>
    <w:rsid w:val="00275B82"/>
    <w:rsid w:val="00275F8E"/>
    <w:rsid w:val="00277251"/>
    <w:rsid w:val="00277F67"/>
    <w:rsid w:val="002805B5"/>
    <w:rsid w:val="00280670"/>
    <w:rsid w:val="002811BE"/>
    <w:rsid w:val="00281B1B"/>
    <w:rsid w:val="00281FF3"/>
    <w:rsid w:val="00282FD0"/>
    <w:rsid w:val="00285117"/>
    <w:rsid w:val="0028715D"/>
    <w:rsid w:val="0028776E"/>
    <w:rsid w:val="002922A0"/>
    <w:rsid w:val="002929F5"/>
    <w:rsid w:val="00292B9B"/>
    <w:rsid w:val="00293403"/>
    <w:rsid w:val="002938F4"/>
    <w:rsid w:val="00293BE0"/>
    <w:rsid w:val="00295B41"/>
    <w:rsid w:val="00295F02"/>
    <w:rsid w:val="00297AEE"/>
    <w:rsid w:val="00297C76"/>
    <w:rsid w:val="002A04B8"/>
    <w:rsid w:val="002A074C"/>
    <w:rsid w:val="002A1527"/>
    <w:rsid w:val="002A1A42"/>
    <w:rsid w:val="002A1C33"/>
    <w:rsid w:val="002A2695"/>
    <w:rsid w:val="002A27CB"/>
    <w:rsid w:val="002A2E86"/>
    <w:rsid w:val="002A3F59"/>
    <w:rsid w:val="002A4949"/>
    <w:rsid w:val="002A50B4"/>
    <w:rsid w:val="002A5ABC"/>
    <w:rsid w:val="002A6589"/>
    <w:rsid w:val="002A67B3"/>
    <w:rsid w:val="002A6F1D"/>
    <w:rsid w:val="002B1BEF"/>
    <w:rsid w:val="002B1F15"/>
    <w:rsid w:val="002B20D7"/>
    <w:rsid w:val="002B2748"/>
    <w:rsid w:val="002B465A"/>
    <w:rsid w:val="002B4816"/>
    <w:rsid w:val="002B5414"/>
    <w:rsid w:val="002B63E2"/>
    <w:rsid w:val="002B7079"/>
    <w:rsid w:val="002B78BB"/>
    <w:rsid w:val="002C0EBF"/>
    <w:rsid w:val="002C1067"/>
    <w:rsid w:val="002C115F"/>
    <w:rsid w:val="002C1616"/>
    <w:rsid w:val="002C2083"/>
    <w:rsid w:val="002C37E5"/>
    <w:rsid w:val="002C4379"/>
    <w:rsid w:val="002C4DAC"/>
    <w:rsid w:val="002C55B5"/>
    <w:rsid w:val="002C5B6A"/>
    <w:rsid w:val="002C5C68"/>
    <w:rsid w:val="002C61D5"/>
    <w:rsid w:val="002C6233"/>
    <w:rsid w:val="002C630C"/>
    <w:rsid w:val="002C6734"/>
    <w:rsid w:val="002D01E9"/>
    <w:rsid w:val="002D04D2"/>
    <w:rsid w:val="002D0A57"/>
    <w:rsid w:val="002D0BC4"/>
    <w:rsid w:val="002D0D01"/>
    <w:rsid w:val="002D0DFC"/>
    <w:rsid w:val="002D1302"/>
    <w:rsid w:val="002D1523"/>
    <w:rsid w:val="002D1772"/>
    <w:rsid w:val="002D20FF"/>
    <w:rsid w:val="002D249F"/>
    <w:rsid w:val="002D2D82"/>
    <w:rsid w:val="002D352C"/>
    <w:rsid w:val="002D3E70"/>
    <w:rsid w:val="002D499B"/>
    <w:rsid w:val="002D5D52"/>
    <w:rsid w:val="002D649E"/>
    <w:rsid w:val="002D6AED"/>
    <w:rsid w:val="002D6F0B"/>
    <w:rsid w:val="002D6FFE"/>
    <w:rsid w:val="002D701C"/>
    <w:rsid w:val="002D75A8"/>
    <w:rsid w:val="002D7989"/>
    <w:rsid w:val="002E0A30"/>
    <w:rsid w:val="002E0CF0"/>
    <w:rsid w:val="002E19C4"/>
    <w:rsid w:val="002E1A55"/>
    <w:rsid w:val="002E201A"/>
    <w:rsid w:val="002E21A8"/>
    <w:rsid w:val="002E24CE"/>
    <w:rsid w:val="002E2AA0"/>
    <w:rsid w:val="002E2CED"/>
    <w:rsid w:val="002E40B5"/>
    <w:rsid w:val="002E46AF"/>
    <w:rsid w:val="002E46F0"/>
    <w:rsid w:val="002E484B"/>
    <w:rsid w:val="002E59A2"/>
    <w:rsid w:val="002E5B32"/>
    <w:rsid w:val="002E781C"/>
    <w:rsid w:val="002E7DBC"/>
    <w:rsid w:val="002E7E10"/>
    <w:rsid w:val="002F0B99"/>
    <w:rsid w:val="002F1314"/>
    <w:rsid w:val="002F2FCB"/>
    <w:rsid w:val="002F3E63"/>
    <w:rsid w:val="002F488E"/>
    <w:rsid w:val="002F4B78"/>
    <w:rsid w:val="002F5194"/>
    <w:rsid w:val="002F5EA9"/>
    <w:rsid w:val="002F74C8"/>
    <w:rsid w:val="002F7DE8"/>
    <w:rsid w:val="003011CA"/>
    <w:rsid w:val="00301427"/>
    <w:rsid w:val="00301944"/>
    <w:rsid w:val="00301A44"/>
    <w:rsid w:val="00306586"/>
    <w:rsid w:val="0030729B"/>
    <w:rsid w:val="003103FC"/>
    <w:rsid w:val="003104AC"/>
    <w:rsid w:val="00310A27"/>
    <w:rsid w:val="00310D96"/>
    <w:rsid w:val="00310E7E"/>
    <w:rsid w:val="00311007"/>
    <w:rsid w:val="0031159F"/>
    <w:rsid w:val="00311679"/>
    <w:rsid w:val="00311E85"/>
    <w:rsid w:val="00312207"/>
    <w:rsid w:val="00312630"/>
    <w:rsid w:val="00312AD2"/>
    <w:rsid w:val="00313208"/>
    <w:rsid w:val="003144D9"/>
    <w:rsid w:val="003146E6"/>
    <w:rsid w:val="00314732"/>
    <w:rsid w:val="00314801"/>
    <w:rsid w:val="003153D5"/>
    <w:rsid w:val="00315504"/>
    <w:rsid w:val="003158E2"/>
    <w:rsid w:val="003227D1"/>
    <w:rsid w:val="0032282E"/>
    <w:rsid w:val="0032394B"/>
    <w:rsid w:val="00323D11"/>
    <w:rsid w:val="00323F4E"/>
    <w:rsid w:val="00324033"/>
    <w:rsid w:val="00324380"/>
    <w:rsid w:val="00324614"/>
    <w:rsid w:val="00324C36"/>
    <w:rsid w:val="0032549D"/>
    <w:rsid w:val="00325883"/>
    <w:rsid w:val="00326341"/>
    <w:rsid w:val="003263E6"/>
    <w:rsid w:val="00326D9A"/>
    <w:rsid w:val="00327D2D"/>
    <w:rsid w:val="00330C8A"/>
    <w:rsid w:val="0033107F"/>
    <w:rsid w:val="0033192D"/>
    <w:rsid w:val="00332610"/>
    <w:rsid w:val="003328A7"/>
    <w:rsid w:val="003343BC"/>
    <w:rsid w:val="00334728"/>
    <w:rsid w:val="00334920"/>
    <w:rsid w:val="00334C4C"/>
    <w:rsid w:val="00340E99"/>
    <w:rsid w:val="003418D4"/>
    <w:rsid w:val="00342819"/>
    <w:rsid w:val="003443FB"/>
    <w:rsid w:val="0034464F"/>
    <w:rsid w:val="003449E8"/>
    <w:rsid w:val="00345DE3"/>
    <w:rsid w:val="00347017"/>
    <w:rsid w:val="0034785B"/>
    <w:rsid w:val="00347DEA"/>
    <w:rsid w:val="0035035E"/>
    <w:rsid w:val="003511C0"/>
    <w:rsid w:val="00351665"/>
    <w:rsid w:val="00351C31"/>
    <w:rsid w:val="00352209"/>
    <w:rsid w:val="00353949"/>
    <w:rsid w:val="00353AC1"/>
    <w:rsid w:val="00353EA4"/>
    <w:rsid w:val="003541DA"/>
    <w:rsid w:val="003542D7"/>
    <w:rsid w:val="003542F9"/>
    <w:rsid w:val="003561DE"/>
    <w:rsid w:val="0035662E"/>
    <w:rsid w:val="003605E7"/>
    <w:rsid w:val="00360711"/>
    <w:rsid w:val="003607B1"/>
    <w:rsid w:val="00361538"/>
    <w:rsid w:val="00361F4A"/>
    <w:rsid w:val="00362B37"/>
    <w:rsid w:val="00364030"/>
    <w:rsid w:val="003645F2"/>
    <w:rsid w:val="00364FDA"/>
    <w:rsid w:val="00365BBD"/>
    <w:rsid w:val="00365EF5"/>
    <w:rsid w:val="00366AEB"/>
    <w:rsid w:val="00366D2F"/>
    <w:rsid w:val="00366F37"/>
    <w:rsid w:val="0036702D"/>
    <w:rsid w:val="00367980"/>
    <w:rsid w:val="003704B6"/>
    <w:rsid w:val="00371585"/>
    <w:rsid w:val="003719D4"/>
    <w:rsid w:val="00371AE8"/>
    <w:rsid w:val="00372A96"/>
    <w:rsid w:val="003737D2"/>
    <w:rsid w:val="00373952"/>
    <w:rsid w:val="0037443B"/>
    <w:rsid w:val="00374553"/>
    <w:rsid w:val="003751C8"/>
    <w:rsid w:val="00376F08"/>
    <w:rsid w:val="0037739E"/>
    <w:rsid w:val="00377579"/>
    <w:rsid w:val="003776FB"/>
    <w:rsid w:val="0038004A"/>
    <w:rsid w:val="00380CC2"/>
    <w:rsid w:val="0038113B"/>
    <w:rsid w:val="00381D2D"/>
    <w:rsid w:val="003854B4"/>
    <w:rsid w:val="00385781"/>
    <w:rsid w:val="00385BB5"/>
    <w:rsid w:val="003860D1"/>
    <w:rsid w:val="003878E8"/>
    <w:rsid w:val="00391DCA"/>
    <w:rsid w:val="003923A0"/>
    <w:rsid w:val="003928B5"/>
    <w:rsid w:val="00393199"/>
    <w:rsid w:val="0039323F"/>
    <w:rsid w:val="0039373B"/>
    <w:rsid w:val="0039380A"/>
    <w:rsid w:val="00393987"/>
    <w:rsid w:val="00393B7B"/>
    <w:rsid w:val="00393EBA"/>
    <w:rsid w:val="003957FA"/>
    <w:rsid w:val="003958CB"/>
    <w:rsid w:val="003960C0"/>
    <w:rsid w:val="00396182"/>
    <w:rsid w:val="003967A0"/>
    <w:rsid w:val="00396F80"/>
    <w:rsid w:val="003A0223"/>
    <w:rsid w:val="003A0252"/>
    <w:rsid w:val="003A0316"/>
    <w:rsid w:val="003A1759"/>
    <w:rsid w:val="003A2479"/>
    <w:rsid w:val="003A333B"/>
    <w:rsid w:val="003A35F1"/>
    <w:rsid w:val="003A3E5D"/>
    <w:rsid w:val="003A423F"/>
    <w:rsid w:val="003A499E"/>
    <w:rsid w:val="003A4E91"/>
    <w:rsid w:val="003A5C38"/>
    <w:rsid w:val="003A6375"/>
    <w:rsid w:val="003A66E6"/>
    <w:rsid w:val="003A713B"/>
    <w:rsid w:val="003A7B35"/>
    <w:rsid w:val="003A7C10"/>
    <w:rsid w:val="003A7D27"/>
    <w:rsid w:val="003A7F50"/>
    <w:rsid w:val="003B0548"/>
    <w:rsid w:val="003B0F61"/>
    <w:rsid w:val="003B1211"/>
    <w:rsid w:val="003B13DB"/>
    <w:rsid w:val="003B177C"/>
    <w:rsid w:val="003B1DF9"/>
    <w:rsid w:val="003B295B"/>
    <w:rsid w:val="003B2D1E"/>
    <w:rsid w:val="003B37BD"/>
    <w:rsid w:val="003B4975"/>
    <w:rsid w:val="003B4DCC"/>
    <w:rsid w:val="003B53AC"/>
    <w:rsid w:val="003B62B2"/>
    <w:rsid w:val="003B631C"/>
    <w:rsid w:val="003B68B9"/>
    <w:rsid w:val="003B73CA"/>
    <w:rsid w:val="003B75C8"/>
    <w:rsid w:val="003B77E7"/>
    <w:rsid w:val="003B78B8"/>
    <w:rsid w:val="003B7E02"/>
    <w:rsid w:val="003C05E0"/>
    <w:rsid w:val="003C0EB2"/>
    <w:rsid w:val="003C1CB0"/>
    <w:rsid w:val="003C1CCC"/>
    <w:rsid w:val="003C1CF0"/>
    <w:rsid w:val="003C222E"/>
    <w:rsid w:val="003C341B"/>
    <w:rsid w:val="003C364C"/>
    <w:rsid w:val="003C486B"/>
    <w:rsid w:val="003C5A9B"/>
    <w:rsid w:val="003C6B33"/>
    <w:rsid w:val="003D067D"/>
    <w:rsid w:val="003D0DC3"/>
    <w:rsid w:val="003D190A"/>
    <w:rsid w:val="003D1C84"/>
    <w:rsid w:val="003D226E"/>
    <w:rsid w:val="003D240B"/>
    <w:rsid w:val="003D26E9"/>
    <w:rsid w:val="003D2947"/>
    <w:rsid w:val="003D2EE4"/>
    <w:rsid w:val="003D3958"/>
    <w:rsid w:val="003D3977"/>
    <w:rsid w:val="003D3EEC"/>
    <w:rsid w:val="003D5605"/>
    <w:rsid w:val="003D5871"/>
    <w:rsid w:val="003D5983"/>
    <w:rsid w:val="003D63FF"/>
    <w:rsid w:val="003D6DA3"/>
    <w:rsid w:val="003D6EB9"/>
    <w:rsid w:val="003E01EC"/>
    <w:rsid w:val="003E1653"/>
    <w:rsid w:val="003E1FB7"/>
    <w:rsid w:val="003E29E4"/>
    <w:rsid w:val="003E2EAC"/>
    <w:rsid w:val="003E3003"/>
    <w:rsid w:val="003E394C"/>
    <w:rsid w:val="003E3C7E"/>
    <w:rsid w:val="003E4460"/>
    <w:rsid w:val="003E4D8F"/>
    <w:rsid w:val="003E5144"/>
    <w:rsid w:val="003E51E6"/>
    <w:rsid w:val="003E5880"/>
    <w:rsid w:val="003E5F84"/>
    <w:rsid w:val="003E7ED9"/>
    <w:rsid w:val="003F05EF"/>
    <w:rsid w:val="003F06AD"/>
    <w:rsid w:val="003F20BF"/>
    <w:rsid w:val="003F33A6"/>
    <w:rsid w:val="003F3668"/>
    <w:rsid w:val="003F4A08"/>
    <w:rsid w:val="003F4E56"/>
    <w:rsid w:val="003F52D5"/>
    <w:rsid w:val="003F5386"/>
    <w:rsid w:val="003F6097"/>
    <w:rsid w:val="003F647F"/>
    <w:rsid w:val="003F655B"/>
    <w:rsid w:val="003F71E6"/>
    <w:rsid w:val="0040005A"/>
    <w:rsid w:val="00400A54"/>
    <w:rsid w:val="00400DE5"/>
    <w:rsid w:val="004019DD"/>
    <w:rsid w:val="00401BAD"/>
    <w:rsid w:val="00402041"/>
    <w:rsid w:val="00402427"/>
    <w:rsid w:val="004028D6"/>
    <w:rsid w:val="00402CE5"/>
    <w:rsid w:val="00402E48"/>
    <w:rsid w:val="004036AC"/>
    <w:rsid w:val="004038E6"/>
    <w:rsid w:val="00404A22"/>
    <w:rsid w:val="004050FC"/>
    <w:rsid w:val="0040529B"/>
    <w:rsid w:val="004064D2"/>
    <w:rsid w:val="004068C0"/>
    <w:rsid w:val="00407519"/>
    <w:rsid w:val="00407BF7"/>
    <w:rsid w:val="00410307"/>
    <w:rsid w:val="00410885"/>
    <w:rsid w:val="00410F57"/>
    <w:rsid w:val="004114CB"/>
    <w:rsid w:val="004119B2"/>
    <w:rsid w:val="00411AB4"/>
    <w:rsid w:val="004125F6"/>
    <w:rsid w:val="00412B0C"/>
    <w:rsid w:val="00412B6C"/>
    <w:rsid w:val="004130A5"/>
    <w:rsid w:val="00413F45"/>
    <w:rsid w:val="0041403A"/>
    <w:rsid w:val="00414DBC"/>
    <w:rsid w:val="0041559B"/>
    <w:rsid w:val="00415E7B"/>
    <w:rsid w:val="00416569"/>
    <w:rsid w:val="00417C70"/>
    <w:rsid w:val="00417D31"/>
    <w:rsid w:val="004202AB"/>
    <w:rsid w:val="004206A2"/>
    <w:rsid w:val="00420B40"/>
    <w:rsid w:val="00420BF5"/>
    <w:rsid w:val="004216CD"/>
    <w:rsid w:val="00422361"/>
    <w:rsid w:val="00422E7A"/>
    <w:rsid w:val="00422FE4"/>
    <w:rsid w:val="004230F6"/>
    <w:rsid w:val="00423190"/>
    <w:rsid w:val="00424E6F"/>
    <w:rsid w:val="004257FC"/>
    <w:rsid w:val="0042683C"/>
    <w:rsid w:val="00426AEF"/>
    <w:rsid w:val="004271D1"/>
    <w:rsid w:val="00427439"/>
    <w:rsid w:val="00427485"/>
    <w:rsid w:val="00427C2F"/>
    <w:rsid w:val="004311D4"/>
    <w:rsid w:val="004317DB"/>
    <w:rsid w:val="004320D1"/>
    <w:rsid w:val="004326C6"/>
    <w:rsid w:val="0043365E"/>
    <w:rsid w:val="0043393F"/>
    <w:rsid w:val="004339BC"/>
    <w:rsid w:val="004345E5"/>
    <w:rsid w:val="004349EA"/>
    <w:rsid w:val="00434E78"/>
    <w:rsid w:val="00435B95"/>
    <w:rsid w:val="004364E0"/>
    <w:rsid w:val="00437319"/>
    <w:rsid w:val="00437F93"/>
    <w:rsid w:val="00440F7E"/>
    <w:rsid w:val="00441316"/>
    <w:rsid w:val="00441D22"/>
    <w:rsid w:val="0044268D"/>
    <w:rsid w:val="004427D4"/>
    <w:rsid w:val="00442AC5"/>
    <w:rsid w:val="0044313B"/>
    <w:rsid w:val="0044341A"/>
    <w:rsid w:val="0044356F"/>
    <w:rsid w:val="00444130"/>
    <w:rsid w:val="0044447F"/>
    <w:rsid w:val="004444BC"/>
    <w:rsid w:val="0044455A"/>
    <w:rsid w:val="0044482C"/>
    <w:rsid w:val="00444FF9"/>
    <w:rsid w:val="004455E0"/>
    <w:rsid w:val="00446B4F"/>
    <w:rsid w:val="00447668"/>
    <w:rsid w:val="004500E2"/>
    <w:rsid w:val="0045018B"/>
    <w:rsid w:val="0045085C"/>
    <w:rsid w:val="00451C45"/>
    <w:rsid w:val="004529B0"/>
    <w:rsid w:val="00452D8A"/>
    <w:rsid w:val="00452EAA"/>
    <w:rsid w:val="004533B8"/>
    <w:rsid w:val="00453625"/>
    <w:rsid w:val="00453704"/>
    <w:rsid w:val="004542F3"/>
    <w:rsid w:val="00454663"/>
    <w:rsid w:val="00454681"/>
    <w:rsid w:val="00455472"/>
    <w:rsid w:val="004567D9"/>
    <w:rsid w:val="004570A4"/>
    <w:rsid w:val="00457756"/>
    <w:rsid w:val="00457AEB"/>
    <w:rsid w:val="004602E5"/>
    <w:rsid w:val="004609F6"/>
    <w:rsid w:val="0046184D"/>
    <w:rsid w:val="00461A4B"/>
    <w:rsid w:val="00462C36"/>
    <w:rsid w:val="00462F1F"/>
    <w:rsid w:val="00463C64"/>
    <w:rsid w:val="00463FCF"/>
    <w:rsid w:val="004640EE"/>
    <w:rsid w:val="00464A10"/>
    <w:rsid w:val="00465480"/>
    <w:rsid w:val="00465934"/>
    <w:rsid w:val="004664BB"/>
    <w:rsid w:val="00466692"/>
    <w:rsid w:val="004667B8"/>
    <w:rsid w:val="004669D4"/>
    <w:rsid w:val="00466C11"/>
    <w:rsid w:val="00466E64"/>
    <w:rsid w:val="00466EAD"/>
    <w:rsid w:val="00467385"/>
    <w:rsid w:val="00467B64"/>
    <w:rsid w:val="00467FA6"/>
    <w:rsid w:val="0047051A"/>
    <w:rsid w:val="00470762"/>
    <w:rsid w:val="00470A08"/>
    <w:rsid w:val="0047122B"/>
    <w:rsid w:val="00471847"/>
    <w:rsid w:val="0047191E"/>
    <w:rsid w:val="00471C5E"/>
    <w:rsid w:val="00472C1C"/>
    <w:rsid w:val="00473042"/>
    <w:rsid w:val="00473F96"/>
    <w:rsid w:val="00474989"/>
    <w:rsid w:val="00475379"/>
    <w:rsid w:val="004757EA"/>
    <w:rsid w:val="004759C7"/>
    <w:rsid w:val="00475F2C"/>
    <w:rsid w:val="004760A8"/>
    <w:rsid w:val="004762E5"/>
    <w:rsid w:val="0047745C"/>
    <w:rsid w:val="004813F4"/>
    <w:rsid w:val="00481F37"/>
    <w:rsid w:val="00482593"/>
    <w:rsid w:val="00483004"/>
    <w:rsid w:val="00483520"/>
    <w:rsid w:val="00483AE3"/>
    <w:rsid w:val="00484D67"/>
    <w:rsid w:val="00487265"/>
    <w:rsid w:val="00487409"/>
    <w:rsid w:val="0049155E"/>
    <w:rsid w:val="00491F5E"/>
    <w:rsid w:val="00492133"/>
    <w:rsid w:val="0049288C"/>
    <w:rsid w:val="004929C3"/>
    <w:rsid w:val="00492D6D"/>
    <w:rsid w:val="00493FDF"/>
    <w:rsid w:val="00494151"/>
    <w:rsid w:val="00494187"/>
    <w:rsid w:val="00495860"/>
    <w:rsid w:val="00495910"/>
    <w:rsid w:val="00495B0D"/>
    <w:rsid w:val="00496D14"/>
    <w:rsid w:val="00496ED7"/>
    <w:rsid w:val="004979B8"/>
    <w:rsid w:val="00497EDE"/>
    <w:rsid w:val="004A0A8C"/>
    <w:rsid w:val="004A0D44"/>
    <w:rsid w:val="004A142B"/>
    <w:rsid w:val="004A1C5A"/>
    <w:rsid w:val="004A1C8B"/>
    <w:rsid w:val="004A21DF"/>
    <w:rsid w:val="004A25C0"/>
    <w:rsid w:val="004A2F41"/>
    <w:rsid w:val="004A3653"/>
    <w:rsid w:val="004A520C"/>
    <w:rsid w:val="004A58B1"/>
    <w:rsid w:val="004A7820"/>
    <w:rsid w:val="004B06CD"/>
    <w:rsid w:val="004B14CD"/>
    <w:rsid w:val="004B1E15"/>
    <w:rsid w:val="004B209A"/>
    <w:rsid w:val="004B22F8"/>
    <w:rsid w:val="004B2D40"/>
    <w:rsid w:val="004B3107"/>
    <w:rsid w:val="004B31C6"/>
    <w:rsid w:val="004B3299"/>
    <w:rsid w:val="004B4240"/>
    <w:rsid w:val="004B4B02"/>
    <w:rsid w:val="004B572D"/>
    <w:rsid w:val="004B595B"/>
    <w:rsid w:val="004B5A55"/>
    <w:rsid w:val="004B5C61"/>
    <w:rsid w:val="004B5E3E"/>
    <w:rsid w:val="004B6ADD"/>
    <w:rsid w:val="004B75FE"/>
    <w:rsid w:val="004C08F7"/>
    <w:rsid w:val="004C0E88"/>
    <w:rsid w:val="004C134D"/>
    <w:rsid w:val="004C15C9"/>
    <w:rsid w:val="004C2111"/>
    <w:rsid w:val="004C2A64"/>
    <w:rsid w:val="004C303A"/>
    <w:rsid w:val="004C31F3"/>
    <w:rsid w:val="004C4DF1"/>
    <w:rsid w:val="004C547C"/>
    <w:rsid w:val="004C54AA"/>
    <w:rsid w:val="004C57B8"/>
    <w:rsid w:val="004C6C62"/>
    <w:rsid w:val="004C72F3"/>
    <w:rsid w:val="004C7D9E"/>
    <w:rsid w:val="004C7DBB"/>
    <w:rsid w:val="004C7DCE"/>
    <w:rsid w:val="004D0D6C"/>
    <w:rsid w:val="004D26F8"/>
    <w:rsid w:val="004D2E1A"/>
    <w:rsid w:val="004D362F"/>
    <w:rsid w:val="004D41A6"/>
    <w:rsid w:val="004D4669"/>
    <w:rsid w:val="004D4BFE"/>
    <w:rsid w:val="004D614C"/>
    <w:rsid w:val="004D6156"/>
    <w:rsid w:val="004D6F8C"/>
    <w:rsid w:val="004D72D6"/>
    <w:rsid w:val="004E18C8"/>
    <w:rsid w:val="004E1CDC"/>
    <w:rsid w:val="004E268E"/>
    <w:rsid w:val="004E3055"/>
    <w:rsid w:val="004E3112"/>
    <w:rsid w:val="004E3E54"/>
    <w:rsid w:val="004E5281"/>
    <w:rsid w:val="004E5D13"/>
    <w:rsid w:val="004E6EA2"/>
    <w:rsid w:val="004F1A0B"/>
    <w:rsid w:val="004F2E25"/>
    <w:rsid w:val="004F3E50"/>
    <w:rsid w:val="004F439F"/>
    <w:rsid w:val="004F4F47"/>
    <w:rsid w:val="004F59BD"/>
    <w:rsid w:val="004F68BE"/>
    <w:rsid w:val="004F6E14"/>
    <w:rsid w:val="004F7067"/>
    <w:rsid w:val="004F7236"/>
    <w:rsid w:val="004F75C1"/>
    <w:rsid w:val="004F775F"/>
    <w:rsid w:val="00500554"/>
    <w:rsid w:val="00501B9B"/>
    <w:rsid w:val="005022D7"/>
    <w:rsid w:val="00503BC7"/>
    <w:rsid w:val="00503F72"/>
    <w:rsid w:val="005041DA"/>
    <w:rsid w:val="00504ED7"/>
    <w:rsid w:val="0050501F"/>
    <w:rsid w:val="0050671A"/>
    <w:rsid w:val="005071E9"/>
    <w:rsid w:val="0050784C"/>
    <w:rsid w:val="00511A3D"/>
    <w:rsid w:val="00511CE7"/>
    <w:rsid w:val="00511D91"/>
    <w:rsid w:val="00511E23"/>
    <w:rsid w:val="00512C53"/>
    <w:rsid w:val="00514623"/>
    <w:rsid w:val="0051485E"/>
    <w:rsid w:val="00515F00"/>
    <w:rsid w:val="0051651D"/>
    <w:rsid w:val="00516B34"/>
    <w:rsid w:val="005170C8"/>
    <w:rsid w:val="0051714B"/>
    <w:rsid w:val="005177B7"/>
    <w:rsid w:val="005200CB"/>
    <w:rsid w:val="00520A85"/>
    <w:rsid w:val="00521535"/>
    <w:rsid w:val="005225BF"/>
    <w:rsid w:val="005236E6"/>
    <w:rsid w:val="00523742"/>
    <w:rsid w:val="0052452C"/>
    <w:rsid w:val="00524723"/>
    <w:rsid w:val="00525668"/>
    <w:rsid w:val="0052573D"/>
    <w:rsid w:val="0052581A"/>
    <w:rsid w:val="00525AED"/>
    <w:rsid w:val="00526287"/>
    <w:rsid w:val="00527E75"/>
    <w:rsid w:val="00530B00"/>
    <w:rsid w:val="00531674"/>
    <w:rsid w:val="005319A0"/>
    <w:rsid w:val="00532AC0"/>
    <w:rsid w:val="00532D42"/>
    <w:rsid w:val="005336F1"/>
    <w:rsid w:val="005339E9"/>
    <w:rsid w:val="00534C5F"/>
    <w:rsid w:val="00535E03"/>
    <w:rsid w:val="00536C58"/>
    <w:rsid w:val="005372C5"/>
    <w:rsid w:val="00537366"/>
    <w:rsid w:val="00537588"/>
    <w:rsid w:val="00537633"/>
    <w:rsid w:val="00537E89"/>
    <w:rsid w:val="005403F9"/>
    <w:rsid w:val="00540B36"/>
    <w:rsid w:val="005418C4"/>
    <w:rsid w:val="00541F51"/>
    <w:rsid w:val="005420FD"/>
    <w:rsid w:val="00544B43"/>
    <w:rsid w:val="00544CE0"/>
    <w:rsid w:val="00544D93"/>
    <w:rsid w:val="00544FCC"/>
    <w:rsid w:val="00545941"/>
    <w:rsid w:val="005464F1"/>
    <w:rsid w:val="005467B3"/>
    <w:rsid w:val="00546AEC"/>
    <w:rsid w:val="00546D5B"/>
    <w:rsid w:val="00546E33"/>
    <w:rsid w:val="00547AA3"/>
    <w:rsid w:val="00547D78"/>
    <w:rsid w:val="005503B9"/>
    <w:rsid w:val="005503EE"/>
    <w:rsid w:val="005520A9"/>
    <w:rsid w:val="00553E0A"/>
    <w:rsid w:val="005544E1"/>
    <w:rsid w:val="005546C2"/>
    <w:rsid w:val="00554F81"/>
    <w:rsid w:val="00555802"/>
    <w:rsid w:val="00555AE8"/>
    <w:rsid w:val="00557257"/>
    <w:rsid w:val="005603B3"/>
    <w:rsid w:val="00560E3C"/>
    <w:rsid w:val="00561417"/>
    <w:rsid w:val="005618DB"/>
    <w:rsid w:val="00561CF2"/>
    <w:rsid w:val="00562E9E"/>
    <w:rsid w:val="00563928"/>
    <w:rsid w:val="00563AF6"/>
    <w:rsid w:val="005647FE"/>
    <w:rsid w:val="00564801"/>
    <w:rsid w:val="00564AD2"/>
    <w:rsid w:val="00564D30"/>
    <w:rsid w:val="005651B3"/>
    <w:rsid w:val="005653F4"/>
    <w:rsid w:val="005660D1"/>
    <w:rsid w:val="00567B54"/>
    <w:rsid w:val="00567C81"/>
    <w:rsid w:val="00571695"/>
    <w:rsid w:val="005732E2"/>
    <w:rsid w:val="00573422"/>
    <w:rsid w:val="00573B8B"/>
    <w:rsid w:val="00573BA0"/>
    <w:rsid w:val="00574FAD"/>
    <w:rsid w:val="00575573"/>
    <w:rsid w:val="00575905"/>
    <w:rsid w:val="00575F88"/>
    <w:rsid w:val="005765D1"/>
    <w:rsid w:val="00577A5A"/>
    <w:rsid w:val="00580848"/>
    <w:rsid w:val="00580B9E"/>
    <w:rsid w:val="00580BAF"/>
    <w:rsid w:val="0058123B"/>
    <w:rsid w:val="0058181C"/>
    <w:rsid w:val="00582174"/>
    <w:rsid w:val="00582554"/>
    <w:rsid w:val="0058290A"/>
    <w:rsid w:val="0058357F"/>
    <w:rsid w:val="00583CEB"/>
    <w:rsid w:val="005842C6"/>
    <w:rsid w:val="0058437B"/>
    <w:rsid w:val="00584674"/>
    <w:rsid w:val="00584710"/>
    <w:rsid w:val="0058727D"/>
    <w:rsid w:val="005875B2"/>
    <w:rsid w:val="00590E76"/>
    <w:rsid w:val="00591CE1"/>
    <w:rsid w:val="00592478"/>
    <w:rsid w:val="005940B0"/>
    <w:rsid w:val="0059459C"/>
    <w:rsid w:val="0059464F"/>
    <w:rsid w:val="005958EC"/>
    <w:rsid w:val="00595B8F"/>
    <w:rsid w:val="0059798F"/>
    <w:rsid w:val="00597CEE"/>
    <w:rsid w:val="00597EA7"/>
    <w:rsid w:val="00597F9F"/>
    <w:rsid w:val="005A01E1"/>
    <w:rsid w:val="005A04A8"/>
    <w:rsid w:val="005A135C"/>
    <w:rsid w:val="005A1A69"/>
    <w:rsid w:val="005A21D5"/>
    <w:rsid w:val="005A3443"/>
    <w:rsid w:val="005A3E3B"/>
    <w:rsid w:val="005A3ECD"/>
    <w:rsid w:val="005A4682"/>
    <w:rsid w:val="005A487F"/>
    <w:rsid w:val="005A49A9"/>
    <w:rsid w:val="005A5182"/>
    <w:rsid w:val="005A7723"/>
    <w:rsid w:val="005A7C2A"/>
    <w:rsid w:val="005A7DC4"/>
    <w:rsid w:val="005A7E21"/>
    <w:rsid w:val="005B07B3"/>
    <w:rsid w:val="005B1112"/>
    <w:rsid w:val="005B248D"/>
    <w:rsid w:val="005B2C31"/>
    <w:rsid w:val="005B2FD1"/>
    <w:rsid w:val="005B32AD"/>
    <w:rsid w:val="005B34B5"/>
    <w:rsid w:val="005B36FD"/>
    <w:rsid w:val="005B409E"/>
    <w:rsid w:val="005B4F37"/>
    <w:rsid w:val="005B52A6"/>
    <w:rsid w:val="005B56C7"/>
    <w:rsid w:val="005B576E"/>
    <w:rsid w:val="005B586D"/>
    <w:rsid w:val="005B6952"/>
    <w:rsid w:val="005B6C25"/>
    <w:rsid w:val="005B780B"/>
    <w:rsid w:val="005B796C"/>
    <w:rsid w:val="005C029B"/>
    <w:rsid w:val="005C0B16"/>
    <w:rsid w:val="005C0CC7"/>
    <w:rsid w:val="005C2F85"/>
    <w:rsid w:val="005C3328"/>
    <w:rsid w:val="005C3C16"/>
    <w:rsid w:val="005C49D1"/>
    <w:rsid w:val="005C5ABA"/>
    <w:rsid w:val="005C6272"/>
    <w:rsid w:val="005C66DE"/>
    <w:rsid w:val="005C674A"/>
    <w:rsid w:val="005C69F4"/>
    <w:rsid w:val="005C6EE3"/>
    <w:rsid w:val="005C7CD9"/>
    <w:rsid w:val="005D08DB"/>
    <w:rsid w:val="005D094F"/>
    <w:rsid w:val="005D0D68"/>
    <w:rsid w:val="005D11B2"/>
    <w:rsid w:val="005D1A2C"/>
    <w:rsid w:val="005D1E05"/>
    <w:rsid w:val="005D1F91"/>
    <w:rsid w:val="005D2687"/>
    <w:rsid w:val="005D2867"/>
    <w:rsid w:val="005D2FBA"/>
    <w:rsid w:val="005D33D3"/>
    <w:rsid w:val="005D3546"/>
    <w:rsid w:val="005D5B4C"/>
    <w:rsid w:val="005D66EF"/>
    <w:rsid w:val="005D6D61"/>
    <w:rsid w:val="005D70BA"/>
    <w:rsid w:val="005D7AF5"/>
    <w:rsid w:val="005D7DE0"/>
    <w:rsid w:val="005D7FD5"/>
    <w:rsid w:val="005E0DE8"/>
    <w:rsid w:val="005E1230"/>
    <w:rsid w:val="005E1647"/>
    <w:rsid w:val="005E21FE"/>
    <w:rsid w:val="005E22AB"/>
    <w:rsid w:val="005E27EE"/>
    <w:rsid w:val="005E2F90"/>
    <w:rsid w:val="005E3613"/>
    <w:rsid w:val="005E3935"/>
    <w:rsid w:val="005E3F70"/>
    <w:rsid w:val="005E4EE0"/>
    <w:rsid w:val="005E53A5"/>
    <w:rsid w:val="005E5E0A"/>
    <w:rsid w:val="005E63B1"/>
    <w:rsid w:val="005E64B3"/>
    <w:rsid w:val="005E6964"/>
    <w:rsid w:val="005E706D"/>
    <w:rsid w:val="005E7A35"/>
    <w:rsid w:val="005E7C7F"/>
    <w:rsid w:val="005E7EEC"/>
    <w:rsid w:val="005F025B"/>
    <w:rsid w:val="005F0781"/>
    <w:rsid w:val="005F0ABC"/>
    <w:rsid w:val="005F218C"/>
    <w:rsid w:val="005F27BA"/>
    <w:rsid w:val="005F2D30"/>
    <w:rsid w:val="005F30F9"/>
    <w:rsid w:val="005F31E5"/>
    <w:rsid w:val="005F590A"/>
    <w:rsid w:val="005F6011"/>
    <w:rsid w:val="005F6B20"/>
    <w:rsid w:val="005F7C8E"/>
    <w:rsid w:val="006000E5"/>
    <w:rsid w:val="00600E4D"/>
    <w:rsid w:val="00601395"/>
    <w:rsid w:val="00601497"/>
    <w:rsid w:val="00602EF5"/>
    <w:rsid w:val="00602F55"/>
    <w:rsid w:val="006034AB"/>
    <w:rsid w:val="006044C9"/>
    <w:rsid w:val="006051D2"/>
    <w:rsid w:val="006052A4"/>
    <w:rsid w:val="006054BA"/>
    <w:rsid w:val="0060586E"/>
    <w:rsid w:val="00605CF2"/>
    <w:rsid w:val="0060637B"/>
    <w:rsid w:val="00606926"/>
    <w:rsid w:val="006071FB"/>
    <w:rsid w:val="00607F38"/>
    <w:rsid w:val="00610111"/>
    <w:rsid w:val="006101F2"/>
    <w:rsid w:val="0061032B"/>
    <w:rsid w:val="00611061"/>
    <w:rsid w:val="00611133"/>
    <w:rsid w:val="006122D2"/>
    <w:rsid w:val="0061275D"/>
    <w:rsid w:val="00614159"/>
    <w:rsid w:val="006141C6"/>
    <w:rsid w:val="00614C36"/>
    <w:rsid w:val="00615218"/>
    <w:rsid w:val="00616D81"/>
    <w:rsid w:val="00616DA4"/>
    <w:rsid w:val="00617268"/>
    <w:rsid w:val="00620480"/>
    <w:rsid w:val="006206A4"/>
    <w:rsid w:val="00622327"/>
    <w:rsid w:val="0062242F"/>
    <w:rsid w:val="006224DF"/>
    <w:rsid w:val="00622E95"/>
    <w:rsid w:val="00622F7E"/>
    <w:rsid w:val="006232F6"/>
    <w:rsid w:val="00624B9A"/>
    <w:rsid w:val="00625FCA"/>
    <w:rsid w:val="00626480"/>
    <w:rsid w:val="00626C4D"/>
    <w:rsid w:val="0062723C"/>
    <w:rsid w:val="00627C5F"/>
    <w:rsid w:val="00630C90"/>
    <w:rsid w:val="0063122A"/>
    <w:rsid w:val="00631C69"/>
    <w:rsid w:val="00631CC1"/>
    <w:rsid w:val="00632789"/>
    <w:rsid w:val="00633A46"/>
    <w:rsid w:val="00634BC3"/>
    <w:rsid w:val="00634C51"/>
    <w:rsid w:val="00635013"/>
    <w:rsid w:val="006350C7"/>
    <w:rsid w:val="006350F8"/>
    <w:rsid w:val="0063571E"/>
    <w:rsid w:val="00637036"/>
    <w:rsid w:val="0063796A"/>
    <w:rsid w:val="00637D05"/>
    <w:rsid w:val="00640D38"/>
    <w:rsid w:val="006411F2"/>
    <w:rsid w:val="00641E58"/>
    <w:rsid w:val="00642942"/>
    <w:rsid w:val="00642BA6"/>
    <w:rsid w:val="006431F3"/>
    <w:rsid w:val="00643C6B"/>
    <w:rsid w:val="00644027"/>
    <w:rsid w:val="00644B6B"/>
    <w:rsid w:val="00644BBD"/>
    <w:rsid w:val="00645947"/>
    <w:rsid w:val="00645B7C"/>
    <w:rsid w:val="00645EC1"/>
    <w:rsid w:val="00645F70"/>
    <w:rsid w:val="006464A2"/>
    <w:rsid w:val="00646F8B"/>
    <w:rsid w:val="0064714A"/>
    <w:rsid w:val="00651055"/>
    <w:rsid w:val="00651D65"/>
    <w:rsid w:val="00652B76"/>
    <w:rsid w:val="00652FDC"/>
    <w:rsid w:val="00653D98"/>
    <w:rsid w:val="006548FF"/>
    <w:rsid w:val="00654B9A"/>
    <w:rsid w:val="00654DD3"/>
    <w:rsid w:val="00656030"/>
    <w:rsid w:val="0065674E"/>
    <w:rsid w:val="00657584"/>
    <w:rsid w:val="006575A5"/>
    <w:rsid w:val="006575F2"/>
    <w:rsid w:val="00657E2A"/>
    <w:rsid w:val="006604BD"/>
    <w:rsid w:val="00660A50"/>
    <w:rsid w:val="00661123"/>
    <w:rsid w:val="00661B5B"/>
    <w:rsid w:val="006637A1"/>
    <w:rsid w:val="006643F7"/>
    <w:rsid w:val="00665336"/>
    <w:rsid w:val="00667594"/>
    <w:rsid w:val="0067067A"/>
    <w:rsid w:val="006711BC"/>
    <w:rsid w:val="0067255B"/>
    <w:rsid w:val="0067256E"/>
    <w:rsid w:val="00673379"/>
    <w:rsid w:val="006739A6"/>
    <w:rsid w:val="00673E07"/>
    <w:rsid w:val="00673ECB"/>
    <w:rsid w:val="00674320"/>
    <w:rsid w:val="00674C9C"/>
    <w:rsid w:val="00675563"/>
    <w:rsid w:val="00675A80"/>
    <w:rsid w:val="00675D67"/>
    <w:rsid w:val="006760E4"/>
    <w:rsid w:val="006766AA"/>
    <w:rsid w:val="00676810"/>
    <w:rsid w:val="006777E5"/>
    <w:rsid w:val="00677CDC"/>
    <w:rsid w:val="00677D7F"/>
    <w:rsid w:val="006805FA"/>
    <w:rsid w:val="00680ED4"/>
    <w:rsid w:val="006812C5"/>
    <w:rsid w:val="0068201E"/>
    <w:rsid w:val="0068246B"/>
    <w:rsid w:val="006835EE"/>
    <w:rsid w:val="00683B2B"/>
    <w:rsid w:val="006864ED"/>
    <w:rsid w:val="00686554"/>
    <w:rsid w:val="006875B1"/>
    <w:rsid w:val="00691495"/>
    <w:rsid w:val="006921DD"/>
    <w:rsid w:val="0069266D"/>
    <w:rsid w:val="006934F0"/>
    <w:rsid w:val="006939DA"/>
    <w:rsid w:val="00695D01"/>
    <w:rsid w:val="00695DAC"/>
    <w:rsid w:val="006A03B0"/>
    <w:rsid w:val="006A0C54"/>
    <w:rsid w:val="006A13D7"/>
    <w:rsid w:val="006A2001"/>
    <w:rsid w:val="006A2293"/>
    <w:rsid w:val="006A25D4"/>
    <w:rsid w:val="006A263F"/>
    <w:rsid w:val="006A2A0B"/>
    <w:rsid w:val="006A2D73"/>
    <w:rsid w:val="006A2F11"/>
    <w:rsid w:val="006A30B6"/>
    <w:rsid w:val="006A3859"/>
    <w:rsid w:val="006A3B6C"/>
    <w:rsid w:val="006A3FEA"/>
    <w:rsid w:val="006A40D8"/>
    <w:rsid w:val="006A4BFF"/>
    <w:rsid w:val="006A787E"/>
    <w:rsid w:val="006B0020"/>
    <w:rsid w:val="006B07FE"/>
    <w:rsid w:val="006B0F31"/>
    <w:rsid w:val="006B241B"/>
    <w:rsid w:val="006B2F09"/>
    <w:rsid w:val="006B339E"/>
    <w:rsid w:val="006B3441"/>
    <w:rsid w:val="006B3DD5"/>
    <w:rsid w:val="006B434A"/>
    <w:rsid w:val="006B46A6"/>
    <w:rsid w:val="006B46E9"/>
    <w:rsid w:val="006B4758"/>
    <w:rsid w:val="006B4F04"/>
    <w:rsid w:val="006B512C"/>
    <w:rsid w:val="006B55D1"/>
    <w:rsid w:val="006B5A7E"/>
    <w:rsid w:val="006B71C0"/>
    <w:rsid w:val="006B732B"/>
    <w:rsid w:val="006B7C56"/>
    <w:rsid w:val="006B7E79"/>
    <w:rsid w:val="006B7EA3"/>
    <w:rsid w:val="006C0BF3"/>
    <w:rsid w:val="006C1C6C"/>
    <w:rsid w:val="006C22D0"/>
    <w:rsid w:val="006C26D4"/>
    <w:rsid w:val="006C27A3"/>
    <w:rsid w:val="006C3236"/>
    <w:rsid w:val="006C328B"/>
    <w:rsid w:val="006C353A"/>
    <w:rsid w:val="006C3D30"/>
    <w:rsid w:val="006C43A4"/>
    <w:rsid w:val="006C4A5C"/>
    <w:rsid w:val="006C538D"/>
    <w:rsid w:val="006C5423"/>
    <w:rsid w:val="006C5BA0"/>
    <w:rsid w:val="006C61C9"/>
    <w:rsid w:val="006C66DE"/>
    <w:rsid w:val="006C6951"/>
    <w:rsid w:val="006C75F0"/>
    <w:rsid w:val="006C77DF"/>
    <w:rsid w:val="006C7F1F"/>
    <w:rsid w:val="006C7FB2"/>
    <w:rsid w:val="006D1132"/>
    <w:rsid w:val="006D174C"/>
    <w:rsid w:val="006D2CC2"/>
    <w:rsid w:val="006D32A9"/>
    <w:rsid w:val="006D4A39"/>
    <w:rsid w:val="006D552E"/>
    <w:rsid w:val="006D56E0"/>
    <w:rsid w:val="006D5748"/>
    <w:rsid w:val="006D59E0"/>
    <w:rsid w:val="006D5ADF"/>
    <w:rsid w:val="006D6081"/>
    <w:rsid w:val="006D6453"/>
    <w:rsid w:val="006D649E"/>
    <w:rsid w:val="006D6550"/>
    <w:rsid w:val="006D6BDC"/>
    <w:rsid w:val="006D7472"/>
    <w:rsid w:val="006D74AE"/>
    <w:rsid w:val="006E0731"/>
    <w:rsid w:val="006E19E4"/>
    <w:rsid w:val="006E21DF"/>
    <w:rsid w:val="006E2712"/>
    <w:rsid w:val="006E2889"/>
    <w:rsid w:val="006E2ECE"/>
    <w:rsid w:val="006E3270"/>
    <w:rsid w:val="006E34DB"/>
    <w:rsid w:val="006E3856"/>
    <w:rsid w:val="006E38C0"/>
    <w:rsid w:val="006E3B2D"/>
    <w:rsid w:val="006E3C08"/>
    <w:rsid w:val="006E4889"/>
    <w:rsid w:val="006E48B4"/>
    <w:rsid w:val="006E4D31"/>
    <w:rsid w:val="006E5B1F"/>
    <w:rsid w:val="006E6249"/>
    <w:rsid w:val="006E70B3"/>
    <w:rsid w:val="006E72B4"/>
    <w:rsid w:val="006E7AC8"/>
    <w:rsid w:val="006E7B82"/>
    <w:rsid w:val="006F05DF"/>
    <w:rsid w:val="006F06DB"/>
    <w:rsid w:val="006F1AA9"/>
    <w:rsid w:val="006F1D42"/>
    <w:rsid w:val="006F2AED"/>
    <w:rsid w:val="006F2CEB"/>
    <w:rsid w:val="006F3608"/>
    <w:rsid w:val="006F39C4"/>
    <w:rsid w:val="006F3AA9"/>
    <w:rsid w:val="006F3DE3"/>
    <w:rsid w:val="006F4575"/>
    <w:rsid w:val="006F477C"/>
    <w:rsid w:val="006F4943"/>
    <w:rsid w:val="006F5D4D"/>
    <w:rsid w:val="006F7907"/>
    <w:rsid w:val="0070033F"/>
    <w:rsid w:val="0070130E"/>
    <w:rsid w:val="00701826"/>
    <w:rsid w:val="00701DEA"/>
    <w:rsid w:val="00702965"/>
    <w:rsid w:val="00702D6D"/>
    <w:rsid w:val="0070517F"/>
    <w:rsid w:val="0070569C"/>
    <w:rsid w:val="0070636A"/>
    <w:rsid w:val="007063E2"/>
    <w:rsid w:val="00706667"/>
    <w:rsid w:val="00706B0E"/>
    <w:rsid w:val="00707D1D"/>
    <w:rsid w:val="00710208"/>
    <w:rsid w:val="007102E0"/>
    <w:rsid w:val="00710330"/>
    <w:rsid w:val="00711706"/>
    <w:rsid w:val="007118F9"/>
    <w:rsid w:val="00712213"/>
    <w:rsid w:val="007126E6"/>
    <w:rsid w:val="00713346"/>
    <w:rsid w:val="00713629"/>
    <w:rsid w:val="00713BD4"/>
    <w:rsid w:val="007147D7"/>
    <w:rsid w:val="00714C5F"/>
    <w:rsid w:val="0071598C"/>
    <w:rsid w:val="00715ADC"/>
    <w:rsid w:val="00715C83"/>
    <w:rsid w:val="00716111"/>
    <w:rsid w:val="00716208"/>
    <w:rsid w:val="007169A9"/>
    <w:rsid w:val="00716DA8"/>
    <w:rsid w:val="00717CC3"/>
    <w:rsid w:val="00720648"/>
    <w:rsid w:val="00720F64"/>
    <w:rsid w:val="0072216F"/>
    <w:rsid w:val="00722D91"/>
    <w:rsid w:val="007246CA"/>
    <w:rsid w:val="00725666"/>
    <w:rsid w:val="0072653A"/>
    <w:rsid w:val="007276A1"/>
    <w:rsid w:val="007309A1"/>
    <w:rsid w:val="00730BD5"/>
    <w:rsid w:val="0073103D"/>
    <w:rsid w:val="00731995"/>
    <w:rsid w:val="007324E0"/>
    <w:rsid w:val="0073298A"/>
    <w:rsid w:val="007337F0"/>
    <w:rsid w:val="00733A23"/>
    <w:rsid w:val="00733A40"/>
    <w:rsid w:val="007340E7"/>
    <w:rsid w:val="00734186"/>
    <w:rsid w:val="007342AF"/>
    <w:rsid w:val="00734F9E"/>
    <w:rsid w:val="007356C1"/>
    <w:rsid w:val="00736133"/>
    <w:rsid w:val="00736BC6"/>
    <w:rsid w:val="007374C2"/>
    <w:rsid w:val="00737912"/>
    <w:rsid w:val="007403B0"/>
    <w:rsid w:val="00740504"/>
    <w:rsid w:val="00742701"/>
    <w:rsid w:val="00742905"/>
    <w:rsid w:val="00743162"/>
    <w:rsid w:val="007432AF"/>
    <w:rsid w:val="0074343F"/>
    <w:rsid w:val="007435A6"/>
    <w:rsid w:val="00744020"/>
    <w:rsid w:val="00744697"/>
    <w:rsid w:val="00744EB7"/>
    <w:rsid w:val="007452FB"/>
    <w:rsid w:val="00750EE0"/>
    <w:rsid w:val="007510F7"/>
    <w:rsid w:val="007511E9"/>
    <w:rsid w:val="0075129B"/>
    <w:rsid w:val="0075168A"/>
    <w:rsid w:val="00751802"/>
    <w:rsid w:val="00753410"/>
    <w:rsid w:val="00754AD2"/>
    <w:rsid w:val="00754C97"/>
    <w:rsid w:val="00754DCF"/>
    <w:rsid w:val="0075525C"/>
    <w:rsid w:val="00755460"/>
    <w:rsid w:val="00755BEE"/>
    <w:rsid w:val="00755EFE"/>
    <w:rsid w:val="00755F34"/>
    <w:rsid w:val="00756418"/>
    <w:rsid w:val="00756606"/>
    <w:rsid w:val="007572B6"/>
    <w:rsid w:val="00757916"/>
    <w:rsid w:val="007579D3"/>
    <w:rsid w:val="00757F7E"/>
    <w:rsid w:val="00757FAA"/>
    <w:rsid w:val="0076009F"/>
    <w:rsid w:val="00760C44"/>
    <w:rsid w:val="00760DBE"/>
    <w:rsid w:val="00761B42"/>
    <w:rsid w:val="007628DA"/>
    <w:rsid w:val="00762A45"/>
    <w:rsid w:val="00763718"/>
    <w:rsid w:val="00763ACA"/>
    <w:rsid w:val="00763B2B"/>
    <w:rsid w:val="00763C5D"/>
    <w:rsid w:val="00764980"/>
    <w:rsid w:val="00764E3D"/>
    <w:rsid w:val="007653C7"/>
    <w:rsid w:val="00766423"/>
    <w:rsid w:val="007671EC"/>
    <w:rsid w:val="007677EF"/>
    <w:rsid w:val="00770CFF"/>
    <w:rsid w:val="00770F32"/>
    <w:rsid w:val="0077113F"/>
    <w:rsid w:val="00771800"/>
    <w:rsid w:val="00773A7C"/>
    <w:rsid w:val="00773BDF"/>
    <w:rsid w:val="00773BE8"/>
    <w:rsid w:val="00773C29"/>
    <w:rsid w:val="00773CDF"/>
    <w:rsid w:val="00773E14"/>
    <w:rsid w:val="0077428A"/>
    <w:rsid w:val="00774735"/>
    <w:rsid w:val="00774C98"/>
    <w:rsid w:val="00774D5B"/>
    <w:rsid w:val="00774DB4"/>
    <w:rsid w:val="00775191"/>
    <w:rsid w:val="007753DE"/>
    <w:rsid w:val="00775429"/>
    <w:rsid w:val="0077570A"/>
    <w:rsid w:val="007758C0"/>
    <w:rsid w:val="00775CD7"/>
    <w:rsid w:val="00776110"/>
    <w:rsid w:val="00776EB8"/>
    <w:rsid w:val="00777BD0"/>
    <w:rsid w:val="007810F6"/>
    <w:rsid w:val="00781700"/>
    <w:rsid w:val="007817C3"/>
    <w:rsid w:val="00781F07"/>
    <w:rsid w:val="007821BA"/>
    <w:rsid w:val="00782579"/>
    <w:rsid w:val="00783E08"/>
    <w:rsid w:val="00785CB8"/>
    <w:rsid w:val="007862E9"/>
    <w:rsid w:val="0078646F"/>
    <w:rsid w:val="007878C3"/>
    <w:rsid w:val="007900DA"/>
    <w:rsid w:val="0079135E"/>
    <w:rsid w:val="0079281D"/>
    <w:rsid w:val="0079288E"/>
    <w:rsid w:val="00792C86"/>
    <w:rsid w:val="0079460A"/>
    <w:rsid w:val="00795048"/>
    <w:rsid w:val="00795AAE"/>
    <w:rsid w:val="00795E30"/>
    <w:rsid w:val="00795FCA"/>
    <w:rsid w:val="00796254"/>
    <w:rsid w:val="007964CB"/>
    <w:rsid w:val="007964F2"/>
    <w:rsid w:val="007967CC"/>
    <w:rsid w:val="007967FF"/>
    <w:rsid w:val="00796C4B"/>
    <w:rsid w:val="00796F3A"/>
    <w:rsid w:val="007975FA"/>
    <w:rsid w:val="007976C4"/>
    <w:rsid w:val="007A00EC"/>
    <w:rsid w:val="007A03BD"/>
    <w:rsid w:val="007A07DA"/>
    <w:rsid w:val="007A1678"/>
    <w:rsid w:val="007A3052"/>
    <w:rsid w:val="007A38A6"/>
    <w:rsid w:val="007A3EAD"/>
    <w:rsid w:val="007A40E5"/>
    <w:rsid w:val="007A5055"/>
    <w:rsid w:val="007A5B76"/>
    <w:rsid w:val="007A6665"/>
    <w:rsid w:val="007A680D"/>
    <w:rsid w:val="007A71D6"/>
    <w:rsid w:val="007A7665"/>
    <w:rsid w:val="007A7D93"/>
    <w:rsid w:val="007A7FBD"/>
    <w:rsid w:val="007B07F8"/>
    <w:rsid w:val="007B0F92"/>
    <w:rsid w:val="007B0FA3"/>
    <w:rsid w:val="007B1010"/>
    <w:rsid w:val="007B1FAF"/>
    <w:rsid w:val="007B205A"/>
    <w:rsid w:val="007B3468"/>
    <w:rsid w:val="007B3FD6"/>
    <w:rsid w:val="007B469C"/>
    <w:rsid w:val="007B4EE4"/>
    <w:rsid w:val="007B5EAE"/>
    <w:rsid w:val="007B7009"/>
    <w:rsid w:val="007B7191"/>
    <w:rsid w:val="007B7352"/>
    <w:rsid w:val="007B7D80"/>
    <w:rsid w:val="007C111F"/>
    <w:rsid w:val="007C1538"/>
    <w:rsid w:val="007C157B"/>
    <w:rsid w:val="007C1613"/>
    <w:rsid w:val="007C1E07"/>
    <w:rsid w:val="007C1E56"/>
    <w:rsid w:val="007C2B55"/>
    <w:rsid w:val="007C2CFE"/>
    <w:rsid w:val="007C2E6F"/>
    <w:rsid w:val="007C32FC"/>
    <w:rsid w:val="007C3933"/>
    <w:rsid w:val="007C3AFD"/>
    <w:rsid w:val="007C4DA3"/>
    <w:rsid w:val="007C5319"/>
    <w:rsid w:val="007C60A2"/>
    <w:rsid w:val="007C6B63"/>
    <w:rsid w:val="007C6CD7"/>
    <w:rsid w:val="007C6EEF"/>
    <w:rsid w:val="007C73D1"/>
    <w:rsid w:val="007C7ECD"/>
    <w:rsid w:val="007D08A6"/>
    <w:rsid w:val="007D0E1F"/>
    <w:rsid w:val="007D19E0"/>
    <w:rsid w:val="007D2019"/>
    <w:rsid w:val="007D2F5A"/>
    <w:rsid w:val="007D35D9"/>
    <w:rsid w:val="007D3DFD"/>
    <w:rsid w:val="007D4299"/>
    <w:rsid w:val="007D4646"/>
    <w:rsid w:val="007D46FA"/>
    <w:rsid w:val="007D4CAE"/>
    <w:rsid w:val="007D537B"/>
    <w:rsid w:val="007D5D37"/>
    <w:rsid w:val="007D63FB"/>
    <w:rsid w:val="007E061B"/>
    <w:rsid w:val="007E1295"/>
    <w:rsid w:val="007E1A59"/>
    <w:rsid w:val="007E28E2"/>
    <w:rsid w:val="007E3074"/>
    <w:rsid w:val="007E3213"/>
    <w:rsid w:val="007E37C4"/>
    <w:rsid w:val="007E3CA5"/>
    <w:rsid w:val="007E3E2E"/>
    <w:rsid w:val="007E466C"/>
    <w:rsid w:val="007E4D6F"/>
    <w:rsid w:val="007E593C"/>
    <w:rsid w:val="007E7B92"/>
    <w:rsid w:val="007F0D8A"/>
    <w:rsid w:val="007F13B1"/>
    <w:rsid w:val="007F1A6A"/>
    <w:rsid w:val="007F2049"/>
    <w:rsid w:val="007F3C71"/>
    <w:rsid w:val="007F7D56"/>
    <w:rsid w:val="00800494"/>
    <w:rsid w:val="00800D53"/>
    <w:rsid w:val="00800DEE"/>
    <w:rsid w:val="0080147B"/>
    <w:rsid w:val="00801CA9"/>
    <w:rsid w:val="00802069"/>
    <w:rsid w:val="008024D2"/>
    <w:rsid w:val="008029B5"/>
    <w:rsid w:val="00802CA4"/>
    <w:rsid w:val="00802EC3"/>
    <w:rsid w:val="00803674"/>
    <w:rsid w:val="00803744"/>
    <w:rsid w:val="008037F2"/>
    <w:rsid w:val="008040D5"/>
    <w:rsid w:val="00805C23"/>
    <w:rsid w:val="00805E3B"/>
    <w:rsid w:val="008067D0"/>
    <w:rsid w:val="00806DD0"/>
    <w:rsid w:val="00807BC1"/>
    <w:rsid w:val="008109C7"/>
    <w:rsid w:val="00811525"/>
    <w:rsid w:val="0081200F"/>
    <w:rsid w:val="008127CE"/>
    <w:rsid w:val="00812EC8"/>
    <w:rsid w:val="0081377C"/>
    <w:rsid w:val="0081388B"/>
    <w:rsid w:val="00813AB8"/>
    <w:rsid w:val="00813C66"/>
    <w:rsid w:val="008152C6"/>
    <w:rsid w:val="00815D14"/>
    <w:rsid w:val="00816046"/>
    <w:rsid w:val="0081636E"/>
    <w:rsid w:val="00820B5E"/>
    <w:rsid w:val="008212F7"/>
    <w:rsid w:val="008225CD"/>
    <w:rsid w:val="00822BBB"/>
    <w:rsid w:val="00822BDC"/>
    <w:rsid w:val="00823856"/>
    <w:rsid w:val="00824E58"/>
    <w:rsid w:val="008254B1"/>
    <w:rsid w:val="00825939"/>
    <w:rsid w:val="00826335"/>
    <w:rsid w:val="008264B9"/>
    <w:rsid w:val="00826851"/>
    <w:rsid w:val="00826881"/>
    <w:rsid w:val="00827240"/>
    <w:rsid w:val="00827D73"/>
    <w:rsid w:val="00830134"/>
    <w:rsid w:val="008317D7"/>
    <w:rsid w:val="00831B07"/>
    <w:rsid w:val="0083254A"/>
    <w:rsid w:val="008328C7"/>
    <w:rsid w:val="00832A03"/>
    <w:rsid w:val="00832B5A"/>
    <w:rsid w:val="00832BCF"/>
    <w:rsid w:val="00832DE4"/>
    <w:rsid w:val="00834811"/>
    <w:rsid w:val="008352FC"/>
    <w:rsid w:val="008357CD"/>
    <w:rsid w:val="00835C4E"/>
    <w:rsid w:val="008362BD"/>
    <w:rsid w:val="00836759"/>
    <w:rsid w:val="0083777C"/>
    <w:rsid w:val="00837BA5"/>
    <w:rsid w:val="0084074F"/>
    <w:rsid w:val="00840800"/>
    <w:rsid w:val="00840859"/>
    <w:rsid w:val="0084134C"/>
    <w:rsid w:val="008415DB"/>
    <w:rsid w:val="008421AD"/>
    <w:rsid w:val="0084281F"/>
    <w:rsid w:val="00842FA1"/>
    <w:rsid w:val="0084377E"/>
    <w:rsid w:val="00843941"/>
    <w:rsid w:val="00843B6B"/>
    <w:rsid w:val="00843CB3"/>
    <w:rsid w:val="008453B2"/>
    <w:rsid w:val="008455AE"/>
    <w:rsid w:val="00846182"/>
    <w:rsid w:val="00846F27"/>
    <w:rsid w:val="0084797D"/>
    <w:rsid w:val="00847A17"/>
    <w:rsid w:val="008501E4"/>
    <w:rsid w:val="0085022C"/>
    <w:rsid w:val="00851F86"/>
    <w:rsid w:val="0085233E"/>
    <w:rsid w:val="00852A36"/>
    <w:rsid w:val="00852A56"/>
    <w:rsid w:val="00853350"/>
    <w:rsid w:val="00853B96"/>
    <w:rsid w:val="008544CB"/>
    <w:rsid w:val="00854C5A"/>
    <w:rsid w:val="00855D34"/>
    <w:rsid w:val="00856469"/>
    <w:rsid w:val="00856696"/>
    <w:rsid w:val="0086112C"/>
    <w:rsid w:val="00861390"/>
    <w:rsid w:val="00861506"/>
    <w:rsid w:val="00861DA6"/>
    <w:rsid w:val="00861EF4"/>
    <w:rsid w:val="0086381F"/>
    <w:rsid w:val="00864FF7"/>
    <w:rsid w:val="008654F1"/>
    <w:rsid w:val="00865B06"/>
    <w:rsid w:val="00866225"/>
    <w:rsid w:val="00866580"/>
    <w:rsid w:val="00866C2B"/>
    <w:rsid w:val="00866EF4"/>
    <w:rsid w:val="0086766F"/>
    <w:rsid w:val="00867B86"/>
    <w:rsid w:val="00867BE1"/>
    <w:rsid w:val="008701AF"/>
    <w:rsid w:val="00870A10"/>
    <w:rsid w:val="008715F8"/>
    <w:rsid w:val="00871758"/>
    <w:rsid w:val="00871EE2"/>
    <w:rsid w:val="00871F27"/>
    <w:rsid w:val="008727DF"/>
    <w:rsid w:val="0087292F"/>
    <w:rsid w:val="00872AE6"/>
    <w:rsid w:val="0087300E"/>
    <w:rsid w:val="0087311E"/>
    <w:rsid w:val="00873E99"/>
    <w:rsid w:val="00874877"/>
    <w:rsid w:val="00875C4D"/>
    <w:rsid w:val="0087631B"/>
    <w:rsid w:val="00876328"/>
    <w:rsid w:val="00877727"/>
    <w:rsid w:val="00877801"/>
    <w:rsid w:val="00877A97"/>
    <w:rsid w:val="00877AFA"/>
    <w:rsid w:val="00880ABD"/>
    <w:rsid w:val="00880DBE"/>
    <w:rsid w:val="0088178C"/>
    <w:rsid w:val="0088261A"/>
    <w:rsid w:val="00882627"/>
    <w:rsid w:val="008837CA"/>
    <w:rsid w:val="008840C0"/>
    <w:rsid w:val="008848EA"/>
    <w:rsid w:val="00884BFD"/>
    <w:rsid w:val="00885FCF"/>
    <w:rsid w:val="00887360"/>
    <w:rsid w:val="00890691"/>
    <w:rsid w:val="008908C3"/>
    <w:rsid w:val="00890DC2"/>
    <w:rsid w:val="00892441"/>
    <w:rsid w:val="0089244A"/>
    <w:rsid w:val="0089244C"/>
    <w:rsid w:val="00892C72"/>
    <w:rsid w:val="00892EC1"/>
    <w:rsid w:val="0089480D"/>
    <w:rsid w:val="00895092"/>
    <w:rsid w:val="008950CF"/>
    <w:rsid w:val="008956BE"/>
    <w:rsid w:val="00895703"/>
    <w:rsid w:val="00895FB3"/>
    <w:rsid w:val="0089621C"/>
    <w:rsid w:val="00897F66"/>
    <w:rsid w:val="008A0B30"/>
    <w:rsid w:val="008A14E0"/>
    <w:rsid w:val="008A1561"/>
    <w:rsid w:val="008A2086"/>
    <w:rsid w:val="008A249A"/>
    <w:rsid w:val="008A26B6"/>
    <w:rsid w:val="008A2F85"/>
    <w:rsid w:val="008A3572"/>
    <w:rsid w:val="008A387B"/>
    <w:rsid w:val="008A3976"/>
    <w:rsid w:val="008A3E8E"/>
    <w:rsid w:val="008A466F"/>
    <w:rsid w:val="008A49D0"/>
    <w:rsid w:val="008A4F20"/>
    <w:rsid w:val="008A5A66"/>
    <w:rsid w:val="008A5FF4"/>
    <w:rsid w:val="008A6521"/>
    <w:rsid w:val="008A679F"/>
    <w:rsid w:val="008A7757"/>
    <w:rsid w:val="008A7C04"/>
    <w:rsid w:val="008B17FF"/>
    <w:rsid w:val="008B191C"/>
    <w:rsid w:val="008B2050"/>
    <w:rsid w:val="008B31F9"/>
    <w:rsid w:val="008B46A3"/>
    <w:rsid w:val="008B4D7F"/>
    <w:rsid w:val="008B585F"/>
    <w:rsid w:val="008B5AE1"/>
    <w:rsid w:val="008B6A02"/>
    <w:rsid w:val="008B6B79"/>
    <w:rsid w:val="008B7BB5"/>
    <w:rsid w:val="008C1072"/>
    <w:rsid w:val="008C1734"/>
    <w:rsid w:val="008C1B0E"/>
    <w:rsid w:val="008C1C04"/>
    <w:rsid w:val="008C244A"/>
    <w:rsid w:val="008C28A1"/>
    <w:rsid w:val="008C3038"/>
    <w:rsid w:val="008C36B2"/>
    <w:rsid w:val="008C39DB"/>
    <w:rsid w:val="008C3BC7"/>
    <w:rsid w:val="008C3D20"/>
    <w:rsid w:val="008C4404"/>
    <w:rsid w:val="008C46A9"/>
    <w:rsid w:val="008C4FD6"/>
    <w:rsid w:val="008C50D9"/>
    <w:rsid w:val="008C5BC1"/>
    <w:rsid w:val="008C61EE"/>
    <w:rsid w:val="008C6B65"/>
    <w:rsid w:val="008C76D8"/>
    <w:rsid w:val="008D23B6"/>
    <w:rsid w:val="008D23CE"/>
    <w:rsid w:val="008D2887"/>
    <w:rsid w:val="008D3329"/>
    <w:rsid w:val="008D37FA"/>
    <w:rsid w:val="008D3859"/>
    <w:rsid w:val="008D45C5"/>
    <w:rsid w:val="008D49C7"/>
    <w:rsid w:val="008D4A21"/>
    <w:rsid w:val="008D4BB9"/>
    <w:rsid w:val="008D578A"/>
    <w:rsid w:val="008D6544"/>
    <w:rsid w:val="008D661F"/>
    <w:rsid w:val="008D7651"/>
    <w:rsid w:val="008E134D"/>
    <w:rsid w:val="008E1A23"/>
    <w:rsid w:val="008E22B7"/>
    <w:rsid w:val="008E2644"/>
    <w:rsid w:val="008E2822"/>
    <w:rsid w:val="008E3912"/>
    <w:rsid w:val="008E40E2"/>
    <w:rsid w:val="008E4ED2"/>
    <w:rsid w:val="008E566C"/>
    <w:rsid w:val="008E5CC5"/>
    <w:rsid w:val="008E6592"/>
    <w:rsid w:val="008E67EE"/>
    <w:rsid w:val="008E7427"/>
    <w:rsid w:val="008E7EAA"/>
    <w:rsid w:val="008F04BA"/>
    <w:rsid w:val="008F118D"/>
    <w:rsid w:val="008F2647"/>
    <w:rsid w:val="008F2701"/>
    <w:rsid w:val="008F27BD"/>
    <w:rsid w:val="008F2A50"/>
    <w:rsid w:val="008F31D1"/>
    <w:rsid w:val="008F4512"/>
    <w:rsid w:val="008F479D"/>
    <w:rsid w:val="008F4FF8"/>
    <w:rsid w:val="008F5335"/>
    <w:rsid w:val="008F5B78"/>
    <w:rsid w:val="008F5E0C"/>
    <w:rsid w:val="008F62EC"/>
    <w:rsid w:val="008F6F3F"/>
    <w:rsid w:val="0090116E"/>
    <w:rsid w:val="00902EC9"/>
    <w:rsid w:val="009036CD"/>
    <w:rsid w:val="00903B99"/>
    <w:rsid w:val="00903FAE"/>
    <w:rsid w:val="009051EC"/>
    <w:rsid w:val="009059FB"/>
    <w:rsid w:val="00905CAC"/>
    <w:rsid w:val="009063CD"/>
    <w:rsid w:val="0090665C"/>
    <w:rsid w:val="009076BC"/>
    <w:rsid w:val="00907871"/>
    <w:rsid w:val="00907EBA"/>
    <w:rsid w:val="00907F5D"/>
    <w:rsid w:val="009106C1"/>
    <w:rsid w:val="00910FAA"/>
    <w:rsid w:val="009117BF"/>
    <w:rsid w:val="009121B0"/>
    <w:rsid w:val="00912BF5"/>
    <w:rsid w:val="00912C2C"/>
    <w:rsid w:val="00912E45"/>
    <w:rsid w:val="0091374C"/>
    <w:rsid w:val="0091657E"/>
    <w:rsid w:val="00916D7C"/>
    <w:rsid w:val="009178D7"/>
    <w:rsid w:val="00917AA2"/>
    <w:rsid w:val="00917D68"/>
    <w:rsid w:val="00920131"/>
    <w:rsid w:val="009210C2"/>
    <w:rsid w:val="00921AD1"/>
    <w:rsid w:val="00921B30"/>
    <w:rsid w:val="0092296B"/>
    <w:rsid w:val="00923865"/>
    <w:rsid w:val="00923CE1"/>
    <w:rsid w:val="00923EEC"/>
    <w:rsid w:val="009245D4"/>
    <w:rsid w:val="009246A0"/>
    <w:rsid w:val="00924B43"/>
    <w:rsid w:val="00925E95"/>
    <w:rsid w:val="00926413"/>
    <w:rsid w:val="009301D3"/>
    <w:rsid w:val="0093048F"/>
    <w:rsid w:val="009312BF"/>
    <w:rsid w:val="0093130F"/>
    <w:rsid w:val="0093192C"/>
    <w:rsid w:val="00931F26"/>
    <w:rsid w:val="00931FA3"/>
    <w:rsid w:val="00932573"/>
    <w:rsid w:val="00932A0C"/>
    <w:rsid w:val="00933927"/>
    <w:rsid w:val="00933ADE"/>
    <w:rsid w:val="00933B72"/>
    <w:rsid w:val="00934A44"/>
    <w:rsid w:val="00935326"/>
    <w:rsid w:val="00935436"/>
    <w:rsid w:val="00935F77"/>
    <w:rsid w:val="00940194"/>
    <w:rsid w:val="00940501"/>
    <w:rsid w:val="009408E7"/>
    <w:rsid w:val="00940AA9"/>
    <w:rsid w:val="00940BBB"/>
    <w:rsid w:val="0094170A"/>
    <w:rsid w:val="00941B9E"/>
    <w:rsid w:val="009422F6"/>
    <w:rsid w:val="00942F74"/>
    <w:rsid w:val="009432FF"/>
    <w:rsid w:val="0094385E"/>
    <w:rsid w:val="00944BA9"/>
    <w:rsid w:val="00945812"/>
    <w:rsid w:val="00945BA7"/>
    <w:rsid w:val="00946057"/>
    <w:rsid w:val="00947028"/>
    <w:rsid w:val="009477E5"/>
    <w:rsid w:val="00947D64"/>
    <w:rsid w:val="00950BC8"/>
    <w:rsid w:val="009514A8"/>
    <w:rsid w:val="00951FA1"/>
    <w:rsid w:val="0095241D"/>
    <w:rsid w:val="0095293E"/>
    <w:rsid w:val="00954B1B"/>
    <w:rsid w:val="00955123"/>
    <w:rsid w:val="00955532"/>
    <w:rsid w:val="00955616"/>
    <w:rsid w:val="00955801"/>
    <w:rsid w:val="0095649A"/>
    <w:rsid w:val="009566F4"/>
    <w:rsid w:val="00956A7C"/>
    <w:rsid w:val="00956FEF"/>
    <w:rsid w:val="00957BE0"/>
    <w:rsid w:val="00961377"/>
    <w:rsid w:val="00962E75"/>
    <w:rsid w:val="00962FFB"/>
    <w:rsid w:val="00963D9A"/>
    <w:rsid w:val="009646CD"/>
    <w:rsid w:val="00964CDE"/>
    <w:rsid w:val="009651BC"/>
    <w:rsid w:val="00965F89"/>
    <w:rsid w:val="00967411"/>
    <w:rsid w:val="00967A36"/>
    <w:rsid w:val="00970D49"/>
    <w:rsid w:val="00971964"/>
    <w:rsid w:val="00972039"/>
    <w:rsid w:val="00972457"/>
    <w:rsid w:val="00972754"/>
    <w:rsid w:val="00973198"/>
    <w:rsid w:val="009737CE"/>
    <w:rsid w:val="0097434D"/>
    <w:rsid w:val="00975729"/>
    <w:rsid w:val="00975B95"/>
    <w:rsid w:val="00976734"/>
    <w:rsid w:val="0097685C"/>
    <w:rsid w:val="009771A9"/>
    <w:rsid w:val="00980ABC"/>
    <w:rsid w:val="00980B65"/>
    <w:rsid w:val="009815DB"/>
    <w:rsid w:val="00982971"/>
    <w:rsid w:val="00984059"/>
    <w:rsid w:val="009846DF"/>
    <w:rsid w:val="00984B0B"/>
    <w:rsid w:val="00984C52"/>
    <w:rsid w:val="00985006"/>
    <w:rsid w:val="00985737"/>
    <w:rsid w:val="0098611E"/>
    <w:rsid w:val="00987254"/>
    <w:rsid w:val="00987CFA"/>
    <w:rsid w:val="00990858"/>
    <w:rsid w:val="0099125F"/>
    <w:rsid w:val="009914DA"/>
    <w:rsid w:val="00991FDB"/>
    <w:rsid w:val="0099256D"/>
    <w:rsid w:val="009925F7"/>
    <w:rsid w:val="0099306C"/>
    <w:rsid w:val="00993D03"/>
    <w:rsid w:val="00994039"/>
    <w:rsid w:val="009947D2"/>
    <w:rsid w:val="00995FC9"/>
    <w:rsid w:val="00996C80"/>
    <w:rsid w:val="00997FD8"/>
    <w:rsid w:val="009A0350"/>
    <w:rsid w:val="009A117E"/>
    <w:rsid w:val="009A1D5E"/>
    <w:rsid w:val="009A2700"/>
    <w:rsid w:val="009A3C80"/>
    <w:rsid w:val="009A4CEC"/>
    <w:rsid w:val="009A5A09"/>
    <w:rsid w:val="009A6870"/>
    <w:rsid w:val="009A75A5"/>
    <w:rsid w:val="009A7894"/>
    <w:rsid w:val="009B0FCD"/>
    <w:rsid w:val="009B1625"/>
    <w:rsid w:val="009B1829"/>
    <w:rsid w:val="009B18F9"/>
    <w:rsid w:val="009B2448"/>
    <w:rsid w:val="009B292D"/>
    <w:rsid w:val="009B2BED"/>
    <w:rsid w:val="009B38CE"/>
    <w:rsid w:val="009B4CBF"/>
    <w:rsid w:val="009B4CC8"/>
    <w:rsid w:val="009B52C7"/>
    <w:rsid w:val="009B5D07"/>
    <w:rsid w:val="009B602B"/>
    <w:rsid w:val="009B620D"/>
    <w:rsid w:val="009B6B45"/>
    <w:rsid w:val="009B7382"/>
    <w:rsid w:val="009C0185"/>
    <w:rsid w:val="009C064F"/>
    <w:rsid w:val="009C090F"/>
    <w:rsid w:val="009C0978"/>
    <w:rsid w:val="009C0989"/>
    <w:rsid w:val="009C1247"/>
    <w:rsid w:val="009C27CA"/>
    <w:rsid w:val="009C2FEF"/>
    <w:rsid w:val="009C37DC"/>
    <w:rsid w:val="009C40A9"/>
    <w:rsid w:val="009C444B"/>
    <w:rsid w:val="009C4CCD"/>
    <w:rsid w:val="009C53A1"/>
    <w:rsid w:val="009C5983"/>
    <w:rsid w:val="009C5F8E"/>
    <w:rsid w:val="009C620A"/>
    <w:rsid w:val="009C6318"/>
    <w:rsid w:val="009C6391"/>
    <w:rsid w:val="009C7E6D"/>
    <w:rsid w:val="009D0E7F"/>
    <w:rsid w:val="009D33BC"/>
    <w:rsid w:val="009D3413"/>
    <w:rsid w:val="009D36E9"/>
    <w:rsid w:val="009D3B95"/>
    <w:rsid w:val="009D42D0"/>
    <w:rsid w:val="009D461C"/>
    <w:rsid w:val="009D4F39"/>
    <w:rsid w:val="009D594C"/>
    <w:rsid w:val="009D61CA"/>
    <w:rsid w:val="009D64FE"/>
    <w:rsid w:val="009D68F7"/>
    <w:rsid w:val="009D739A"/>
    <w:rsid w:val="009E10E0"/>
    <w:rsid w:val="009E1875"/>
    <w:rsid w:val="009E34B6"/>
    <w:rsid w:val="009E3703"/>
    <w:rsid w:val="009E37C6"/>
    <w:rsid w:val="009E3E68"/>
    <w:rsid w:val="009E619E"/>
    <w:rsid w:val="009F02B6"/>
    <w:rsid w:val="009F114A"/>
    <w:rsid w:val="009F13E9"/>
    <w:rsid w:val="009F206E"/>
    <w:rsid w:val="009F25B9"/>
    <w:rsid w:val="009F2F20"/>
    <w:rsid w:val="009F30C9"/>
    <w:rsid w:val="009F37F0"/>
    <w:rsid w:val="009F3925"/>
    <w:rsid w:val="009F4009"/>
    <w:rsid w:val="009F4DB9"/>
    <w:rsid w:val="009F5F98"/>
    <w:rsid w:val="009F6DEF"/>
    <w:rsid w:val="009F6E67"/>
    <w:rsid w:val="009F706E"/>
    <w:rsid w:val="00A00B0B"/>
    <w:rsid w:val="00A02C2F"/>
    <w:rsid w:val="00A02D4A"/>
    <w:rsid w:val="00A03A72"/>
    <w:rsid w:val="00A03FD1"/>
    <w:rsid w:val="00A0400C"/>
    <w:rsid w:val="00A042A1"/>
    <w:rsid w:val="00A05199"/>
    <w:rsid w:val="00A05EAD"/>
    <w:rsid w:val="00A07D5C"/>
    <w:rsid w:val="00A10DF7"/>
    <w:rsid w:val="00A11146"/>
    <w:rsid w:val="00A112CE"/>
    <w:rsid w:val="00A122E4"/>
    <w:rsid w:val="00A124E9"/>
    <w:rsid w:val="00A125E3"/>
    <w:rsid w:val="00A12AFB"/>
    <w:rsid w:val="00A1316A"/>
    <w:rsid w:val="00A138EC"/>
    <w:rsid w:val="00A1399C"/>
    <w:rsid w:val="00A1478F"/>
    <w:rsid w:val="00A14B7D"/>
    <w:rsid w:val="00A14C42"/>
    <w:rsid w:val="00A151C0"/>
    <w:rsid w:val="00A15406"/>
    <w:rsid w:val="00A15575"/>
    <w:rsid w:val="00A155CE"/>
    <w:rsid w:val="00A155FC"/>
    <w:rsid w:val="00A157B2"/>
    <w:rsid w:val="00A15CB4"/>
    <w:rsid w:val="00A166F1"/>
    <w:rsid w:val="00A16DE9"/>
    <w:rsid w:val="00A2045B"/>
    <w:rsid w:val="00A20A2B"/>
    <w:rsid w:val="00A20BCB"/>
    <w:rsid w:val="00A215BC"/>
    <w:rsid w:val="00A216CB"/>
    <w:rsid w:val="00A22069"/>
    <w:rsid w:val="00A22436"/>
    <w:rsid w:val="00A22B2F"/>
    <w:rsid w:val="00A2344B"/>
    <w:rsid w:val="00A23AFE"/>
    <w:rsid w:val="00A23F03"/>
    <w:rsid w:val="00A24329"/>
    <w:rsid w:val="00A24495"/>
    <w:rsid w:val="00A246CB"/>
    <w:rsid w:val="00A24BFB"/>
    <w:rsid w:val="00A25CDD"/>
    <w:rsid w:val="00A26606"/>
    <w:rsid w:val="00A268FF"/>
    <w:rsid w:val="00A27F8E"/>
    <w:rsid w:val="00A300BB"/>
    <w:rsid w:val="00A304BA"/>
    <w:rsid w:val="00A30D5B"/>
    <w:rsid w:val="00A31D07"/>
    <w:rsid w:val="00A31F30"/>
    <w:rsid w:val="00A32104"/>
    <w:rsid w:val="00A32301"/>
    <w:rsid w:val="00A328D9"/>
    <w:rsid w:val="00A32AC9"/>
    <w:rsid w:val="00A33030"/>
    <w:rsid w:val="00A334A4"/>
    <w:rsid w:val="00A33513"/>
    <w:rsid w:val="00A337A3"/>
    <w:rsid w:val="00A33B3D"/>
    <w:rsid w:val="00A35035"/>
    <w:rsid w:val="00A363E3"/>
    <w:rsid w:val="00A36540"/>
    <w:rsid w:val="00A3778F"/>
    <w:rsid w:val="00A37847"/>
    <w:rsid w:val="00A4001F"/>
    <w:rsid w:val="00A4039C"/>
    <w:rsid w:val="00A40EBA"/>
    <w:rsid w:val="00A4159E"/>
    <w:rsid w:val="00A41C10"/>
    <w:rsid w:val="00A41F1A"/>
    <w:rsid w:val="00A421AA"/>
    <w:rsid w:val="00A42251"/>
    <w:rsid w:val="00A42AE2"/>
    <w:rsid w:val="00A43368"/>
    <w:rsid w:val="00A44E59"/>
    <w:rsid w:val="00A451BE"/>
    <w:rsid w:val="00A455A5"/>
    <w:rsid w:val="00A45A9E"/>
    <w:rsid w:val="00A4642F"/>
    <w:rsid w:val="00A466E4"/>
    <w:rsid w:val="00A50265"/>
    <w:rsid w:val="00A50FC9"/>
    <w:rsid w:val="00A51263"/>
    <w:rsid w:val="00A51703"/>
    <w:rsid w:val="00A51D63"/>
    <w:rsid w:val="00A52275"/>
    <w:rsid w:val="00A52E11"/>
    <w:rsid w:val="00A53469"/>
    <w:rsid w:val="00A53B29"/>
    <w:rsid w:val="00A54466"/>
    <w:rsid w:val="00A54DB7"/>
    <w:rsid w:val="00A561F7"/>
    <w:rsid w:val="00A5643A"/>
    <w:rsid w:val="00A5761C"/>
    <w:rsid w:val="00A576A1"/>
    <w:rsid w:val="00A57B60"/>
    <w:rsid w:val="00A60D08"/>
    <w:rsid w:val="00A60F29"/>
    <w:rsid w:val="00A6108A"/>
    <w:rsid w:val="00A622CE"/>
    <w:rsid w:val="00A6339B"/>
    <w:rsid w:val="00A63B49"/>
    <w:rsid w:val="00A63BD9"/>
    <w:rsid w:val="00A649E8"/>
    <w:rsid w:val="00A6534F"/>
    <w:rsid w:val="00A67D9D"/>
    <w:rsid w:val="00A67DE3"/>
    <w:rsid w:val="00A705EF"/>
    <w:rsid w:val="00A7063D"/>
    <w:rsid w:val="00A70984"/>
    <w:rsid w:val="00A70A36"/>
    <w:rsid w:val="00A716B2"/>
    <w:rsid w:val="00A71B75"/>
    <w:rsid w:val="00A72D01"/>
    <w:rsid w:val="00A73586"/>
    <w:rsid w:val="00A737CF"/>
    <w:rsid w:val="00A73A53"/>
    <w:rsid w:val="00A73F46"/>
    <w:rsid w:val="00A74FAE"/>
    <w:rsid w:val="00A752B7"/>
    <w:rsid w:val="00A75A21"/>
    <w:rsid w:val="00A75C04"/>
    <w:rsid w:val="00A76036"/>
    <w:rsid w:val="00A76E65"/>
    <w:rsid w:val="00A77251"/>
    <w:rsid w:val="00A81FFA"/>
    <w:rsid w:val="00A82C79"/>
    <w:rsid w:val="00A82DC0"/>
    <w:rsid w:val="00A83AD3"/>
    <w:rsid w:val="00A8443F"/>
    <w:rsid w:val="00A8463C"/>
    <w:rsid w:val="00A85206"/>
    <w:rsid w:val="00A85492"/>
    <w:rsid w:val="00A85FF3"/>
    <w:rsid w:val="00A86475"/>
    <w:rsid w:val="00A86816"/>
    <w:rsid w:val="00A86C0A"/>
    <w:rsid w:val="00A902AF"/>
    <w:rsid w:val="00A90A20"/>
    <w:rsid w:val="00A90BFF"/>
    <w:rsid w:val="00A912CE"/>
    <w:rsid w:val="00A9144D"/>
    <w:rsid w:val="00A929BA"/>
    <w:rsid w:val="00A92B9C"/>
    <w:rsid w:val="00A93840"/>
    <w:rsid w:val="00A942B5"/>
    <w:rsid w:val="00A94FEE"/>
    <w:rsid w:val="00A95198"/>
    <w:rsid w:val="00A95221"/>
    <w:rsid w:val="00A95E37"/>
    <w:rsid w:val="00A96220"/>
    <w:rsid w:val="00A96308"/>
    <w:rsid w:val="00A96FF4"/>
    <w:rsid w:val="00A973EB"/>
    <w:rsid w:val="00A97584"/>
    <w:rsid w:val="00A9794D"/>
    <w:rsid w:val="00AA10FC"/>
    <w:rsid w:val="00AA25B1"/>
    <w:rsid w:val="00AA388D"/>
    <w:rsid w:val="00AA3DB3"/>
    <w:rsid w:val="00AA4BC3"/>
    <w:rsid w:val="00AA59B6"/>
    <w:rsid w:val="00AA6591"/>
    <w:rsid w:val="00AA6EBE"/>
    <w:rsid w:val="00AA700A"/>
    <w:rsid w:val="00AA70CC"/>
    <w:rsid w:val="00AB0254"/>
    <w:rsid w:val="00AB075D"/>
    <w:rsid w:val="00AB0B35"/>
    <w:rsid w:val="00AB145B"/>
    <w:rsid w:val="00AB1B7A"/>
    <w:rsid w:val="00AB1CBE"/>
    <w:rsid w:val="00AB1DD2"/>
    <w:rsid w:val="00AB2500"/>
    <w:rsid w:val="00AB2A53"/>
    <w:rsid w:val="00AB2D18"/>
    <w:rsid w:val="00AB37EC"/>
    <w:rsid w:val="00AB424A"/>
    <w:rsid w:val="00AB4706"/>
    <w:rsid w:val="00AB5FEB"/>
    <w:rsid w:val="00AB664A"/>
    <w:rsid w:val="00AB7890"/>
    <w:rsid w:val="00AB7E12"/>
    <w:rsid w:val="00AC0360"/>
    <w:rsid w:val="00AC0547"/>
    <w:rsid w:val="00AC15C4"/>
    <w:rsid w:val="00AC1F79"/>
    <w:rsid w:val="00AC237F"/>
    <w:rsid w:val="00AC2866"/>
    <w:rsid w:val="00AC45BC"/>
    <w:rsid w:val="00AC50C8"/>
    <w:rsid w:val="00AC5171"/>
    <w:rsid w:val="00AC5662"/>
    <w:rsid w:val="00AC5886"/>
    <w:rsid w:val="00AC5F81"/>
    <w:rsid w:val="00AC6F37"/>
    <w:rsid w:val="00AC719C"/>
    <w:rsid w:val="00AC7993"/>
    <w:rsid w:val="00AD0078"/>
    <w:rsid w:val="00AD0AB2"/>
    <w:rsid w:val="00AD1225"/>
    <w:rsid w:val="00AD166F"/>
    <w:rsid w:val="00AD1AB6"/>
    <w:rsid w:val="00AD2FA1"/>
    <w:rsid w:val="00AD3287"/>
    <w:rsid w:val="00AD3915"/>
    <w:rsid w:val="00AD572B"/>
    <w:rsid w:val="00AD5C73"/>
    <w:rsid w:val="00AD60FE"/>
    <w:rsid w:val="00AD63A3"/>
    <w:rsid w:val="00AD6946"/>
    <w:rsid w:val="00AD742E"/>
    <w:rsid w:val="00AD7B83"/>
    <w:rsid w:val="00AD7EBD"/>
    <w:rsid w:val="00AE11FD"/>
    <w:rsid w:val="00AE1C3D"/>
    <w:rsid w:val="00AE1D7E"/>
    <w:rsid w:val="00AE2869"/>
    <w:rsid w:val="00AE2BEF"/>
    <w:rsid w:val="00AE2F87"/>
    <w:rsid w:val="00AE3091"/>
    <w:rsid w:val="00AE3118"/>
    <w:rsid w:val="00AE3338"/>
    <w:rsid w:val="00AE3456"/>
    <w:rsid w:val="00AE3E75"/>
    <w:rsid w:val="00AE51CD"/>
    <w:rsid w:val="00AE535C"/>
    <w:rsid w:val="00AE54D4"/>
    <w:rsid w:val="00AE6715"/>
    <w:rsid w:val="00AE72A1"/>
    <w:rsid w:val="00AE7931"/>
    <w:rsid w:val="00AE7DC9"/>
    <w:rsid w:val="00AF0ECA"/>
    <w:rsid w:val="00AF17DE"/>
    <w:rsid w:val="00AF207E"/>
    <w:rsid w:val="00AF2A86"/>
    <w:rsid w:val="00AF2B31"/>
    <w:rsid w:val="00AF33B1"/>
    <w:rsid w:val="00AF3737"/>
    <w:rsid w:val="00AF47B3"/>
    <w:rsid w:val="00AF4999"/>
    <w:rsid w:val="00AF53E4"/>
    <w:rsid w:val="00AF602C"/>
    <w:rsid w:val="00AF60E3"/>
    <w:rsid w:val="00AF70C6"/>
    <w:rsid w:val="00B00226"/>
    <w:rsid w:val="00B01039"/>
    <w:rsid w:val="00B03830"/>
    <w:rsid w:val="00B03C33"/>
    <w:rsid w:val="00B045D5"/>
    <w:rsid w:val="00B04A4A"/>
    <w:rsid w:val="00B051E9"/>
    <w:rsid w:val="00B05F7B"/>
    <w:rsid w:val="00B07E1D"/>
    <w:rsid w:val="00B07EC0"/>
    <w:rsid w:val="00B10075"/>
    <w:rsid w:val="00B1057D"/>
    <w:rsid w:val="00B10691"/>
    <w:rsid w:val="00B12B59"/>
    <w:rsid w:val="00B13004"/>
    <w:rsid w:val="00B13D61"/>
    <w:rsid w:val="00B15BE3"/>
    <w:rsid w:val="00B15FB5"/>
    <w:rsid w:val="00B16950"/>
    <w:rsid w:val="00B16972"/>
    <w:rsid w:val="00B16A5C"/>
    <w:rsid w:val="00B16CB0"/>
    <w:rsid w:val="00B176E9"/>
    <w:rsid w:val="00B178C3"/>
    <w:rsid w:val="00B17E09"/>
    <w:rsid w:val="00B20652"/>
    <w:rsid w:val="00B206A9"/>
    <w:rsid w:val="00B217B5"/>
    <w:rsid w:val="00B21AC7"/>
    <w:rsid w:val="00B224D2"/>
    <w:rsid w:val="00B241A6"/>
    <w:rsid w:val="00B24597"/>
    <w:rsid w:val="00B25900"/>
    <w:rsid w:val="00B2634F"/>
    <w:rsid w:val="00B26491"/>
    <w:rsid w:val="00B2732C"/>
    <w:rsid w:val="00B27411"/>
    <w:rsid w:val="00B27F2F"/>
    <w:rsid w:val="00B30106"/>
    <w:rsid w:val="00B30B01"/>
    <w:rsid w:val="00B31406"/>
    <w:rsid w:val="00B3144E"/>
    <w:rsid w:val="00B3206E"/>
    <w:rsid w:val="00B32245"/>
    <w:rsid w:val="00B330DE"/>
    <w:rsid w:val="00B33D80"/>
    <w:rsid w:val="00B33EC4"/>
    <w:rsid w:val="00B34AF5"/>
    <w:rsid w:val="00B34E97"/>
    <w:rsid w:val="00B34EE9"/>
    <w:rsid w:val="00B35249"/>
    <w:rsid w:val="00B35A36"/>
    <w:rsid w:val="00B368C5"/>
    <w:rsid w:val="00B3700B"/>
    <w:rsid w:val="00B37204"/>
    <w:rsid w:val="00B40001"/>
    <w:rsid w:val="00B40218"/>
    <w:rsid w:val="00B40E9F"/>
    <w:rsid w:val="00B4127C"/>
    <w:rsid w:val="00B4171D"/>
    <w:rsid w:val="00B41AF5"/>
    <w:rsid w:val="00B42595"/>
    <w:rsid w:val="00B42DA6"/>
    <w:rsid w:val="00B431CB"/>
    <w:rsid w:val="00B437B5"/>
    <w:rsid w:val="00B44BCB"/>
    <w:rsid w:val="00B455E9"/>
    <w:rsid w:val="00B45EFD"/>
    <w:rsid w:val="00B45F15"/>
    <w:rsid w:val="00B46010"/>
    <w:rsid w:val="00B46C48"/>
    <w:rsid w:val="00B47051"/>
    <w:rsid w:val="00B47191"/>
    <w:rsid w:val="00B5013B"/>
    <w:rsid w:val="00B50692"/>
    <w:rsid w:val="00B50A81"/>
    <w:rsid w:val="00B50AA5"/>
    <w:rsid w:val="00B51EB1"/>
    <w:rsid w:val="00B52B18"/>
    <w:rsid w:val="00B52E51"/>
    <w:rsid w:val="00B52E76"/>
    <w:rsid w:val="00B530DA"/>
    <w:rsid w:val="00B534FE"/>
    <w:rsid w:val="00B552C0"/>
    <w:rsid w:val="00B554A3"/>
    <w:rsid w:val="00B566C8"/>
    <w:rsid w:val="00B579E9"/>
    <w:rsid w:val="00B600BC"/>
    <w:rsid w:val="00B6014A"/>
    <w:rsid w:val="00B603D3"/>
    <w:rsid w:val="00B60652"/>
    <w:rsid w:val="00B610EA"/>
    <w:rsid w:val="00B61330"/>
    <w:rsid w:val="00B617A4"/>
    <w:rsid w:val="00B62154"/>
    <w:rsid w:val="00B621E9"/>
    <w:rsid w:val="00B63705"/>
    <w:rsid w:val="00B648B9"/>
    <w:rsid w:val="00B64E27"/>
    <w:rsid w:val="00B64EB5"/>
    <w:rsid w:val="00B650E4"/>
    <w:rsid w:val="00B65630"/>
    <w:rsid w:val="00B6597A"/>
    <w:rsid w:val="00B65CBC"/>
    <w:rsid w:val="00B66411"/>
    <w:rsid w:val="00B672F5"/>
    <w:rsid w:val="00B6788B"/>
    <w:rsid w:val="00B67D93"/>
    <w:rsid w:val="00B67FA7"/>
    <w:rsid w:val="00B7080B"/>
    <w:rsid w:val="00B708BA"/>
    <w:rsid w:val="00B72239"/>
    <w:rsid w:val="00B72DFE"/>
    <w:rsid w:val="00B74811"/>
    <w:rsid w:val="00B77318"/>
    <w:rsid w:val="00B776AF"/>
    <w:rsid w:val="00B778EF"/>
    <w:rsid w:val="00B8101C"/>
    <w:rsid w:val="00B8111C"/>
    <w:rsid w:val="00B818CA"/>
    <w:rsid w:val="00B836E6"/>
    <w:rsid w:val="00B83721"/>
    <w:rsid w:val="00B83853"/>
    <w:rsid w:val="00B83AD8"/>
    <w:rsid w:val="00B83C8C"/>
    <w:rsid w:val="00B85024"/>
    <w:rsid w:val="00B858C9"/>
    <w:rsid w:val="00B863F7"/>
    <w:rsid w:val="00B86C2C"/>
    <w:rsid w:val="00B873CD"/>
    <w:rsid w:val="00B87AFE"/>
    <w:rsid w:val="00B9110E"/>
    <w:rsid w:val="00B91A99"/>
    <w:rsid w:val="00B92550"/>
    <w:rsid w:val="00B937A5"/>
    <w:rsid w:val="00B93AF4"/>
    <w:rsid w:val="00B93C05"/>
    <w:rsid w:val="00B941CF"/>
    <w:rsid w:val="00B9445E"/>
    <w:rsid w:val="00B9498B"/>
    <w:rsid w:val="00B95993"/>
    <w:rsid w:val="00B95B1E"/>
    <w:rsid w:val="00B95DB3"/>
    <w:rsid w:val="00B9606E"/>
    <w:rsid w:val="00B9632F"/>
    <w:rsid w:val="00B967FE"/>
    <w:rsid w:val="00B96E90"/>
    <w:rsid w:val="00B9732C"/>
    <w:rsid w:val="00BA068F"/>
    <w:rsid w:val="00BA1ECF"/>
    <w:rsid w:val="00BA2136"/>
    <w:rsid w:val="00BA24DA"/>
    <w:rsid w:val="00BA3510"/>
    <w:rsid w:val="00BA6D17"/>
    <w:rsid w:val="00BA7531"/>
    <w:rsid w:val="00BA7A1D"/>
    <w:rsid w:val="00BB0076"/>
    <w:rsid w:val="00BB18F8"/>
    <w:rsid w:val="00BB18FB"/>
    <w:rsid w:val="00BB19A1"/>
    <w:rsid w:val="00BB2066"/>
    <w:rsid w:val="00BB23F5"/>
    <w:rsid w:val="00BB25B7"/>
    <w:rsid w:val="00BB41B6"/>
    <w:rsid w:val="00BB4937"/>
    <w:rsid w:val="00BB569E"/>
    <w:rsid w:val="00BB5864"/>
    <w:rsid w:val="00BB5971"/>
    <w:rsid w:val="00BB5EBD"/>
    <w:rsid w:val="00BB6200"/>
    <w:rsid w:val="00BC387B"/>
    <w:rsid w:val="00BC388D"/>
    <w:rsid w:val="00BC4CF4"/>
    <w:rsid w:val="00BC4ECC"/>
    <w:rsid w:val="00BC5377"/>
    <w:rsid w:val="00BC61F1"/>
    <w:rsid w:val="00BC6BC2"/>
    <w:rsid w:val="00BC6DEE"/>
    <w:rsid w:val="00BC6F48"/>
    <w:rsid w:val="00BC7EE9"/>
    <w:rsid w:val="00BD074C"/>
    <w:rsid w:val="00BD0778"/>
    <w:rsid w:val="00BD11D4"/>
    <w:rsid w:val="00BD17F4"/>
    <w:rsid w:val="00BD1AE3"/>
    <w:rsid w:val="00BD2CC0"/>
    <w:rsid w:val="00BD35E5"/>
    <w:rsid w:val="00BD35FA"/>
    <w:rsid w:val="00BD3873"/>
    <w:rsid w:val="00BD4427"/>
    <w:rsid w:val="00BD4974"/>
    <w:rsid w:val="00BD5E4A"/>
    <w:rsid w:val="00BD66EB"/>
    <w:rsid w:val="00BE0097"/>
    <w:rsid w:val="00BE09A5"/>
    <w:rsid w:val="00BE0D01"/>
    <w:rsid w:val="00BE18B9"/>
    <w:rsid w:val="00BE1B7B"/>
    <w:rsid w:val="00BE28E2"/>
    <w:rsid w:val="00BE29E3"/>
    <w:rsid w:val="00BE2BC9"/>
    <w:rsid w:val="00BE2F9E"/>
    <w:rsid w:val="00BE48A8"/>
    <w:rsid w:val="00BE55C6"/>
    <w:rsid w:val="00BE55DB"/>
    <w:rsid w:val="00BE59A4"/>
    <w:rsid w:val="00BE677A"/>
    <w:rsid w:val="00BE6AFE"/>
    <w:rsid w:val="00BE6DF4"/>
    <w:rsid w:val="00BF009C"/>
    <w:rsid w:val="00BF010F"/>
    <w:rsid w:val="00BF02D7"/>
    <w:rsid w:val="00BF09ED"/>
    <w:rsid w:val="00BF0C2E"/>
    <w:rsid w:val="00BF11F3"/>
    <w:rsid w:val="00BF1344"/>
    <w:rsid w:val="00BF18E9"/>
    <w:rsid w:val="00BF3499"/>
    <w:rsid w:val="00BF4008"/>
    <w:rsid w:val="00BF43B8"/>
    <w:rsid w:val="00BF4951"/>
    <w:rsid w:val="00BF4B38"/>
    <w:rsid w:val="00BF513F"/>
    <w:rsid w:val="00BF54DD"/>
    <w:rsid w:val="00BF6C44"/>
    <w:rsid w:val="00BF7297"/>
    <w:rsid w:val="00C00AA4"/>
    <w:rsid w:val="00C020C8"/>
    <w:rsid w:val="00C02D22"/>
    <w:rsid w:val="00C02E33"/>
    <w:rsid w:val="00C042CD"/>
    <w:rsid w:val="00C04436"/>
    <w:rsid w:val="00C04B76"/>
    <w:rsid w:val="00C05C9E"/>
    <w:rsid w:val="00C0653B"/>
    <w:rsid w:val="00C07CA2"/>
    <w:rsid w:val="00C1047D"/>
    <w:rsid w:val="00C107EF"/>
    <w:rsid w:val="00C1091C"/>
    <w:rsid w:val="00C1196D"/>
    <w:rsid w:val="00C12E3E"/>
    <w:rsid w:val="00C1329F"/>
    <w:rsid w:val="00C1376D"/>
    <w:rsid w:val="00C145C8"/>
    <w:rsid w:val="00C147CB"/>
    <w:rsid w:val="00C14D8B"/>
    <w:rsid w:val="00C15F95"/>
    <w:rsid w:val="00C171B1"/>
    <w:rsid w:val="00C17B4A"/>
    <w:rsid w:val="00C20199"/>
    <w:rsid w:val="00C20973"/>
    <w:rsid w:val="00C20979"/>
    <w:rsid w:val="00C20B74"/>
    <w:rsid w:val="00C20CE8"/>
    <w:rsid w:val="00C226A0"/>
    <w:rsid w:val="00C23182"/>
    <w:rsid w:val="00C23376"/>
    <w:rsid w:val="00C23B9C"/>
    <w:rsid w:val="00C23CB3"/>
    <w:rsid w:val="00C23E5E"/>
    <w:rsid w:val="00C24026"/>
    <w:rsid w:val="00C2407C"/>
    <w:rsid w:val="00C248BE"/>
    <w:rsid w:val="00C252F3"/>
    <w:rsid w:val="00C253D3"/>
    <w:rsid w:val="00C25A68"/>
    <w:rsid w:val="00C25E90"/>
    <w:rsid w:val="00C2620C"/>
    <w:rsid w:val="00C262BB"/>
    <w:rsid w:val="00C26529"/>
    <w:rsid w:val="00C2680B"/>
    <w:rsid w:val="00C26B67"/>
    <w:rsid w:val="00C27DFF"/>
    <w:rsid w:val="00C318D8"/>
    <w:rsid w:val="00C321E4"/>
    <w:rsid w:val="00C32B25"/>
    <w:rsid w:val="00C32DFB"/>
    <w:rsid w:val="00C3431E"/>
    <w:rsid w:val="00C347E1"/>
    <w:rsid w:val="00C34D48"/>
    <w:rsid w:val="00C35C29"/>
    <w:rsid w:val="00C35D8C"/>
    <w:rsid w:val="00C35FDC"/>
    <w:rsid w:val="00C3637F"/>
    <w:rsid w:val="00C36D12"/>
    <w:rsid w:val="00C3730B"/>
    <w:rsid w:val="00C40082"/>
    <w:rsid w:val="00C4030B"/>
    <w:rsid w:val="00C403E9"/>
    <w:rsid w:val="00C40C9A"/>
    <w:rsid w:val="00C40E6C"/>
    <w:rsid w:val="00C411AF"/>
    <w:rsid w:val="00C41CAC"/>
    <w:rsid w:val="00C4238D"/>
    <w:rsid w:val="00C42B0B"/>
    <w:rsid w:val="00C42BAB"/>
    <w:rsid w:val="00C43AA4"/>
    <w:rsid w:val="00C43CD0"/>
    <w:rsid w:val="00C43FAC"/>
    <w:rsid w:val="00C4429F"/>
    <w:rsid w:val="00C46050"/>
    <w:rsid w:val="00C466B4"/>
    <w:rsid w:val="00C4769F"/>
    <w:rsid w:val="00C47F99"/>
    <w:rsid w:val="00C5098B"/>
    <w:rsid w:val="00C5226C"/>
    <w:rsid w:val="00C52D97"/>
    <w:rsid w:val="00C532BD"/>
    <w:rsid w:val="00C53AA5"/>
    <w:rsid w:val="00C5466E"/>
    <w:rsid w:val="00C54DCD"/>
    <w:rsid w:val="00C553D6"/>
    <w:rsid w:val="00C55935"/>
    <w:rsid w:val="00C55E9E"/>
    <w:rsid w:val="00C5659C"/>
    <w:rsid w:val="00C57CCB"/>
    <w:rsid w:val="00C60D98"/>
    <w:rsid w:val="00C6286E"/>
    <w:rsid w:val="00C62DA5"/>
    <w:rsid w:val="00C63E17"/>
    <w:rsid w:val="00C63F66"/>
    <w:rsid w:val="00C63FBE"/>
    <w:rsid w:val="00C6401F"/>
    <w:rsid w:val="00C64280"/>
    <w:rsid w:val="00C64CB3"/>
    <w:rsid w:val="00C64CE8"/>
    <w:rsid w:val="00C65169"/>
    <w:rsid w:val="00C657F2"/>
    <w:rsid w:val="00C6581D"/>
    <w:rsid w:val="00C66793"/>
    <w:rsid w:val="00C672A2"/>
    <w:rsid w:val="00C710B9"/>
    <w:rsid w:val="00C713BD"/>
    <w:rsid w:val="00C728CF"/>
    <w:rsid w:val="00C72E71"/>
    <w:rsid w:val="00C73364"/>
    <w:rsid w:val="00C73488"/>
    <w:rsid w:val="00C73BD8"/>
    <w:rsid w:val="00C74B57"/>
    <w:rsid w:val="00C759BE"/>
    <w:rsid w:val="00C760F6"/>
    <w:rsid w:val="00C76285"/>
    <w:rsid w:val="00C762B4"/>
    <w:rsid w:val="00C768F9"/>
    <w:rsid w:val="00C76A58"/>
    <w:rsid w:val="00C76DED"/>
    <w:rsid w:val="00C77377"/>
    <w:rsid w:val="00C77FE1"/>
    <w:rsid w:val="00C80D98"/>
    <w:rsid w:val="00C80EC0"/>
    <w:rsid w:val="00C8130C"/>
    <w:rsid w:val="00C826FA"/>
    <w:rsid w:val="00C82986"/>
    <w:rsid w:val="00C83733"/>
    <w:rsid w:val="00C83A8F"/>
    <w:rsid w:val="00C83AE9"/>
    <w:rsid w:val="00C84B6D"/>
    <w:rsid w:val="00C8515C"/>
    <w:rsid w:val="00C851F0"/>
    <w:rsid w:val="00C858AA"/>
    <w:rsid w:val="00C8623F"/>
    <w:rsid w:val="00C86568"/>
    <w:rsid w:val="00C867F4"/>
    <w:rsid w:val="00C868CE"/>
    <w:rsid w:val="00C87096"/>
    <w:rsid w:val="00C87C9E"/>
    <w:rsid w:val="00C87EDF"/>
    <w:rsid w:val="00C90CC8"/>
    <w:rsid w:val="00C91BBB"/>
    <w:rsid w:val="00C91D5E"/>
    <w:rsid w:val="00C923BE"/>
    <w:rsid w:val="00C929C3"/>
    <w:rsid w:val="00C92C80"/>
    <w:rsid w:val="00C92D71"/>
    <w:rsid w:val="00C93304"/>
    <w:rsid w:val="00C93472"/>
    <w:rsid w:val="00C938B5"/>
    <w:rsid w:val="00C93ACA"/>
    <w:rsid w:val="00C93D92"/>
    <w:rsid w:val="00C93F09"/>
    <w:rsid w:val="00C94AD9"/>
    <w:rsid w:val="00C95272"/>
    <w:rsid w:val="00C96174"/>
    <w:rsid w:val="00C966DE"/>
    <w:rsid w:val="00C96902"/>
    <w:rsid w:val="00C975C6"/>
    <w:rsid w:val="00CA03CD"/>
    <w:rsid w:val="00CA046A"/>
    <w:rsid w:val="00CA0783"/>
    <w:rsid w:val="00CA0BCF"/>
    <w:rsid w:val="00CA22C6"/>
    <w:rsid w:val="00CA23F0"/>
    <w:rsid w:val="00CA25D2"/>
    <w:rsid w:val="00CA2CEC"/>
    <w:rsid w:val="00CA30D4"/>
    <w:rsid w:val="00CA3B0C"/>
    <w:rsid w:val="00CA46C3"/>
    <w:rsid w:val="00CA48A2"/>
    <w:rsid w:val="00CA4A1E"/>
    <w:rsid w:val="00CA4D3A"/>
    <w:rsid w:val="00CA4DDD"/>
    <w:rsid w:val="00CA50EC"/>
    <w:rsid w:val="00CA6697"/>
    <w:rsid w:val="00CA718E"/>
    <w:rsid w:val="00CA72FD"/>
    <w:rsid w:val="00CB0BFA"/>
    <w:rsid w:val="00CB11F0"/>
    <w:rsid w:val="00CB1EB6"/>
    <w:rsid w:val="00CB2D92"/>
    <w:rsid w:val="00CB311B"/>
    <w:rsid w:val="00CB32C2"/>
    <w:rsid w:val="00CB3CBF"/>
    <w:rsid w:val="00CB4040"/>
    <w:rsid w:val="00CB4087"/>
    <w:rsid w:val="00CB5477"/>
    <w:rsid w:val="00CB73F5"/>
    <w:rsid w:val="00CB7432"/>
    <w:rsid w:val="00CB7B35"/>
    <w:rsid w:val="00CC095A"/>
    <w:rsid w:val="00CC0F04"/>
    <w:rsid w:val="00CC2004"/>
    <w:rsid w:val="00CC401D"/>
    <w:rsid w:val="00CC45AF"/>
    <w:rsid w:val="00CC4875"/>
    <w:rsid w:val="00CC5726"/>
    <w:rsid w:val="00CC5747"/>
    <w:rsid w:val="00CC5E77"/>
    <w:rsid w:val="00CC7B49"/>
    <w:rsid w:val="00CC7CB6"/>
    <w:rsid w:val="00CD0167"/>
    <w:rsid w:val="00CD05B4"/>
    <w:rsid w:val="00CD1399"/>
    <w:rsid w:val="00CD1BEA"/>
    <w:rsid w:val="00CD1E9E"/>
    <w:rsid w:val="00CD3584"/>
    <w:rsid w:val="00CD35A7"/>
    <w:rsid w:val="00CD3C78"/>
    <w:rsid w:val="00CD4116"/>
    <w:rsid w:val="00CD4CD4"/>
    <w:rsid w:val="00CD51EC"/>
    <w:rsid w:val="00CD6096"/>
    <w:rsid w:val="00CD61BF"/>
    <w:rsid w:val="00CD6AED"/>
    <w:rsid w:val="00CD6F29"/>
    <w:rsid w:val="00CD7FE9"/>
    <w:rsid w:val="00CE0019"/>
    <w:rsid w:val="00CE01C9"/>
    <w:rsid w:val="00CE0616"/>
    <w:rsid w:val="00CE09EF"/>
    <w:rsid w:val="00CE0C5F"/>
    <w:rsid w:val="00CE0D75"/>
    <w:rsid w:val="00CE0E76"/>
    <w:rsid w:val="00CE14F9"/>
    <w:rsid w:val="00CE1542"/>
    <w:rsid w:val="00CE3713"/>
    <w:rsid w:val="00CE410E"/>
    <w:rsid w:val="00CE4A34"/>
    <w:rsid w:val="00CE5DDB"/>
    <w:rsid w:val="00CE5DE5"/>
    <w:rsid w:val="00CE5FF6"/>
    <w:rsid w:val="00CE7F9E"/>
    <w:rsid w:val="00CF01DD"/>
    <w:rsid w:val="00CF0578"/>
    <w:rsid w:val="00CF0B05"/>
    <w:rsid w:val="00CF190F"/>
    <w:rsid w:val="00CF25DA"/>
    <w:rsid w:val="00CF2A4C"/>
    <w:rsid w:val="00CF2F64"/>
    <w:rsid w:val="00CF3CEC"/>
    <w:rsid w:val="00CF3F8C"/>
    <w:rsid w:val="00CF40B9"/>
    <w:rsid w:val="00CF609D"/>
    <w:rsid w:val="00CF67E2"/>
    <w:rsid w:val="00CF769F"/>
    <w:rsid w:val="00CF779D"/>
    <w:rsid w:val="00CF7C13"/>
    <w:rsid w:val="00CF7C62"/>
    <w:rsid w:val="00D0061D"/>
    <w:rsid w:val="00D01117"/>
    <w:rsid w:val="00D02347"/>
    <w:rsid w:val="00D03EC2"/>
    <w:rsid w:val="00D03F10"/>
    <w:rsid w:val="00D03FAF"/>
    <w:rsid w:val="00D0476E"/>
    <w:rsid w:val="00D05570"/>
    <w:rsid w:val="00D05CCA"/>
    <w:rsid w:val="00D07C2A"/>
    <w:rsid w:val="00D07D11"/>
    <w:rsid w:val="00D07EFB"/>
    <w:rsid w:val="00D108AD"/>
    <w:rsid w:val="00D10B68"/>
    <w:rsid w:val="00D10E6F"/>
    <w:rsid w:val="00D111EA"/>
    <w:rsid w:val="00D1122E"/>
    <w:rsid w:val="00D115FF"/>
    <w:rsid w:val="00D11F06"/>
    <w:rsid w:val="00D12C1E"/>
    <w:rsid w:val="00D13C1E"/>
    <w:rsid w:val="00D14874"/>
    <w:rsid w:val="00D1531D"/>
    <w:rsid w:val="00D155A9"/>
    <w:rsid w:val="00D1578F"/>
    <w:rsid w:val="00D16A73"/>
    <w:rsid w:val="00D16E82"/>
    <w:rsid w:val="00D17E75"/>
    <w:rsid w:val="00D17EE4"/>
    <w:rsid w:val="00D2012E"/>
    <w:rsid w:val="00D20AE5"/>
    <w:rsid w:val="00D2200D"/>
    <w:rsid w:val="00D230D3"/>
    <w:rsid w:val="00D230E1"/>
    <w:rsid w:val="00D23E80"/>
    <w:rsid w:val="00D24166"/>
    <w:rsid w:val="00D24434"/>
    <w:rsid w:val="00D25B8B"/>
    <w:rsid w:val="00D26824"/>
    <w:rsid w:val="00D26BE3"/>
    <w:rsid w:val="00D27053"/>
    <w:rsid w:val="00D27372"/>
    <w:rsid w:val="00D27BF6"/>
    <w:rsid w:val="00D312B8"/>
    <w:rsid w:val="00D31B9B"/>
    <w:rsid w:val="00D31D00"/>
    <w:rsid w:val="00D31D6E"/>
    <w:rsid w:val="00D32117"/>
    <w:rsid w:val="00D32516"/>
    <w:rsid w:val="00D328A7"/>
    <w:rsid w:val="00D33288"/>
    <w:rsid w:val="00D335A1"/>
    <w:rsid w:val="00D33858"/>
    <w:rsid w:val="00D3695F"/>
    <w:rsid w:val="00D36D33"/>
    <w:rsid w:val="00D370A0"/>
    <w:rsid w:val="00D377A4"/>
    <w:rsid w:val="00D401A6"/>
    <w:rsid w:val="00D40B2E"/>
    <w:rsid w:val="00D426F8"/>
    <w:rsid w:val="00D42742"/>
    <w:rsid w:val="00D42EDE"/>
    <w:rsid w:val="00D432D8"/>
    <w:rsid w:val="00D4357E"/>
    <w:rsid w:val="00D43C8F"/>
    <w:rsid w:val="00D440BD"/>
    <w:rsid w:val="00D44B4F"/>
    <w:rsid w:val="00D44C80"/>
    <w:rsid w:val="00D44DA9"/>
    <w:rsid w:val="00D44EA6"/>
    <w:rsid w:val="00D4554F"/>
    <w:rsid w:val="00D457EF"/>
    <w:rsid w:val="00D46107"/>
    <w:rsid w:val="00D46B35"/>
    <w:rsid w:val="00D473BA"/>
    <w:rsid w:val="00D507AA"/>
    <w:rsid w:val="00D50B3E"/>
    <w:rsid w:val="00D51061"/>
    <w:rsid w:val="00D5140A"/>
    <w:rsid w:val="00D54AFB"/>
    <w:rsid w:val="00D54F68"/>
    <w:rsid w:val="00D552E9"/>
    <w:rsid w:val="00D559D9"/>
    <w:rsid w:val="00D55BC7"/>
    <w:rsid w:val="00D55E9E"/>
    <w:rsid w:val="00D56C83"/>
    <w:rsid w:val="00D57AB2"/>
    <w:rsid w:val="00D57DE6"/>
    <w:rsid w:val="00D57E27"/>
    <w:rsid w:val="00D622D2"/>
    <w:rsid w:val="00D62309"/>
    <w:rsid w:val="00D623BF"/>
    <w:rsid w:val="00D62462"/>
    <w:rsid w:val="00D625DD"/>
    <w:rsid w:val="00D6333C"/>
    <w:rsid w:val="00D64058"/>
    <w:rsid w:val="00D64062"/>
    <w:rsid w:val="00D650FE"/>
    <w:rsid w:val="00D65578"/>
    <w:rsid w:val="00D65E98"/>
    <w:rsid w:val="00D65FF6"/>
    <w:rsid w:val="00D6754B"/>
    <w:rsid w:val="00D677F2"/>
    <w:rsid w:val="00D70256"/>
    <w:rsid w:val="00D70287"/>
    <w:rsid w:val="00D72358"/>
    <w:rsid w:val="00D727FA"/>
    <w:rsid w:val="00D72E1C"/>
    <w:rsid w:val="00D72FEF"/>
    <w:rsid w:val="00D73537"/>
    <w:rsid w:val="00D73A5D"/>
    <w:rsid w:val="00D73B30"/>
    <w:rsid w:val="00D74C35"/>
    <w:rsid w:val="00D75375"/>
    <w:rsid w:val="00D75517"/>
    <w:rsid w:val="00D7597E"/>
    <w:rsid w:val="00D75DED"/>
    <w:rsid w:val="00D7644E"/>
    <w:rsid w:val="00D7777B"/>
    <w:rsid w:val="00D779B1"/>
    <w:rsid w:val="00D80AB2"/>
    <w:rsid w:val="00D80AEF"/>
    <w:rsid w:val="00D80DB5"/>
    <w:rsid w:val="00D822CD"/>
    <w:rsid w:val="00D82E40"/>
    <w:rsid w:val="00D83D23"/>
    <w:rsid w:val="00D84024"/>
    <w:rsid w:val="00D845D2"/>
    <w:rsid w:val="00D85365"/>
    <w:rsid w:val="00D862EE"/>
    <w:rsid w:val="00D914EB"/>
    <w:rsid w:val="00D9162E"/>
    <w:rsid w:val="00D92428"/>
    <w:rsid w:val="00D92942"/>
    <w:rsid w:val="00D940C7"/>
    <w:rsid w:val="00D94413"/>
    <w:rsid w:val="00D94470"/>
    <w:rsid w:val="00D94C6B"/>
    <w:rsid w:val="00D952F7"/>
    <w:rsid w:val="00D95B92"/>
    <w:rsid w:val="00D95F25"/>
    <w:rsid w:val="00D96241"/>
    <w:rsid w:val="00D96919"/>
    <w:rsid w:val="00D97D9B"/>
    <w:rsid w:val="00D97E71"/>
    <w:rsid w:val="00DA00C3"/>
    <w:rsid w:val="00DA073E"/>
    <w:rsid w:val="00DA0933"/>
    <w:rsid w:val="00DA0E40"/>
    <w:rsid w:val="00DA109F"/>
    <w:rsid w:val="00DA1D5C"/>
    <w:rsid w:val="00DA2622"/>
    <w:rsid w:val="00DA270D"/>
    <w:rsid w:val="00DA2D28"/>
    <w:rsid w:val="00DA36B0"/>
    <w:rsid w:val="00DA4599"/>
    <w:rsid w:val="00DA4A31"/>
    <w:rsid w:val="00DA5080"/>
    <w:rsid w:val="00DA555A"/>
    <w:rsid w:val="00DA69C1"/>
    <w:rsid w:val="00DA6A6B"/>
    <w:rsid w:val="00DB09B3"/>
    <w:rsid w:val="00DB0E62"/>
    <w:rsid w:val="00DB0F1B"/>
    <w:rsid w:val="00DB1015"/>
    <w:rsid w:val="00DB1335"/>
    <w:rsid w:val="00DB1570"/>
    <w:rsid w:val="00DB1864"/>
    <w:rsid w:val="00DB2733"/>
    <w:rsid w:val="00DB2865"/>
    <w:rsid w:val="00DB2D69"/>
    <w:rsid w:val="00DB34C0"/>
    <w:rsid w:val="00DB4010"/>
    <w:rsid w:val="00DB4854"/>
    <w:rsid w:val="00DB49E6"/>
    <w:rsid w:val="00DB4DA7"/>
    <w:rsid w:val="00DB503E"/>
    <w:rsid w:val="00DB53B1"/>
    <w:rsid w:val="00DB569A"/>
    <w:rsid w:val="00DB7171"/>
    <w:rsid w:val="00DC0769"/>
    <w:rsid w:val="00DC0953"/>
    <w:rsid w:val="00DC0C00"/>
    <w:rsid w:val="00DC0C29"/>
    <w:rsid w:val="00DC13FF"/>
    <w:rsid w:val="00DC222B"/>
    <w:rsid w:val="00DC293A"/>
    <w:rsid w:val="00DC38B9"/>
    <w:rsid w:val="00DC50B4"/>
    <w:rsid w:val="00DC5799"/>
    <w:rsid w:val="00DC57F4"/>
    <w:rsid w:val="00DC6DDB"/>
    <w:rsid w:val="00DC7410"/>
    <w:rsid w:val="00DD08A2"/>
    <w:rsid w:val="00DD0928"/>
    <w:rsid w:val="00DD0DEB"/>
    <w:rsid w:val="00DD155F"/>
    <w:rsid w:val="00DD17FC"/>
    <w:rsid w:val="00DD28E0"/>
    <w:rsid w:val="00DD2E33"/>
    <w:rsid w:val="00DD2E76"/>
    <w:rsid w:val="00DD2F7D"/>
    <w:rsid w:val="00DD3473"/>
    <w:rsid w:val="00DD52E9"/>
    <w:rsid w:val="00DD5CF8"/>
    <w:rsid w:val="00DD5FF6"/>
    <w:rsid w:val="00DD672D"/>
    <w:rsid w:val="00DD7C27"/>
    <w:rsid w:val="00DE1B49"/>
    <w:rsid w:val="00DE1BDF"/>
    <w:rsid w:val="00DE2530"/>
    <w:rsid w:val="00DE293E"/>
    <w:rsid w:val="00DE2E07"/>
    <w:rsid w:val="00DE3C94"/>
    <w:rsid w:val="00DE3FBA"/>
    <w:rsid w:val="00DE47BB"/>
    <w:rsid w:val="00DE47C1"/>
    <w:rsid w:val="00DE4CE6"/>
    <w:rsid w:val="00DE543C"/>
    <w:rsid w:val="00DE56D1"/>
    <w:rsid w:val="00DE5B39"/>
    <w:rsid w:val="00DE6B59"/>
    <w:rsid w:val="00DE7FA9"/>
    <w:rsid w:val="00DF084E"/>
    <w:rsid w:val="00DF0D4B"/>
    <w:rsid w:val="00DF1BF0"/>
    <w:rsid w:val="00DF25FD"/>
    <w:rsid w:val="00DF4E9D"/>
    <w:rsid w:val="00DF5D8C"/>
    <w:rsid w:val="00DF5F36"/>
    <w:rsid w:val="00DF66AD"/>
    <w:rsid w:val="00DF7337"/>
    <w:rsid w:val="00DF7344"/>
    <w:rsid w:val="00DF76C2"/>
    <w:rsid w:val="00DF78C4"/>
    <w:rsid w:val="00DF7D6F"/>
    <w:rsid w:val="00E0044C"/>
    <w:rsid w:val="00E007D0"/>
    <w:rsid w:val="00E00FCD"/>
    <w:rsid w:val="00E01286"/>
    <w:rsid w:val="00E01691"/>
    <w:rsid w:val="00E0178F"/>
    <w:rsid w:val="00E017A3"/>
    <w:rsid w:val="00E025A6"/>
    <w:rsid w:val="00E032E9"/>
    <w:rsid w:val="00E0386D"/>
    <w:rsid w:val="00E04CB0"/>
    <w:rsid w:val="00E050EA"/>
    <w:rsid w:val="00E05270"/>
    <w:rsid w:val="00E0533D"/>
    <w:rsid w:val="00E05853"/>
    <w:rsid w:val="00E05951"/>
    <w:rsid w:val="00E0595B"/>
    <w:rsid w:val="00E05993"/>
    <w:rsid w:val="00E05DA1"/>
    <w:rsid w:val="00E06DAC"/>
    <w:rsid w:val="00E075DF"/>
    <w:rsid w:val="00E077D5"/>
    <w:rsid w:val="00E106AF"/>
    <w:rsid w:val="00E11FC4"/>
    <w:rsid w:val="00E12C43"/>
    <w:rsid w:val="00E139EA"/>
    <w:rsid w:val="00E13F3B"/>
    <w:rsid w:val="00E147C9"/>
    <w:rsid w:val="00E14B75"/>
    <w:rsid w:val="00E14DD3"/>
    <w:rsid w:val="00E15C9B"/>
    <w:rsid w:val="00E160B8"/>
    <w:rsid w:val="00E16197"/>
    <w:rsid w:val="00E162D8"/>
    <w:rsid w:val="00E17380"/>
    <w:rsid w:val="00E17433"/>
    <w:rsid w:val="00E17A4E"/>
    <w:rsid w:val="00E17EBD"/>
    <w:rsid w:val="00E202B9"/>
    <w:rsid w:val="00E20509"/>
    <w:rsid w:val="00E20DD1"/>
    <w:rsid w:val="00E217DB"/>
    <w:rsid w:val="00E22396"/>
    <w:rsid w:val="00E22D62"/>
    <w:rsid w:val="00E236FE"/>
    <w:rsid w:val="00E23E7C"/>
    <w:rsid w:val="00E24741"/>
    <w:rsid w:val="00E2487F"/>
    <w:rsid w:val="00E24959"/>
    <w:rsid w:val="00E25178"/>
    <w:rsid w:val="00E25C84"/>
    <w:rsid w:val="00E26134"/>
    <w:rsid w:val="00E26306"/>
    <w:rsid w:val="00E264E4"/>
    <w:rsid w:val="00E264FA"/>
    <w:rsid w:val="00E27033"/>
    <w:rsid w:val="00E2747D"/>
    <w:rsid w:val="00E276A6"/>
    <w:rsid w:val="00E27FCA"/>
    <w:rsid w:val="00E30777"/>
    <w:rsid w:val="00E30910"/>
    <w:rsid w:val="00E312EF"/>
    <w:rsid w:val="00E314D9"/>
    <w:rsid w:val="00E32071"/>
    <w:rsid w:val="00E3226C"/>
    <w:rsid w:val="00E3301A"/>
    <w:rsid w:val="00E3370B"/>
    <w:rsid w:val="00E33C2A"/>
    <w:rsid w:val="00E356DA"/>
    <w:rsid w:val="00E359DF"/>
    <w:rsid w:val="00E35D92"/>
    <w:rsid w:val="00E36E02"/>
    <w:rsid w:val="00E406D7"/>
    <w:rsid w:val="00E40C1D"/>
    <w:rsid w:val="00E418E3"/>
    <w:rsid w:val="00E41D54"/>
    <w:rsid w:val="00E434E0"/>
    <w:rsid w:val="00E439CF"/>
    <w:rsid w:val="00E43F14"/>
    <w:rsid w:val="00E443BA"/>
    <w:rsid w:val="00E4478E"/>
    <w:rsid w:val="00E44B62"/>
    <w:rsid w:val="00E45122"/>
    <w:rsid w:val="00E45223"/>
    <w:rsid w:val="00E45D91"/>
    <w:rsid w:val="00E45FB8"/>
    <w:rsid w:val="00E47112"/>
    <w:rsid w:val="00E4720C"/>
    <w:rsid w:val="00E472E5"/>
    <w:rsid w:val="00E50087"/>
    <w:rsid w:val="00E5251A"/>
    <w:rsid w:val="00E53B4B"/>
    <w:rsid w:val="00E53B77"/>
    <w:rsid w:val="00E53BAF"/>
    <w:rsid w:val="00E53FAB"/>
    <w:rsid w:val="00E5438A"/>
    <w:rsid w:val="00E54498"/>
    <w:rsid w:val="00E545A5"/>
    <w:rsid w:val="00E550AC"/>
    <w:rsid w:val="00E5661B"/>
    <w:rsid w:val="00E569CE"/>
    <w:rsid w:val="00E60432"/>
    <w:rsid w:val="00E6138C"/>
    <w:rsid w:val="00E61563"/>
    <w:rsid w:val="00E628E9"/>
    <w:rsid w:val="00E62B11"/>
    <w:rsid w:val="00E6335C"/>
    <w:rsid w:val="00E63A85"/>
    <w:rsid w:val="00E63AB4"/>
    <w:rsid w:val="00E63AFB"/>
    <w:rsid w:val="00E64392"/>
    <w:rsid w:val="00E643E1"/>
    <w:rsid w:val="00E64A5A"/>
    <w:rsid w:val="00E64D2B"/>
    <w:rsid w:val="00E6556D"/>
    <w:rsid w:val="00E65977"/>
    <w:rsid w:val="00E66AE0"/>
    <w:rsid w:val="00E674BD"/>
    <w:rsid w:val="00E6770C"/>
    <w:rsid w:val="00E67D7B"/>
    <w:rsid w:val="00E67DBB"/>
    <w:rsid w:val="00E7022E"/>
    <w:rsid w:val="00E70E87"/>
    <w:rsid w:val="00E70EA4"/>
    <w:rsid w:val="00E712D1"/>
    <w:rsid w:val="00E71A55"/>
    <w:rsid w:val="00E71FA1"/>
    <w:rsid w:val="00E7269C"/>
    <w:rsid w:val="00E72B6B"/>
    <w:rsid w:val="00E72B95"/>
    <w:rsid w:val="00E73152"/>
    <w:rsid w:val="00E737B2"/>
    <w:rsid w:val="00E738B4"/>
    <w:rsid w:val="00E73C69"/>
    <w:rsid w:val="00E74576"/>
    <w:rsid w:val="00E74970"/>
    <w:rsid w:val="00E7498F"/>
    <w:rsid w:val="00E75577"/>
    <w:rsid w:val="00E75AB3"/>
    <w:rsid w:val="00E75C3F"/>
    <w:rsid w:val="00E760E7"/>
    <w:rsid w:val="00E76101"/>
    <w:rsid w:val="00E776D9"/>
    <w:rsid w:val="00E7773C"/>
    <w:rsid w:val="00E8014D"/>
    <w:rsid w:val="00E8053F"/>
    <w:rsid w:val="00E810D6"/>
    <w:rsid w:val="00E81854"/>
    <w:rsid w:val="00E81865"/>
    <w:rsid w:val="00E81ADE"/>
    <w:rsid w:val="00E82643"/>
    <w:rsid w:val="00E826BB"/>
    <w:rsid w:val="00E830DD"/>
    <w:rsid w:val="00E83766"/>
    <w:rsid w:val="00E83F2D"/>
    <w:rsid w:val="00E840F4"/>
    <w:rsid w:val="00E84945"/>
    <w:rsid w:val="00E85619"/>
    <w:rsid w:val="00E85783"/>
    <w:rsid w:val="00E8615C"/>
    <w:rsid w:val="00E86397"/>
    <w:rsid w:val="00E864CB"/>
    <w:rsid w:val="00E86768"/>
    <w:rsid w:val="00E8678F"/>
    <w:rsid w:val="00E8681A"/>
    <w:rsid w:val="00E87066"/>
    <w:rsid w:val="00E8736E"/>
    <w:rsid w:val="00E90081"/>
    <w:rsid w:val="00E92525"/>
    <w:rsid w:val="00E92F58"/>
    <w:rsid w:val="00E93BD6"/>
    <w:rsid w:val="00E93EC6"/>
    <w:rsid w:val="00E94205"/>
    <w:rsid w:val="00E9485E"/>
    <w:rsid w:val="00E94CBD"/>
    <w:rsid w:val="00E94F2F"/>
    <w:rsid w:val="00E9502E"/>
    <w:rsid w:val="00E95933"/>
    <w:rsid w:val="00E95F1E"/>
    <w:rsid w:val="00E967F3"/>
    <w:rsid w:val="00E97248"/>
    <w:rsid w:val="00E9764E"/>
    <w:rsid w:val="00EA0453"/>
    <w:rsid w:val="00EA1634"/>
    <w:rsid w:val="00EA177E"/>
    <w:rsid w:val="00EA28F8"/>
    <w:rsid w:val="00EA2C43"/>
    <w:rsid w:val="00EA2FB0"/>
    <w:rsid w:val="00EA3593"/>
    <w:rsid w:val="00EA3D87"/>
    <w:rsid w:val="00EA413F"/>
    <w:rsid w:val="00EA4976"/>
    <w:rsid w:val="00EA4A14"/>
    <w:rsid w:val="00EA4D57"/>
    <w:rsid w:val="00EA5597"/>
    <w:rsid w:val="00EA5A78"/>
    <w:rsid w:val="00EA682C"/>
    <w:rsid w:val="00EA7390"/>
    <w:rsid w:val="00EA7709"/>
    <w:rsid w:val="00EB0090"/>
    <w:rsid w:val="00EB0265"/>
    <w:rsid w:val="00EB1560"/>
    <w:rsid w:val="00EB1B97"/>
    <w:rsid w:val="00EB2209"/>
    <w:rsid w:val="00EB224C"/>
    <w:rsid w:val="00EB2265"/>
    <w:rsid w:val="00EB3372"/>
    <w:rsid w:val="00EB3E86"/>
    <w:rsid w:val="00EB44E4"/>
    <w:rsid w:val="00EB451D"/>
    <w:rsid w:val="00EB4538"/>
    <w:rsid w:val="00EB7EE3"/>
    <w:rsid w:val="00EC0629"/>
    <w:rsid w:val="00EC0A04"/>
    <w:rsid w:val="00EC0D02"/>
    <w:rsid w:val="00EC144B"/>
    <w:rsid w:val="00EC1F2C"/>
    <w:rsid w:val="00EC3DDD"/>
    <w:rsid w:val="00EC3FCB"/>
    <w:rsid w:val="00EC51DD"/>
    <w:rsid w:val="00EC5BAA"/>
    <w:rsid w:val="00EC60BA"/>
    <w:rsid w:val="00EC6179"/>
    <w:rsid w:val="00EC6B81"/>
    <w:rsid w:val="00EC6CA3"/>
    <w:rsid w:val="00EC7C5B"/>
    <w:rsid w:val="00EC7DBE"/>
    <w:rsid w:val="00ED0998"/>
    <w:rsid w:val="00ED0C59"/>
    <w:rsid w:val="00ED193E"/>
    <w:rsid w:val="00ED20F3"/>
    <w:rsid w:val="00ED2772"/>
    <w:rsid w:val="00ED2B0D"/>
    <w:rsid w:val="00ED363B"/>
    <w:rsid w:val="00ED3680"/>
    <w:rsid w:val="00ED415F"/>
    <w:rsid w:val="00ED46FC"/>
    <w:rsid w:val="00ED48A8"/>
    <w:rsid w:val="00ED5FF5"/>
    <w:rsid w:val="00ED65C3"/>
    <w:rsid w:val="00ED68CA"/>
    <w:rsid w:val="00ED6D39"/>
    <w:rsid w:val="00ED779F"/>
    <w:rsid w:val="00EE05B7"/>
    <w:rsid w:val="00EE0704"/>
    <w:rsid w:val="00EE0F2D"/>
    <w:rsid w:val="00EE1D5B"/>
    <w:rsid w:val="00EE302D"/>
    <w:rsid w:val="00EE3C64"/>
    <w:rsid w:val="00EE5546"/>
    <w:rsid w:val="00EE5ECB"/>
    <w:rsid w:val="00EE6598"/>
    <w:rsid w:val="00EE6AB6"/>
    <w:rsid w:val="00EE6AFE"/>
    <w:rsid w:val="00EE706B"/>
    <w:rsid w:val="00EE755A"/>
    <w:rsid w:val="00EF0A2A"/>
    <w:rsid w:val="00EF0E23"/>
    <w:rsid w:val="00EF21C3"/>
    <w:rsid w:val="00EF251C"/>
    <w:rsid w:val="00EF324C"/>
    <w:rsid w:val="00EF349B"/>
    <w:rsid w:val="00EF392B"/>
    <w:rsid w:val="00EF3E33"/>
    <w:rsid w:val="00EF4B10"/>
    <w:rsid w:val="00EF60C6"/>
    <w:rsid w:val="00EF6477"/>
    <w:rsid w:val="00EF69C8"/>
    <w:rsid w:val="00EF7152"/>
    <w:rsid w:val="00F001B3"/>
    <w:rsid w:val="00F0108F"/>
    <w:rsid w:val="00F01353"/>
    <w:rsid w:val="00F01792"/>
    <w:rsid w:val="00F02E55"/>
    <w:rsid w:val="00F0321B"/>
    <w:rsid w:val="00F04378"/>
    <w:rsid w:val="00F047F0"/>
    <w:rsid w:val="00F04C03"/>
    <w:rsid w:val="00F05D34"/>
    <w:rsid w:val="00F06374"/>
    <w:rsid w:val="00F0667F"/>
    <w:rsid w:val="00F06FA4"/>
    <w:rsid w:val="00F10614"/>
    <w:rsid w:val="00F10881"/>
    <w:rsid w:val="00F10EF6"/>
    <w:rsid w:val="00F11410"/>
    <w:rsid w:val="00F116A5"/>
    <w:rsid w:val="00F1524E"/>
    <w:rsid w:val="00F153DE"/>
    <w:rsid w:val="00F15667"/>
    <w:rsid w:val="00F15EB8"/>
    <w:rsid w:val="00F163C7"/>
    <w:rsid w:val="00F16799"/>
    <w:rsid w:val="00F16D2F"/>
    <w:rsid w:val="00F17EA8"/>
    <w:rsid w:val="00F20D14"/>
    <w:rsid w:val="00F2170A"/>
    <w:rsid w:val="00F22D81"/>
    <w:rsid w:val="00F23036"/>
    <w:rsid w:val="00F23274"/>
    <w:rsid w:val="00F23ADB"/>
    <w:rsid w:val="00F23E82"/>
    <w:rsid w:val="00F24688"/>
    <w:rsid w:val="00F249BD"/>
    <w:rsid w:val="00F25242"/>
    <w:rsid w:val="00F2526D"/>
    <w:rsid w:val="00F25C58"/>
    <w:rsid w:val="00F25D52"/>
    <w:rsid w:val="00F2666D"/>
    <w:rsid w:val="00F26DF4"/>
    <w:rsid w:val="00F27826"/>
    <w:rsid w:val="00F27DBB"/>
    <w:rsid w:val="00F305B1"/>
    <w:rsid w:val="00F312A1"/>
    <w:rsid w:val="00F325E1"/>
    <w:rsid w:val="00F32C82"/>
    <w:rsid w:val="00F337E0"/>
    <w:rsid w:val="00F35010"/>
    <w:rsid w:val="00F35082"/>
    <w:rsid w:val="00F36154"/>
    <w:rsid w:val="00F3640D"/>
    <w:rsid w:val="00F40A00"/>
    <w:rsid w:val="00F411E3"/>
    <w:rsid w:val="00F42AA2"/>
    <w:rsid w:val="00F44375"/>
    <w:rsid w:val="00F44AA7"/>
    <w:rsid w:val="00F44D15"/>
    <w:rsid w:val="00F44D7C"/>
    <w:rsid w:val="00F45656"/>
    <w:rsid w:val="00F45E98"/>
    <w:rsid w:val="00F47067"/>
    <w:rsid w:val="00F4728E"/>
    <w:rsid w:val="00F478F9"/>
    <w:rsid w:val="00F47F61"/>
    <w:rsid w:val="00F51268"/>
    <w:rsid w:val="00F51421"/>
    <w:rsid w:val="00F51786"/>
    <w:rsid w:val="00F522B8"/>
    <w:rsid w:val="00F52307"/>
    <w:rsid w:val="00F530C2"/>
    <w:rsid w:val="00F530E8"/>
    <w:rsid w:val="00F532B8"/>
    <w:rsid w:val="00F54751"/>
    <w:rsid w:val="00F54D83"/>
    <w:rsid w:val="00F54E16"/>
    <w:rsid w:val="00F55036"/>
    <w:rsid w:val="00F552E6"/>
    <w:rsid w:val="00F55EED"/>
    <w:rsid w:val="00F562FC"/>
    <w:rsid w:val="00F574A6"/>
    <w:rsid w:val="00F574E5"/>
    <w:rsid w:val="00F57650"/>
    <w:rsid w:val="00F57DD9"/>
    <w:rsid w:val="00F57E6D"/>
    <w:rsid w:val="00F57EC8"/>
    <w:rsid w:val="00F603D2"/>
    <w:rsid w:val="00F60D0E"/>
    <w:rsid w:val="00F617DC"/>
    <w:rsid w:val="00F61B77"/>
    <w:rsid w:val="00F61D6F"/>
    <w:rsid w:val="00F62A81"/>
    <w:rsid w:val="00F63575"/>
    <w:rsid w:val="00F636AC"/>
    <w:rsid w:val="00F6371E"/>
    <w:rsid w:val="00F63797"/>
    <w:rsid w:val="00F64E92"/>
    <w:rsid w:val="00F6532B"/>
    <w:rsid w:val="00F65D6E"/>
    <w:rsid w:val="00F66521"/>
    <w:rsid w:val="00F66855"/>
    <w:rsid w:val="00F7062A"/>
    <w:rsid w:val="00F706BA"/>
    <w:rsid w:val="00F70AD8"/>
    <w:rsid w:val="00F70C42"/>
    <w:rsid w:val="00F71FAD"/>
    <w:rsid w:val="00F71FC5"/>
    <w:rsid w:val="00F72C7B"/>
    <w:rsid w:val="00F74435"/>
    <w:rsid w:val="00F74567"/>
    <w:rsid w:val="00F74672"/>
    <w:rsid w:val="00F747D5"/>
    <w:rsid w:val="00F75429"/>
    <w:rsid w:val="00F76DA2"/>
    <w:rsid w:val="00F7741C"/>
    <w:rsid w:val="00F777E2"/>
    <w:rsid w:val="00F77CEA"/>
    <w:rsid w:val="00F806D3"/>
    <w:rsid w:val="00F80C40"/>
    <w:rsid w:val="00F81D00"/>
    <w:rsid w:val="00F82444"/>
    <w:rsid w:val="00F82E54"/>
    <w:rsid w:val="00F83679"/>
    <w:rsid w:val="00F836F6"/>
    <w:rsid w:val="00F83A5A"/>
    <w:rsid w:val="00F84E25"/>
    <w:rsid w:val="00F85559"/>
    <w:rsid w:val="00F85A37"/>
    <w:rsid w:val="00F85CAB"/>
    <w:rsid w:val="00F86E79"/>
    <w:rsid w:val="00F87575"/>
    <w:rsid w:val="00F90805"/>
    <w:rsid w:val="00F90FCA"/>
    <w:rsid w:val="00F91280"/>
    <w:rsid w:val="00F91C59"/>
    <w:rsid w:val="00F91F9F"/>
    <w:rsid w:val="00F92167"/>
    <w:rsid w:val="00F92303"/>
    <w:rsid w:val="00F92D34"/>
    <w:rsid w:val="00F92F42"/>
    <w:rsid w:val="00F94DE8"/>
    <w:rsid w:val="00F965D6"/>
    <w:rsid w:val="00F96C29"/>
    <w:rsid w:val="00F96DB0"/>
    <w:rsid w:val="00F96DF7"/>
    <w:rsid w:val="00F97AC0"/>
    <w:rsid w:val="00F97D18"/>
    <w:rsid w:val="00FA02C9"/>
    <w:rsid w:val="00FA08D4"/>
    <w:rsid w:val="00FA1268"/>
    <w:rsid w:val="00FA1471"/>
    <w:rsid w:val="00FA1C8F"/>
    <w:rsid w:val="00FA2972"/>
    <w:rsid w:val="00FA3347"/>
    <w:rsid w:val="00FA3CED"/>
    <w:rsid w:val="00FA3E36"/>
    <w:rsid w:val="00FA4E74"/>
    <w:rsid w:val="00FA5B67"/>
    <w:rsid w:val="00FA5E07"/>
    <w:rsid w:val="00FA66CC"/>
    <w:rsid w:val="00FA7601"/>
    <w:rsid w:val="00FB0419"/>
    <w:rsid w:val="00FB0548"/>
    <w:rsid w:val="00FB073C"/>
    <w:rsid w:val="00FB11DC"/>
    <w:rsid w:val="00FB164C"/>
    <w:rsid w:val="00FB1E45"/>
    <w:rsid w:val="00FB21AF"/>
    <w:rsid w:val="00FB2388"/>
    <w:rsid w:val="00FB28D0"/>
    <w:rsid w:val="00FB2C77"/>
    <w:rsid w:val="00FB2CC4"/>
    <w:rsid w:val="00FB2DAB"/>
    <w:rsid w:val="00FB2EB7"/>
    <w:rsid w:val="00FB3115"/>
    <w:rsid w:val="00FB3336"/>
    <w:rsid w:val="00FB441C"/>
    <w:rsid w:val="00FB449A"/>
    <w:rsid w:val="00FB540E"/>
    <w:rsid w:val="00FB55D5"/>
    <w:rsid w:val="00FB5A7D"/>
    <w:rsid w:val="00FB71F6"/>
    <w:rsid w:val="00FB7639"/>
    <w:rsid w:val="00FB7973"/>
    <w:rsid w:val="00FC3175"/>
    <w:rsid w:val="00FC3ADD"/>
    <w:rsid w:val="00FC5439"/>
    <w:rsid w:val="00FC5484"/>
    <w:rsid w:val="00FC55C7"/>
    <w:rsid w:val="00FC6C45"/>
    <w:rsid w:val="00FC7017"/>
    <w:rsid w:val="00FC7172"/>
    <w:rsid w:val="00FC778A"/>
    <w:rsid w:val="00FC7929"/>
    <w:rsid w:val="00FC7BB5"/>
    <w:rsid w:val="00FD0F44"/>
    <w:rsid w:val="00FD14D3"/>
    <w:rsid w:val="00FD1A18"/>
    <w:rsid w:val="00FD375D"/>
    <w:rsid w:val="00FD380C"/>
    <w:rsid w:val="00FD3916"/>
    <w:rsid w:val="00FD48A2"/>
    <w:rsid w:val="00FD494F"/>
    <w:rsid w:val="00FD4B63"/>
    <w:rsid w:val="00FD5CB4"/>
    <w:rsid w:val="00FD5DA9"/>
    <w:rsid w:val="00FD66F1"/>
    <w:rsid w:val="00FD72E2"/>
    <w:rsid w:val="00FE1012"/>
    <w:rsid w:val="00FE10AF"/>
    <w:rsid w:val="00FE172C"/>
    <w:rsid w:val="00FE1EC3"/>
    <w:rsid w:val="00FE2046"/>
    <w:rsid w:val="00FE2B60"/>
    <w:rsid w:val="00FE3AF8"/>
    <w:rsid w:val="00FE3E98"/>
    <w:rsid w:val="00FE4221"/>
    <w:rsid w:val="00FE427E"/>
    <w:rsid w:val="00FE4A56"/>
    <w:rsid w:val="00FE4F1C"/>
    <w:rsid w:val="00FE5DFD"/>
    <w:rsid w:val="00FE5FFD"/>
    <w:rsid w:val="00FE64F1"/>
    <w:rsid w:val="00FF0074"/>
    <w:rsid w:val="00FF0231"/>
    <w:rsid w:val="00FF08A2"/>
    <w:rsid w:val="00FF1AB6"/>
    <w:rsid w:val="00FF2367"/>
    <w:rsid w:val="00FF24EB"/>
    <w:rsid w:val="00FF2638"/>
    <w:rsid w:val="00FF2B1B"/>
    <w:rsid w:val="00FF2EBF"/>
    <w:rsid w:val="00FF35F3"/>
    <w:rsid w:val="00FF374E"/>
    <w:rsid w:val="00FF383B"/>
    <w:rsid w:val="00FF432C"/>
    <w:rsid w:val="00FF44C2"/>
    <w:rsid w:val="00FF4997"/>
    <w:rsid w:val="00FF4C5C"/>
    <w:rsid w:val="00FF4F5D"/>
    <w:rsid w:val="00FF4FFB"/>
    <w:rsid w:val="00FF5540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60CF5-4500-4EF2-A137-85A13C8B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D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numPr>
        <w:numId w:val="2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rsid w:val="00367980"/>
    <w:pPr>
      <w:keepNext/>
      <w:keepLines/>
      <w:numPr>
        <w:ilvl w:val="1"/>
        <w:numId w:val="2"/>
      </w:numPr>
      <w:pBdr>
        <w:top w:val="single" w:sz="48" w:space="4" w:color="auto"/>
      </w:pBdr>
      <w:ind w:left="578" w:hanging="578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2"/>
      </w:numPr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rsid w:val="00982971"/>
    <w:pPr>
      <w:keepNext/>
      <w:keepLines/>
      <w:numPr>
        <w:ilvl w:val="4"/>
        <w:numId w:val="2"/>
      </w:numPr>
      <w:ind w:leftChars="150" w:left="150" w:firstLine="0"/>
      <w:outlineLvl w:val="4"/>
    </w:pPr>
    <w:rPr>
      <w:b/>
    </w:rPr>
  </w:style>
  <w:style w:type="paragraph" w:styleId="6">
    <w:name w:val="heading 6"/>
    <w:basedOn w:val="a"/>
    <w:next w:val="a1"/>
    <w:qFormat/>
    <w:pPr>
      <w:numPr>
        <w:ilvl w:val="5"/>
        <w:numId w:val="2"/>
      </w:numPr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numPr>
        <w:ilvl w:val="6"/>
        <w:numId w:val="2"/>
      </w:numPr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numPr>
        <w:ilvl w:val="7"/>
        <w:numId w:val="2"/>
      </w:numPr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numPr>
        <w:ilvl w:val="8"/>
        <w:numId w:val="2"/>
      </w:numPr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,????,?y????×?,建议书标准,?y?????,?y???????¨,bt,?y????,?y???????¨¬?¡§|?,?y????????¡§???¡ì|?,?y???,?y?????¡§¡é?,?y?????¨¢?,ändrad, ändrad,paragraph 2,paragraph 21,paragraph 21 Char,?y????????¡ì????¨¬|?,?y??????????¨¬????¡§?|?,?y??????¡ì?¨¦?"/>
    <w:basedOn w:val="a"/>
    <w:link w:val="Char"/>
    <w:pPr>
      <w:spacing w:before="120" w:after="120"/>
      <w:ind w:left="2520"/>
    </w:pPr>
  </w:style>
  <w:style w:type="paragraph" w:styleId="a1">
    <w:name w:val="Normal Indent"/>
    <w:aliases w:val="正文（首行缩进两字）"/>
    <w:basedOn w:val="a"/>
    <w:pPr>
      <w:ind w:left="720"/>
    </w:pPr>
  </w:style>
  <w:style w:type="paragraph" w:styleId="50">
    <w:name w:val="toc 5"/>
    <w:basedOn w:val="a"/>
    <w:next w:val="a"/>
    <w:semiHidden/>
    <w:pPr>
      <w:ind w:left="800"/>
    </w:pPr>
    <w:rPr>
      <w:rFonts w:ascii="Times New Roman" w:hAnsi="Times New Roman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ind w:left="400"/>
    </w:pPr>
    <w:rPr>
      <w:rFonts w:ascii="Times New Roman" w:hAnsi="Times New Roman"/>
    </w:rPr>
  </w:style>
  <w:style w:type="paragraph" w:styleId="20">
    <w:name w:val="toc 2"/>
    <w:basedOn w:val="a"/>
    <w:next w:val="a"/>
    <w:uiPriority w:val="39"/>
    <w:pPr>
      <w:spacing w:before="120"/>
      <w:ind w:left="200"/>
    </w:pPr>
    <w:rPr>
      <w:rFonts w:ascii="Times New Roman" w:hAnsi="Times New Roman"/>
      <w:b/>
      <w:bCs/>
      <w:sz w:val="22"/>
      <w:szCs w:val="22"/>
    </w:rPr>
  </w:style>
  <w:style w:type="paragraph" w:styleId="10">
    <w:name w:val="toc 1"/>
    <w:basedOn w:val="a"/>
    <w:next w:val="a"/>
    <w:semiHidden/>
    <w:pPr>
      <w:spacing w:before="120"/>
    </w:pPr>
    <w:rPr>
      <w:rFonts w:ascii="Times New Roman" w:hAnsi="Times New Roman"/>
      <w:b/>
      <w:bCs/>
      <w:i/>
      <w:iCs/>
      <w:sz w:val="24"/>
      <w:szCs w:val="24"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aliases w:val="Draft,Niet gebruiken aub,Even,ContentsHeader,h,Header 1,Ò³Ã¼"/>
    <w:basedOn w:val="a"/>
    <w:pPr>
      <w:tabs>
        <w:tab w:val="right" w:pos="10440"/>
      </w:tabs>
    </w:pPr>
    <w:rPr>
      <w:sz w:val="16"/>
    </w:rPr>
  </w:style>
  <w:style w:type="character" w:styleId="a7">
    <w:name w:val="footnote reference"/>
    <w:semiHidden/>
    <w:rPr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a"/>
    <w:rPr>
      <w:rFonts w:ascii="Courier New" w:hAnsi="Courier New"/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a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2"/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uiPriority w:val="39"/>
    <w:pPr>
      <w:ind w:left="600"/>
    </w:pPr>
    <w:rPr>
      <w:rFonts w:ascii="Times New Roman" w:hAnsi="Times New Roman"/>
    </w:rPr>
  </w:style>
  <w:style w:type="character" w:styleId="ab">
    <w:name w:val="page number"/>
    <w:rPr>
      <w:rFonts w:ascii="Book Antiqua" w:hAnsi="Book Antiqua"/>
    </w:rPr>
  </w:style>
  <w:style w:type="character" w:styleId="ac">
    <w:name w:val="annotation reference"/>
    <w:semiHidden/>
    <w:rPr>
      <w:sz w:val="16"/>
    </w:rPr>
  </w:style>
  <w:style w:type="paragraph" w:styleId="ad">
    <w:name w:val="annotation text"/>
    <w:basedOn w:val="a"/>
    <w:semiHidden/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paragraph" w:customStyle="1" w:styleId="n">
    <w:name w:val="n"/>
    <w:basedOn w:val="HeadingBar"/>
    <w:rPr>
      <w:b/>
    </w:rPr>
  </w:style>
  <w:style w:type="paragraph" w:styleId="ae">
    <w:name w:val="annotation subject"/>
    <w:basedOn w:val="ad"/>
    <w:next w:val="ad"/>
    <w:semiHidden/>
    <w:rsid w:val="00E81ADE"/>
    <w:rPr>
      <w:b/>
      <w:bCs/>
    </w:rPr>
  </w:style>
  <w:style w:type="paragraph" w:styleId="af">
    <w:name w:val="Balloon Text"/>
    <w:basedOn w:val="a"/>
    <w:semiHidden/>
    <w:rsid w:val="00E81ADE"/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7E1295"/>
    <w:pPr>
      <w:ind w:left="10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7E1295"/>
    <w:pPr>
      <w:ind w:left="12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7E1295"/>
    <w:pPr>
      <w:ind w:left="14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7E1295"/>
    <w:pPr>
      <w:ind w:left="1600"/>
    </w:pPr>
    <w:rPr>
      <w:rFonts w:ascii="Times New Roman" w:hAnsi="Times New Roman"/>
    </w:rPr>
  </w:style>
  <w:style w:type="paragraph" w:styleId="af0">
    <w:name w:val="Document Map"/>
    <w:basedOn w:val="a"/>
    <w:semiHidden/>
    <w:rsid w:val="004640EE"/>
    <w:pPr>
      <w:shd w:val="clear" w:color="auto" w:fill="000080"/>
    </w:pPr>
  </w:style>
  <w:style w:type="character" w:styleId="af1">
    <w:name w:val="Hyperlink"/>
    <w:rsid w:val="00C64CE8"/>
    <w:rPr>
      <w:color w:val="0000FF"/>
      <w:u w:val="single"/>
    </w:rPr>
  </w:style>
  <w:style w:type="paragraph" w:customStyle="1" w:styleId="6Char">
    <w:name w:val="6 Char"/>
    <w:basedOn w:val="a"/>
    <w:rsid w:val="00C64CE8"/>
    <w:pPr>
      <w:overflowPunct/>
      <w:autoSpaceDE/>
      <w:autoSpaceDN/>
      <w:adjustRightInd/>
      <w:spacing w:beforeLines="100" w:before="100" w:after="160" w:line="240" w:lineRule="exact"/>
      <w:textAlignment w:val="auto"/>
    </w:pPr>
    <w:rPr>
      <w:rFonts w:ascii="Verdana" w:hAnsi="Verdana"/>
      <w:lang w:eastAsia="en-US"/>
    </w:rPr>
  </w:style>
  <w:style w:type="character" w:customStyle="1" w:styleId="Char">
    <w:name w:val="正文文本 Char"/>
    <w:aliases w:val="正文文字 Char,body text Char,???? Char,?y????×? Char,建议书标准 Char,?y????? Char,?y???????¨ Char,bt Char,?y???? Char,?y???????¨¬?¡§|? Char,?y????????¡§???¡ì|? Char,?y??? Char,?y?????¡§¡é? Char,?y?????¨¢? Char,ändrad Char, ändrad Char,paragraph 2 Char"/>
    <w:link w:val="a0"/>
    <w:rsid w:val="000051D2"/>
    <w:rPr>
      <w:rFonts w:ascii="Book Antiqua" w:eastAsia="宋体" w:hAnsi="Book Antiqua"/>
      <w:lang w:val="en-US" w:eastAsia="zh-CN" w:bidi="ar-SA"/>
    </w:rPr>
  </w:style>
  <w:style w:type="numbering" w:styleId="111111">
    <w:name w:val="Outline List 2"/>
    <w:basedOn w:val="a4"/>
    <w:rsid w:val="003E51E6"/>
    <w:pPr>
      <w:numPr>
        <w:numId w:val="1"/>
      </w:numPr>
    </w:pPr>
  </w:style>
  <w:style w:type="paragraph" w:customStyle="1" w:styleId="CharCharCharCharCharCharCharCharCharCharChar1CharCharCharCharCharChar1">
    <w:name w:val="Char Char Char Char Char Char Char Char Char Char Char1 Char Char Char Char Char Char1"/>
    <w:basedOn w:val="a"/>
    <w:autoRedefine/>
    <w:rsid w:val="000051D2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</w:rPr>
  </w:style>
  <w:style w:type="table" w:styleId="af2">
    <w:name w:val="Table Grid"/>
    <w:basedOn w:val="a3"/>
    <w:rsid w:val="009F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3"/>
    <w:uiPriority w:val="50"/>
    <w:rsid w:val="002237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af3">
    <w:name w:val="Normal (Web)"/>
    <w:basedOn w:val="a"/>
    <w:uiPriority w:val="99"/>
    <w:unhideWhenUsed/>
    <w:rsid w:val="009304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</w:rPr>
  </w:style>
  <w:style w:type="table" w:styleId="af4">
    <w:name w:val="Table Theme"/>
    <w:basedOn w:val="a3"/>
    <w:rsid w:val="00FD72E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hpgc\add-on\hpgc_MD05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BB8F-B270-4B70-96C7-CD888F9E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hpgc_MD050</Template>
  <TotalTime>7</TotalTime>
  <Pages>10</Pages>
  <Words>370</Words>
  <Characters>2112</Characters>
  <Application>Microsoft Office Word</Application>
  <DocSecurity>0</DocSecurity>
  <Lines>17</Lines>
  <Paragraphs>4</Paragraphs>
  <ScaleCrop>false</ScaleCrop>
  <Company>HAND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系统建立阶段_功能设计文档</dc:title>
  <dc:subject/>
  <dc:creator>HAND顾问</dc:creator>
  <cp:keywords/>
  <dc:description>Copyright © 2009-2-11, Hand Co.,Ltd.</dc:description>
  <cp:lastModifiedBy>钟廷颖</cp:lastModifiedBy>
  <cp:revision>3</cp:revision>
  <cp:lastPrinted>2004-03-14T16:06:00Z</cp:lastPrinted>
  <dcterms:created xsi:type="dcterms:W3CDTF">2018-03-06T02:48:00Z</dcterms:created>
  <dcterms:modified xsi:type="dcterms:W3CDTF">2018-03-06T06:06:00Z</dcterms:modified>
  <cp:category>功能设计文档</cp:category>
</cp:coreProperties>
</file>